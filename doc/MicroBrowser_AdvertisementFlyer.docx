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526" w:rsidRDefault="005417F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712" behindDoc="0" locked="0" layoutInCell="1" allowOverlap="1" wp14:anchorId="4DBA39CC" wp14:editId="7C483720">
                <wp:simplePos x="0" y="0"/>
                <wp:positionH relativeFrom="page">
                  <wp:posOffset>4636135</wp:posOffset>
                </wp:positionH>
                <wp:positionV relativeFrom="page">
                  <wp:posOffset>7070090</wp:posOffset>
                </wp:positionV>
                <wp:extent cx="3051810" cy="746760"/>
                <wp:effectExtent l="0" t="0" r="0" b="0"/>
                <wp:wrapNone/>
                <wp:docPr id="2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40"/>
                              </w:rPr>
                              <w:id w:val="-1353105713"/>
                              <w:text/>
                            </w:sdtPr>
                            <w:sdtEndPr/>
                            <w:sdtContent>
                              <w:p w:rsidR="00D71431" w:rsidRPr="00A21904" w:rsidRDefault="00A21904" w:rsidP="00893FD8">
                                <w:pPr>
                                  <w:pStyle w:val="Carinfo"/>
                                  <w:rPr>
                                    <w:sz w:val="40"/>
                                  </w:rPr>
                                </w:pPr>
                                <w:r w:rsidRPr="00A21904">
                                  <w:rPr>
                                    <w:sz w:val="40"/>
                                  </w:rPr>
                                  <w:t>You must be at least 18 years old to participate</w:t>
                                </w:r>
                              </w:p>
                            </w:sdtContent>
                          </w:sdt>
                          <w:p w:rsidR="00D71431" w:rsidRPr="00A21904" w:rsidRDefault="00D71431" w:rsidP="00276E05">
                            <w:pPr>
                              <w:rPr>
                                <w:sz w:val="44"/>
                                <w:szCs w:val="28"/>
                              </w:rPr>
                            </w:pPr>
                            <w:r w:rsidRPr="00A21904">
                              <w:rPr>
                                <w:rFonts w:ascii="Arial" w:hAnsi="Arial"/>
                                <w:color w:val="404040" w:themeColor="text1" w:themeTint="BF"/>
                                <w:sz w:val="44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BA39CC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65.05pt;margin-top:556.7pt;width:240.3pt;height:58.8pt;z-index:25166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" filled="f" stroked="f" strokeweight="0" insetpen="t">
                <v:textbox inset=",7.2pt,,7.2pt">
                  <w:txbxContent>
                    <w:sdt>
                      <w:sdtPr>
                        <w:rPr>
                          <w:sz w:val="40"/>
                        </w:rPr>
                        <w:id w:val="-1353105713"/>
                        <w:text/>
                      </w:sdtPr>
                      <w:sdtEndPr/>
                      <w:sdtContent>
                        <w:p w:rsidR="00D71431" w:rsidRPr="00A21904" w:rsidRDefault="00A21904" w:rsidP="00893FD8">
                          <w:pPr>
                            <w:pStyle w:val="Carinfo"/>
                            <w:rPr>
                              <w:sz w:val="40"/>
                            </w:rPr>
                          </w:pPr>
                          <w:r w:rsidRPr="00A21904">
                            <w:rPr>
                              <w:sz w:val="40"/>
                            </w:rPr>
                            <w:t>You must be at least 18 years old to participate</w:t>
                          </w:r>
                        </w:p>
                      </w:sdtContent>
                    </w:sdt>
                    <w:p w:rsidR="00D71431" w:rsidRPr="00A21904" w:rsidRDefault="00D71431" w:rsidP="00276E05">
                      <w:pPr>
                        <w:rPr>
                          <w:sz w:val="44"/>
                          <w:szCs w:val="28"/>
                        </w:rPr>
                      </w:pPr>
                      <w:r w:rsidRPr="00A21904">
                        <w:rPr>
                          <w:rFonts w:ascii="Arial" w:hAnsi="Arial"/>
                          <w:color w:val="404040" w:themeColor="text1" w:themeTint="BF"/>
                          <w:sz w:val="44"/>
                          <w:szCs w:val="28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709696" behindDoc="0" locked="0" layoutInCell="1" allowOverlap="1" wp14:anchorId="7DCC9BFF" wp14:editId="2D8977FB">
                <wp:simplePos x="0" y="0"/>
                <wp:positionH relativeFrom="page">
                  <wp:posOffset>5857875</wp:posOffset>
                </wp:positionH>
                <wp:positionV relativeFrom="paragraph">
                  <wp:posOffset>8119745</wp:posOffset>
                </wp:positionV>
                <wp:extent cx="1600200" cy="469265"/>
                <wp:effectExtent l="546417" t="0" r="546418" b="0"/>
                <wp:wrapTight wrapText="bothSides">
                  <wp:wrapPolygon edited="0">
                    <wp:start x="7633" y="46751"/>
                    <wp:lineTo x="13804" y="46751"/>
                    <wp:lineTo x="13804" y="-24274"/>
                    <wp:lineTo x="7633" y="-24274"/>
                    <wp:lineTo x="7633" y="46751"/>
                  </wp:wrapPolygon>
                </wp:wrapTight>
                <wp:docPr id="3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0020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0457875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Name"/>
                                </w:pPr>
                                <w:r>
                                  <w:t>Usability Study</w:t>
                                </w:r>
                              </w:p>
                            </w:sdtContent>
                          </w:sdt>
                          <w:sdt>
                            <w:sdtPr>
                              <w:id w:val="68008390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ContactInfo"/>
                                </w:pPr>
                                <w:r>
                                  <w:t>ezegarra@cs.pitt.edu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C9BFF" id="Text Box 92" o:spid="_x0000_s1027" type="#_x0000_t202" style="position:absolute;margin-left:461.25pt;margin-top:639.35pt;width:126pt;height:36.95pt;rotation:90;z-index:2517096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sdt>
                      <w:sdtPr>
                        <w:id w:val="30457875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Name"/>
                          </w:pPr>
                          <w:r>
                            <w:t>Usability Study</w:t>
                          </w:r>
                        </w:p>
                      </w:sdtContent>
                    </w:sdt>
                    <w:sdt>
                      <w:sdtPr>
                        <w:id w:val="68008390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ContactInfo"/>
                          </w:pPr>
                          <w:r>
                            <w:t>ezegarra@cs.pitt.edu</w:t>
                          </w:r>
                        </w:p>
                      </w:sdtContent>
                    </w:sdt>
                  </w:txbxContent>
                </v:textbox>
                <w10:wrap type="tight" anchorx="page"/>
              </v:shap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711744" behindDoc="0" locked="0" layoutInCell="1" allowOverlap="1" wp14:anchorId="0DCC92B5" wp14:editId="7C24D7E8">
                <wp:simplePos x="0" y="0"/>
                <wp:positionH relativeFrom="page">
                  <wp:posOffset>5007610</wp:posOffset>
                </wp:positionH>
                <wp:positionV relativeFrom="paragraph">
                  <wp:posOffset>8107680</wp:posOffset>
                </wp:positionV>
                <wp:extent cx="1600200" cy="469265"/>
                <wp:effectExtent l="546417" t="0" r="546418" b="0"/>
                <wp:wrapTight wrapText="bothSides">
                  <wp:wrapPolygon edited="0">
                    <wp:start x="7633" y="46751"/>
                    <wp:lineTo x="13804" y="46751"/>
                    <wp:lineTo x="13804" y="-24274"/>
                    <wp:lineTo x="7633" y="-24274"/>
                    <wp:lineTo x="7633" y="46751"/>
                  </wp:wrapPolygon>
                </wp:wrapTight>
                <wp:docPr id="28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0020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023241484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Name"/>
                                </w:pPr>
                                <w:r>
                                  <w:t>Usability Study</w:t>
                                </w:r>
                              </w:p>
                            </w:sdtContent>
                          </w:sdt>
                          <w:sdt>
                            <w:sdtPr>
                              <w:id w:val="-1692143855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ContactInfo"/>
                                </w:pPr>
                                <w:r>
                                  <w:t>ezegarra@cs.pitt.edu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C92B5" id="_x0000_s1028" type="#_x0000_t202" style="position:absolute;margin-left:394.3pt;margin-top:638.4pt;width:126pt;height:36.95pt;rotation:90;z-index:2517117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sdt>
                      <w:sdtPr>
                        <w:id w:val="-2023241484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Name"/>
                          </w:pPr>
                          <w:r>
                            <w:t>Usability Study</w:t>
                          </w:r>
                        </w:p>
                      </w:sdtContent>
                    </w:sdt>
                    <w:sdt>
                      <w:sdtPr>
                        <w:id w:val="-1692143855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ContactInfo"/>
                          </w:pPr>
                          <w:r>
                            <w:t>ezegarra@cs.pitt.edu</w:t>
                          </w:r>
                        </w:p>
                      </w:sdtContent>
                    </w:sdt>
                  </w:txbxContent>
                </v:textbox>
                <w10:wrap type="tight" anchorx="page"/>
              </v:shap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713792" behindDoc="0" locked="0" layoutInCell="1" allowOverlap="1" wp14:anchorId="2C7BDB4A" wp14:editId="2698710A">
                <wp:simplePos x="0" y="0"/>
                <wp:positionH relativeFrom="page">
                  <wp:posOffset>4231005</wp:posOffset>
                </wp:positionH>
                <wp:positionV relativeFrom="paragraph">
                  <wp:posOffset>8117840</wp:posOffset>
                </wp:positionV>
                <wp:extent cx="1600200" cy="469265"/>
                <wp:effectExtent l="546417" t="0" r="546418" b="0"/>
                <wp:wrapTight wrapText="bothSides">
                  <wp:wrapPolygon edited="0">
                    <wp:start x="7633" y="46751"/>
                    <wp:lineTo x="13804" y="46751"/>
                    <wp:lineTo x="13804" y="-24274"/>
                    <wp:lineTo x="7633" y="-24274"/>
                    <wp:lineTo x="7633" y="46751"/>
                  </wp:wrapPolygon>
                </wp:wrapTight>
                <wp:docPr id="28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0020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750646615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Name"/>
                                </w:pPr>
                                <w:r>
                                  <w:t>Usability Study</w:t>
                                </w:r>
                              </w:p>
                            </w:sdtContent>
                          </w:sdt>
                          <w:sdt>
                            <w:sdtPr>
                              <w:id w:val="-384184989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ContactInfo"/>
                                </w:pPr>
                                <w:r>
                                  <w:t>ezegarra@cs.pitt.edu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BDB4A" id="_x0000_s1029" type="#_x0000_t202" style="position:absolute;margin-left:333.15pt;margin-top:639.2pt;width:126pt;height:36.95pt;rotation:90;z-index:2517137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sdt>
                      <w:sdtPr>
                        <w:id w:val="-1750646615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Name"/>
                          </w:pPr>
                          <w:r>
                            <w:t>Usability Study</w:t>
                          </w:r>
                        </w:p>
                      </w:sdtContent>
                    </w:sdt>
                    <w:sdt>
                      <w:sdtPr>
                        <w:id w:val="-384184989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ContactInfo"/>
                          </w:pPr>
                          <w:r>
                            <w:t>ezegarra@cs.pitt.edu</w:t>
                          </w:r>
                        </w:p>
                      </w:sdtContent>
                    </w:sdt>
                  </w:txbxContent>
                </v:textbox>
                <w10:wrap type="tight" anchorx="page"/>
              </v:shap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715840" behindDoc="0" locked="0" layoutInCell="1" allowOverlap="1" wp14:anchorId="4135473A" wp14:editId="33FA578F">
                <wp:simplePos x="0" y="0"/>
                <wp:positionH relativeFrom="page">
                  <wp:posOffset>3484245</wp:posOffset>
                </wp:positionH>
                <wp:positionV relativeFrom="paragraph">
                  <wp:posOffset>8108315</wp:posOffset>
                </wp:positionV>
                <wp:extent cx="1600200" cy="469265"/>
                <wp:effectExtent l="546417" t="0" r="546418" b="0"/>
                <wp:wrapTight wrapText="bothSides">
                  <wp:wrapPolygon edited="0">
                    <wp:start x="7633" y="46751"/>
                    <wp:lineTo x="13804" y="46751"/>
                    <wp:lineTo x="13804" y="-24274"/>
                    <wp:lineTo x="7633" y="-24274"/>
                    <wp:lineTo x="7633" y="46751"/>
                  </wp:wrapPolygon>
                </wp:wrapTight>
                <wp:docPr id="29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0020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571890459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Name"/>
                                </w:pPr>
                                <w:r>
                                  <w:t>Usability Study</w:t>
                                </w:r>
                              </w:p>
                            </w:sdtContent>
                          </w:sdt>
                          <w:sdt>
                            <w:sdtPr>
                              <w:id w:val="1371722375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ContactInfo"/>
                                </w:pPr>
                                <w:r>
                                  <w:t>ezegarra@cs.pitt.edu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5473A" id="_x0000_s1030" type="#_x0000_t202" style="position:absolute;margin-left:274.35pt;margin-top:638.45pt;width:126pt;height:36.95pt;rotation:90;z-index:2517158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sdt>
                      <w:sdtPr>
                        <w:id w:val="-571890459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Name"/>
                          </w:pPr>
                          <w:r>
                            <w:t>Usability Study</w:t>
                          </w:r>
                        </w:p>
                      </w:sdtContent>
                    </w:sdt>
                    <w:sdt>
                      <w:sdtPr>
                        <w:id w:val="1371722375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ContactInfo"/>
                          </w:pPr>
                          <w:r>
                            <w:t>ezegarra@cs.pitt.edu</w:t>
                          </w:r>
                        </w:p>
                      </w:sdtContent>
                    </w:sdt>
                  </w:txbxContent>
                </v:textbox>
                <w10:wrap type="tight" anchorx="page"/>
              </v:shap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719936" behindDoc="0" locked="0" layoutInCell="1" allowOverlap="1" wp14:anchorId="25FDDA79" wp14:editId="16B31F6A">
                <wp:simplePos x="0" y="0"/>
                <wp:positionH relativeFrom="page">
                  <wp:posOffset>1894205</wp:posOffset>
                </wp:positionH>
                <wp:positionV relativeFrom="paragraph">
                  <wp:posOffset>8124190</wp:posOffset>
                </wp:positionV>
                <wp:extent cx="1600200" cy="469265"/>
                <wp:effectExtent l="546417" t="0" r="546418" b="0"/>
                <wp:wrapTight wrapText="bothSides">
                  <wp:wrapPolygon edited="0">
                    <wp:start x="7633" y="46751"/>
                    <wp:lineTo x="13804" y="46751"/>
                    <wp:lineTo x="13804" y="-24274"/>
                    <wp:lineTo x="7633" y="-24274"/>
                    <wp:lineTo x="7633" y="46751"/>
                  </wp:wrapPolygon>
                </wp:wrapTight>
                <wp:docPr id="2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0020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217672844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Name"/>
                                </w:pPr>
                                <w:r>
                                  <w:t>Usability Study</w:t>
                                </w:r>
                              </w:p>
                            </w:sdtContent>
                          </w:sdt>
                          <w:sdt>
                            <w:sdtPr>
                              <w:id w:val="607396347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ContactInfo"/>
                                </w:pPr>
                                <w:r>
                                  <w:t>ezegarra@cs.pitt.edu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DDA79" id="_x0000_s1031" type="#_x0000_t202" style="position:absolute;margin-left:149.15pt;margin-top:639.7pt;width:126pt;height:36.95pt;rotation:90;z-index:2517199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sdt>
                      <w:sdtPr>
                        <w:id w:val="-217672844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Name"/>
                          </w:pPr>
                          <w:r>
                            <w:t>Usability Study</w:t>
                          </w:r>
                        </w:p>
                      </w:sdtContent>
                    </w:sdt>
                    <w:sdt>
                      <w:sdtPr>
                        <w:id w:val="607396347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ContactInfo"/>
                          </w:pPr>
                          <w:r>
                            <w:t>ezegarra@cs.pitt.edu</w:t>
                          </w:r>
                        </w:p>
                      </w:sdtContent>
                    </w:sdt>
                  </w:txbxContent>
                </v:textbox>
                <w10:wrap type="tight" anchorx="page"/>
              </v:shap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717888" behindDoc="0" locked="0" layoutInCell="1" allowOverlap="1" wp14:anchorId="70C8D59C" wp14:editId="63B7B309">
                <wp:simplePos x="0" y="0"/>
                <wp:positionH relativeFrom="page">
                  <wp:posOffset>2703830</wp:posOffset>
                </wp:positionH>
                <wp:positionV relativeFrom="paragraph">
                  <wp:posOffset>8117840</wp:posOffset>
                </wp:positionV>
                <wp:extent cx="1600200" cy="469265"/>
                <wp:effectExtent l="546417" t="0" r="546418" b="0"/>
                <wp:wrapTight wrapText="bothSides">
                  <wp:wrapPolygon edited="0">
                    <wp:start x="7633" y="46751"/>
                    <wp:lineTo x="13804" y="46751"/>
                    <wp:lineTo x="13804" y="-24274"/>
                    <wp:lineTo x="7633" y="-24274"/>
                    <wp:lineTo x="7633" y="46751"/>
                  </wp:wrapPolygon>
                </wp:wrapTight>
                <wp:docPr id="29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0020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420379041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Name"/>
                                </w:pPr>
                                <w:r>
                                  <w:t>Usability Study</w:t>
                                </w:r>
                              </w:p>
                            </w:sdtContent>
                          </w:sdt>
                          <w:sdt>
                            <w:sdtPr>
                              <w:id w:val="-2079207170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ContactInfo"/>
                                </w:pPr>
                                <w:r>
                                  <w:t>ezegarra@cs.pitt.edu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8D59C" id="_x0000_s1032" type="#_x0000_t202" style="position:absolute;margin-left:212.9pt;margin-top:639.2pt;width:126pt;height:36.95pt;rotation:90;z-index:2517178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sdt>
                      <w:sdtPr>
                        <w:id w:val="420379041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Name"/>
                          </w:pPr>
                          <w:r>
                            <w:t>Usability Study</w:t>
                          </w:r>
                        </w:p>
                      </w:sdtContent>
                    </w:sdt>
                    <w:sdt>
                      <w:sdtPr>
                        <w:id w:val="-2079207170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ContactInfo"/>
                          </w:pPr>
                          <w:r>
                            <w:t>ezegarra@cs.pitt.edu</w:t>
                          </w:r>
                        </w:p>
                      </w:sdtContent>
                    </w:sdt>
                  </w:txbxContent>
                </v:textbox>
                <w10:wrap type="tight" anchorx="page"/>
              </v:shap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724032" behindDoc="0" locked="0" layoutInCell="1" allowOverlap="1" wp14:anchorId="195C59BB" wp14:editId="06EB1F46">
                <wp:simplePos x="0" y="0"/>
                <wp:positionH relativeFrom="page">
                  <wp:posOffset>250190</wp:posOffset>
                </wp:positionH>
                <wp:positionV relativeFrom="paragraph">
                  <wp:posOffset>8082280</wp:posOffset>
                </wp:positionV>
                <wp:extent cx="1600200" cy="469265"/>
                <wp:effectExtent l="546417" t="0" r="546418" b="0"/>
                <wp:wrapTight wrapText="bothSides">
                  <wp:wrapPolygon edited="0">
                    <wp:start x="7633" y="46751"/>
                    <wp:lineTo x="13804" y="46751"/>
                    <wp:lineTo x="13804" y="-24274"/>
                    <wp:lineTo x="7633" y="-24274"/>
                    <wp:lineTo x="7633" y="46751"/>
                  </wp:wrapPolygon>
                </wp:wrapTight>
                <wp:docPr id="294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0020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870600593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Name"/>
                                </w:pPr>
                                <w:r>
                                  <w:t>Usability Study</w:t>
                                </w:r>
                              </w:p>
                            </w:sdtContent>
                          </w:sdt>
                          <w:sdt>
                            <w:sdtPr>
                              <w:id w:val="-1735855126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ContactInfo"/>
                                </w:pPr>
                                <w:r>
                                  <w:t>ezegarra@cs.pitt.edu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C59BB" id="_x0000_s1033" type="#_x0000_t202" style="position:absolute;margin-left:19.7pt;margin-top:636.4pt;width:126pt;height:36.95pt;rotation:90;z-index:25172403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sdt>
                      <w:sdtPr>
                        <w:id w:val="-1870600593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Name"/>
                          </w:pPr>
                          <w:r>
                            <w:t>Usability Study</w:t>
                          </w:r>
                        </w:p>
                      </w:sdtContent>
                    </w:sdt>
                    <w:sdt>
                      <w:sdtPr>
                        <w:id w:val="-1735855126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ContactInfo"/>
                          </w:pPr>
                          <w:r>
                            <w:t>ezegarra@cs.pitt.edu</w:t>
                          </w:r>
                        </w:p>
                      </w:sdtContent>
                    </w:sdt>
                  </w:txbxContent>
                </v:textbox>
                <w10:wrap type="tight" anchorx="page"/>
              </v:shap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671808" behindDoc="0" locked="0" layoutInCell="1" allowOverlap="1" wp14:anchorId="051B66B9" wp14:editId="074073B8">
                <wp:simplePos x="0" y="0"/>
                <wp:positionH relativeFrom="page">
                  <wp:posOffset>591820</wp:posOffset>
                </wp:positionH>
                <wp:positionV relativeFrom="page">
                  <wp:posOffset>8404225</wp:posOffset>
                </wp:positionV>
                <wp:extent cx="0" cy="1646555"/>
                <wp:effectExtent l="0" t="0" r="19050" b="10795"/>
                <wp:wrapTight wrapText="bothSides">
                  <wp:wrapPolygon edited="0">
                    <wp:start x="-1" y="0"/>
                    <wp:lineTo x="-1" y="21492"/>
                    <wp:lineTo x="-1" y="21492"/>
                    <wp:lineTo x="-1" y="0"/>
                    <wp:lineTo x="-1" y="0"/>
                  </wp:wrapPolygon>
                </wp:wrapTight>
                <wp:docPr id="13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465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044FA" id="Line 75" o:spid="_x0000_s1026" style="position:absolute;flip:y;z-index:2516718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.6pt,661.75pt" to="46.6pt,7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" strokecolor="#036" strokeweight=".25pt">
                <v:stroke dashstyle="dash"/>
                <v:shadow color="#ccc"/>
                <w10:wrap type="tight" anchorx="page" anchory="page"/>
              </v:lin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728128" behindDoc="0" locked="0" layoutInCell="1" allowOverlap="1" wp14:anchorId="4EA40946" wp14:editId="06049B73">
                <wp:simplePos x="0" y="0"/>
                <wp:positionH relativeFrom="page">
                  <wp:posOffset>1503680</wp:posOffset>
                </wp:positionH>
                <wp:positionV relativeFrom="page">
                  <wp:posOffset>8351520</wp:posOffset>
                </wp:positionV>
                <wp:extent cx="12700" cy="1710055"/>
                <wp:effectExtent l="0" t="0" r="25400" b="23495"/>
                <wp:wrapTight wrapText="bothSides">
                  <wp:wrapPolygon edited="0">
                    <wp:start x="0" y="0"/>
                    <wp:lineTo x="0" y="21656"/>
                    <wp:lineTo x="32400" y="21656"/>
                    <wp:lineTo x="32400" y="0"/>
                    <wp:lineTo x="0" y="0"/>
                  </wp:wrapPolygon>
                </wp:wrapTight>
                <wp:docPr id="297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0" cy="17100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7398" id="Line 80" o:spid="_x0000_s1026" style="position:absolute;flip:x y;z-index:2517281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18.4pt,657.6pt" to="119.4pt,7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" strokecolor="#036" strokeweight=".25pt">
                <v:stroke dashstyle="dash"/>
                <v:shadow color="#ccc"/>
                <w10:wrap type="tight" anchorx="page" anchory="page"/>
              </v:lin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673856" behindDoc="0" locked="0" layoutInCell="1" allowOverlap="1" wp14:anchorId="79CC3628" wp14:editId="2A46A341">
                <wp:simplePos x="0" y="0"/>
                <wp:positionH relativeFrom="page">
                  <wp:posOffset>2330450</wp:posOffset>
                </wp:positionH>
                <wp:positionV relativeFrom="page">
                  <wp:posOffset>8352790</wp:posOffset>
                </wp:positionV>
                <wp:extent cx="0" cy="1682115"/>
                <wp:effectExtent l="0" t="0" r="19050" b="13335"/>
                <wp:wrapTight wrapText="bothSides">
                  <wp:wrapPolygon edited="0">
                    <wp:start x="-1" y="0"/>
                    <wp:lineTo x="-1" y="21527"/>
                    <wp:lineTo x="-1" y="21527"/>
                    <wp:lineTo x="-1" y="0"/>
                    <wp:lineTo x="-1" y="0"/>
                  </wp:wrapPolygon>
                </wp:wrapTight>
                <wp:docPr id="15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211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9FB8F" id="Line 77" o:spid="_x0000_s1026" style="position:absolute;flip:y;z-index:25167385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3.5pt,657.7pt" to="183.5pt,7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" strokecolor="#036" strokeweight=".25pt">
                <v:stroke dashstyle="dash"/>
                <v:shadow color="#ccc"/>
                <w10:wrap type="tight" anchorx="page" anchory="page"/>
              </v:lin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674880" behindDoc="0" locked="0" layoutInCell="1" allowOverlap="1" wp14:anchorId="72F1BEB7" wp14:editId="3F2E64F9">
                <wp:simplePos x="0" y="0"/>
                <wp:positionH relativeFrom="page">
                  <wp:posOffset>3103245</wp:posOffset>
                </wp:positionH>
                <wp:positionV relativeFrom="page">
                  <wp:posOffset>8319135</wp:posOffset>
                </wp:positionV>
                <wp:extent cx="0" cy="1717675"/>
                <wp:effectExtent l="0" t="0" r="19050" b="15875"/>
                <wp:wrapTight wrapText="bothSides">
                  <wp:wrapPolygon edited="0">
                    <wp:start x="-1" y="479"/>
                    <wp:lineTo x="-1" y="21560"/>
                    <wp:lineTo x="-1" y="21560"/>
                    <wp:lineTo x="-1" y="479"/>
                    <wp:lineTo x="-1" y="479"/>
                  </wp:wrapPolygon>
                </wp:wrapTight>
                <wp:docPr id="16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1767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6B944" id="Line 78" o:spid="_x0000_s1026" style="position:absolute;flip:y;z-index:2516748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244.35pt,655.05pt" to="244.35pt,7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" strokecolor="#036" strokeweight=".25pt">
                <v:stroke dashstyle="dash"/>
                <v:shadow color="#ccc"/>
                <w10:wrap type="tight" anchorx="page" anchory="page"/>
              </v:lin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726080" behindDoc="0" locked="0" layoutInCell="1" allowOverlap="1" wp14:anchorId="71E46CE9" wp14:editId="63331948">
                <wp:simplePos x="0" y="0"/>
                <wp:positionH relativeFrom="page">
                  <wp:posOffset>5367655</wp:posOffset>
                </wp:positionH>
                <wp:positionV relativeFrom="page">
                  <wp:posOffset>8326120</wp:posOffset>
                </wp:positionV>
                <wp:extent cx="12700" cy="1710055"/>
                <wp:effectExtent l="0" t="0" r="25400" b="23495"/>
                <wp:wrapTight wrapText="bothSides">
                  <wp:wrapPolygon edited="0">
                    <wp:start x="0" y="0"/>
                    <wp:lineTo x="0" y="21656"/>
                    <wp:lineTo x="32400" y="21656"/>
                    <wp:lineTo x="32400" y="0"/>
                    <wp:lineTo x="0" y="0"/>
                  </wp:wrapPolygon>
                </wp:wrapTight>
                <wp:docPr id="296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0" cy="17100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1EAA1" id="Line 80" o:spid="_x0000_s1026" style="position:absolute;flip:x y;z-index:2517260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22.65pt,655.6pt" to="423.65pt,7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" strokecolor="#036" strokeweight=".25pt">
                <v:stroke dashstyle="dash"/>
                <v:shadow color="#ccc"/>
                <w10:wrap type="tight" anchorx="page" anchory="page"/>
              </v:lin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676928" behindDoc="0" locked="0" layoutInCell="1" allowOverlap="1" wp14:anchorId="3A5DDBEA" wp14:editId="3DCA640B">
                <wp:simplePos x="0" y="0"/>
                <wp:positionH relativeFrom="page">
                  <wp:posOffset>4648835</wp:posOffset>
                </wp:positionH>
                <wp:positionV relativeFrom="page">
                  <wp:posOffset>8327390</wp:posOffset>
                </wp:positionV>
                <wp:extent cx="12700" cy="1710055"/>
                <wp:effectExtent l="0" t="0" r="25400" b="23495"/>
                <wp:wrapTight wrapText="bothSides">
                  <wp:wrapPolygon edited="0">
                    <wp:start x="0" y="0"/>
                    <wp:lineTo x="0" y="21656"/>
                    <wp:lineTo x="32400" y="21656"/>
                    <wp:lineTo x="32400" y="0"/>
                    <wp:lineTo x="0" y="0"/>
                  </wp:wrapPolygon>
                </wp:wrapTight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0" cy="17100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6A1BE" id="Line 80" o:spid="_x0000_s1026" style="position:absolute;flip:x y;z-index:2516769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66.05pt,655.7pt" to="367.05pt,7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" strokecolor="#036" strokeweight=".25pt">
                <v:stroke dashstyle="dash"/>
                <v:shadow color="#ccc"/>
                <w10:wrap type="tight" anchorx="page" anchory="page"/>
              </v:lin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675904" behindDoc="0" locked="0" layoutInCell="1" allowOverlap="1" wp14:anchorId="186CD124" wp14:editId="21A00F12">
                <wp:simplePos x="0" y="0"/>
                <wp:positionH relativeFrom="page">
                  <wp:posOffset>3876040</wp:posOffset>
                </wp:positionH>
                <wp:positionV relativeFrom="page">
                  <wp:posOffset>8281035</wp:posOffset>
                </wp:positionV>
                <wp:extent cx="0" cy="1755775"/>
                <wp:effectExtent l="0" t="0" r="19050" b="15875"/>
                <wp:wrapTight wrapText="bothSides">
                  <wp:wrapPolygon edited="0">
                    <wp:start x="-1" y="0"/>
                    <wp:lineTo x="-1" y="21561"/>
                    <wp:lineTo x="-1" y="21561"/>
                    <wp:lineTo x="-1" y="0"/>
                    <wp:lineTo x="-1" y="0"/>
                  </wp:wrapPolygon>
                </wp:wrapTight>
                <wp:docPr id="17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5577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3E9B8" id="Line 79" o:spid="_x0000_s1026" style="position:absolute;flip:y;z-index:2516759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5.2pt,652.05pt" to="305.2pt,7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" strokecolor="#036" strokeweight=".25pt">
                <v:stroke dashstyle="dash"/>
                <v:shadow color="#ccc"/>
                <w10:wrap type="tight" anchorx="page" anchory="page"/>
              </v:lin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678976" behindDoc="0" locked="0" layoutInCell="1" allowOverlap="1" wp14:anchorId="146EF9D6" wp14:editId="0073477C">
                <wp:simplePos x="0" y="0"/>
                <wp:positionH relativeFrom="page">
                  <wp:posOffset>6207125</wp:posOffset>
                </wp:positionH>
                <wp:positionV relativeFrom="page">
                  <wp:posOffset>8281035</wp:posOffset>
                </wp:positionV>
                <wp:extent cx="0" cy="1755775"/>
                <wp:effectExtent l="0" t="0" r="19050" b="15875"/>
                <wp:wrapTight wrapText="bothSides">
                  <wp:wrapPolygon edited="0">
                    <wp:start x="-1" y="0"/>
                    <wp:lineTo x="-1" y="21561"/>
                    <wp:lineTo x="-1" y="21561"/>
                    <wp:lineTo x="-1" y="0"/>
                    <wp:lineTo x="-1" y="0"/>
                  </wp:wrapPolygon>
                </wp:wrapTight>
                <wp:docPr id="20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5577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045A3" id="Line 82" o:spid="_x0000_s1026" style="position:absolute;flip:y;z-index:25167897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88.75pt,652.05pt" to="488.75pt,7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" strokecolor="#036" strokeweight=".25pt">
                <v:stroke dashstyle="dash"/>
                <v:shadow color="#ccc"/>
                <w10:wrap type="tight" anchorx="page" anchory="page"/>
              </v:lin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36576" distB="36576" distL="36576" distR="36576" simplePos="0" relativeHeight="251721984" behindDoc="0" locked="0" layoutInCell="1" allowOverlap="1" wp14:anchorId="618A1120" wp14:editId="08BFD17F">
                <wp:simplePos x="0" y="0"/>
                <wp:positionH relativeFrom="page">
                  <wp:posOffset>1173480</wp:posOffset>
                </wp:positionH>
                <wp:positionV relativeFrom="paragraph">
                  <wp:posOffset>8083550</wp:posOffset>
                </wp:positionV>
                <wp:extent cx="1600200" cy="469265"/>
                <wp:effectExtent l="546417" t="0" r="546418" b="0"/>
                <wp:wrapTight wrapText="bothSides">
                  <wp:wrapPolygon edited="0">
                    <wp:start x="7633" y="46751"/>
                    <wp:lineTo x="13804" y="46751"/>
                    <wp:lineTo x="13804" y="-24274"/>
                    <wp:lineTo x="7633" y="-24274"/>
                    <wp:lineTo x="7633" y="46751"/>
                  </wp:wrapPolygon>
                </wp:wrapTight>
                <wp:docPr id="29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0020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267999766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Name"/>
                                </w:pPr>
                                <w:r>
                                  <w:t>Usability Study</w:t>
                                </w:r>
                              </w:p>
                            </w:sdtContent>
                          </w:sdt>
                          <w:sdt>
                            <w:sdtPr>
                              <w:id w:val="-134335019"/>
                              <w:text/>
                            </w:sdtPr>
                            <w:sdtEndPr/>
                            <w:sdtContent>
                              <w:p w:rsidR="005B5D3D" w:rsidRPr="00B92F13" w:rsidRDefault="005B5D3D" w:rsidP="005B5D3D">
                                <w:pPr>
                                  <w:pStyle w:val="ContactInfo"/>
                                </w:pPr>
                                <w:r>
                                  <w:t>ezegarra@cs.pitt.edu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A1120" id="_x0000_s1034" type="#_x0000_t202" style="position:absolute;margin-left:92.4pt;margin-top:636.5pt;width:126pt;height:36.95pt;rotation:90;z-index:2517219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sdt>
                      <w:sdtPr>
                        <w:id w:val="-1267999766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Name"/>
                          </w:pPr>
                          <w:r>
                            <w:t>Usability Study</w:t>
                          </w:r>
                        </w:p>
                      </w:sdtContent>
                    </w:sdt>
                    <w:sdt>
                      <w:sdtPr>
                        <w:id w:val="-134335019"/>
                        <w:text/>
                      </w:sdtPr>
                      <w:sdtEndPr/>
                      <w:sdtContent>
                        <w:p w:rsidR="005B5D3D" w:rsidRPr="00B92F13" w:rsidRDefault="005B5D3D" w:rsidP="005B5D3D">
                          <w:pPr>
                            <w:pStyle w:val="ContactInfo"/>
                          </w:pPr>
                          <w:r>
                            <w:t>ezegarra@cs.pitt.edu</w:t>
                          </w:r>
                        </w:p>
                      </w:sdtContent>
                    </w:sdt>
                  </w:txbxContent>
                </v:textbox>
                <w10:wrap type="tight" anchorx="page"/>
              </v:shap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0" distB="0" distL="114300" distR="114300" simplePos="0" relativeHeight="251696384" behindDoc="1" locked="0" layoutInCell="1" allowOverlap="1" wp14:anchorId="41D49E0C" wp14:editId="14C012F2">
                <wp:simplePos x="0" y="0"/>
                <wp:positionH relativeFrom="column">
                  <wp:posOffset>145415</wp:posOffset>
                </wp:positionH>
                <wp:positionV relativeFrom="paragraph">
                  <wp:posOffset>3816985</wp:posOffset>
                </wp:positionV>
                <wp:extent cx="5216525" cy="1665605"/>
                <wp:effectExtent l="0" t="0" r="0" b="0"/>
                <wp:wrapNone/>
                <wp:docPr id="27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525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96"/>
                              </w:rPr>
                              <w:id w:val="929240464"/>
                              <w:text/>
                            </w:sdtPr>
                            <w:sdtEndPr/>
                            <w:sdtContent>
                              <w:p w:rsidR="005127FD" w:rsidRPr="006B1EDE" w:rsidRDefault="005127FD" w:rsidP="005127FD">
                                <w:pPr>
                                  <w:pStyle w:val="Price"/>
                                  <w:rPr>
                                    <w:sz w:val="96"/>
                                  </w:rPr>
                                </w:pPr>
                                <w:r w:rsidRPr="006B1EDE">
                                  <w:rPr>
                                    <w:sz w:val="96"/>
                                  </w:rPr>
                                  <w:t>$</w:t>
                                </w:r>
                                <w:r w:rsidR="006B1EDE" w:rsidRPr="006B1EDE">
                                  <w:rPr>
                                    <w:sz w:val="96"/>
                                  </w:rPr>
                                  <w:t>10 Amazon.com Gift Card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9E0C" id="Text Box 113" o:spid="_x0000_s1035" type="#_x0000_t202" style="position:absolute;margin-left:11.45pt;margin-top:300.55pt;width:410.75pt;height:131.15pt;z-index:-2516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" filled="f" stroked="f">
                <v:textbox>
                  <w:txbxContent>
                    <w:sdt>
                      <w:sdtPr>
                        <w:rPr>
                          <w:sz w:val="96"/>
                        </w:rPr>
                        <w:id w:val="929240464"/>
                        <w:text/>
                      </w:sdtPr>
                      <w:sdtEndPr/>
                      <w:sdtContent>
                        <w:p w:rsidR="005127FD" w:rsidRPr="006B1EDE" w:rsidRDefault="005127FD" w:rsidP="005127FD">
                          <w:pPr>
                            <w:pStyle w:val="Price"/>
                            <w:rPr>
                              <w:sz w:val="96"/>
                            </w:rPr>
                          </w:pPr>
                          <w:r w:rsidRPr="006B1EDE">
                            <w:rPr>
                              <w:sz w:val="96"/>
                            </w:rPr>
                            <w:t>$</w:t>
                          </w:r>
                          <w:r w:rsidR="006B1EDE" w:rsidRPr="006B1EDE">
                            <w:rPr>
                              <w:sz w:val="96"/>
                            </w:rPr>
                            <w:t>10 Amazon.com Gift Card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B5D3D">
        <w:rPr>
          <w:noProof/>
        </w:rPr>
        <mc:AlternateContent>
          <mc:Choice Requires="wps">
            <w:drawing>
              <wp:anchor distT="0" distB="0" distL="114300" distR="114300" simplePos="0" relativeHeight="251707648" behindDoc="0" locked="0" layoutInCell="1" allowOverlap="1" wp14:anchorId="27A38690" wp14:editId="476E0214">
                <wp:simplePos x="0" y="0"/>
                <wp:positionH relativeFrom="column">
                  <wp:posOffset>-602087</wp:posOffset>
                </wp:positionH>
                <wp:positionV relativeFrom="paragraph">
                  <wp:posOffset>2537138</wp:posOffset>
                </wp:positionV>
                <wp:extent cx="6877318" cy="1274731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318" cy="12747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D3D" w:rsidRDefault="005B5D3D" w:rsidP="005B5D3D">
                            <w:pPr>
                              <w:jc w:val="both"/>
                            </w:pPr>
                            <w:r w:rsidRPr="00A21904">
                              <w:rPr>
                                <w:sz w:val="52"/>
                              </w:rPr>
                              <w:t xml:space="preserve">Requirements to participate are to have computer skills and be </w:t>
                            </w:r>
                            <w:r w:rsidR="007E5BE8">
                              <w:rPr>
                                <w:sz w:val="52"/>
                              </w:rPr>
                              <w:t>older than 18 years old.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8690" id="Text Box 2" o:spid="_x0000_s1036" type="#_x0000_t202" style="position:absolute;margin-left:-47.4pt;margin-top:199.75pt;width:541.5pt;height:100.35pt;z-index:2517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" filled="f" stroked="f">
                <v:textbox>
                  <w:txbxContent>
                    <w:p w:rsidR="005B5D3D" w:rsidRDefault="005B5D3D" w:rsidP="005B5D3D">
                      <w:pPr>
                        <w:jc w:val="both"/>
                      </w:pPr>
                      <w:r w:rsidRPr="00A21904">
                        <w:rPr>
                          <w:sz w:val="52"/>
                        </w:rPr>
                        <w:t xml:space="preserve">Requirements to participate are to have computer skills and be </w:t>
                      </w:r>
                      <w:r w:rsidR="007E5BE8">
                        <w:rPr>
                          <w:sz w:val="52"/>
                        </w:rPr>
                        <w:t>older than 18 years old.</w:t>
                      </w:r>
                    </w:p>
                  </w:txbxContent>
                </v:textbox>
              </v:shape>
            </w:pict>
          </mc:Fallback>
        </mc:AlternateContent>
      </w:r>
      <w:r w:rsidR="00A21904">
        <w:rPr>
          <w:noProof/>
        </w:rPr>
        <mc:AlternateContent>
          <mc:Choice Requires="wps">
            <w:drawing>
              <wp:anchor distT="0" distB="0" distL="114300" distR="114300" simplePos="0" relativeHeight="251705600" behindDoc="0" locked="0" layoutInCell="1" allowOverlap="1" wp14:anchorId="625282D8" wp14:editId="1272808C">
                <wp:simplePos x="0" y="0"/>
                <wp:positionH relativeFrom="page">
                  <wp:posOffset>771525</wp:posOffset>
                </wp:positionH>
                <wp:positionV relativeFrom="page">
                  <wp:posOffset>7069455</wp:posOffset>
                </wp:positionV>
                <wp:extent cx="3361055" cy="746760"/>
                <wp:effectExtent l="0" t="0" r="0" b="0"/>
                <wp:wrapNone/>
                <wp:docPr id="2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055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1904" w:rsidRPr="00A21904" w:rsidRDefault="00A21904" w:rsidP="00A21904">
                            <w:pPr>
                              <w:pStyle w:val="Carinfo"/>
                              <w:rPr>
                                <w:sz w:val="40"/>
                              </w:rPr>
                            </w:pPr>
                            <w:r w:rsidRPr="00A21904">
                              <w:rPr>
                                <w:sz w:val="40"/>
                              </w:rPr>
                              <w:t>Experiment should take about 1 hour</w:t>
                            </w:r>
                          </w:p>
                          <w:p w:rsidR="00A21904" w:rsidRPr="00A21904" w:rsidRDefault="00A21904" w:rsidP="00A21904">
                            <w:pPr>
                              <w:rPr>
                                <w:sz w:val="44"/>
                                <w:szCs w:val="28"/>
                              </w:rPr>
                            </w:pPr>
                            <w:r w:rsidRPr="00A21904">
                              <w:rPr>
                                <w:rFonts w:ascii="Arial" w:hAnsi="Arial"/>
                                <w:color w:val="404040" w:themeColor="text1" w:themeTint="BF"/>
                                <w:sz w:val="44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282D8" id="_x0000_s1037" type="#_x0000_t202" style="position:absolute;margin-left:60.75pt;margin-top:556.65pt;width:264.65pt;height:58.8pt;z-index:25170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" filled="f" stroked="f" strokeweight="0" insetpen="t">
                <v:textbox inset=",7.2pt,,7.2pt">
                  <w:txbxContent>
                    <w:p w:rsidR="00A21904" w:rsidRPr="00A21904" w:rsidRDefault="00A21904" w:rsidP="00A21904">
                      <w:pPr>
                        <w:pStyle w:val="Carinfo"/>
                        <w:rPr>
                          <w:sz w:val="40"/>
                        </w:rPr>
                      </w:pPr>
                      <w:r w:rsidRPr="00A21904">
                        <w:rPr>
                          <w:sz w:val="40"/>
                        </w:rPr>
                        <w:t>Experiment should take about 1 hour</w:t>
                      </w:r>
                    </w:p>
                    <w:p w:rsidR="00A21904" w:rsidRPr="00A21904" w:rsidRDefault="00A21904" w:rsidP="00A21904">
                      <w:pPr>
                        <w:rPr>
                          <w:sz w:val="44"/>
                          <w:szCs w:val="28"/>
                        </w:rPr>
                      </w:pPr>
                      <w:r w:rsidRPr="00A21904">
                        <w:rPr>
                          <w:rFonts w:ascii="Arial" w:hAnsi="Arial"/>
                          <w:color w:val="404040" w:themeColor="text1" w:themeTint="BF"/>
                          <w:sz w:val="44"/>
                          <w:szCs w:val="28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21904">
        <w:rPr>
          <w:noProof/>
        </w:rPr>
        <mc:AlternateContent>
          <mc:Choice Requires="wps">
            <w:drawing>
              <wp:anchor distT="0" distB="0" distL="114300" distR="114300" simplePos="0" relativeHeight="251666688" behindDoc="0" locked="0" layoutInCell="1" allowOverlap="1" wp14:anchorId="0C897B78" wp14:editId="115256BB">
                <wp:simplePos x="0" y="0"/>
                <wp:positionH relativeFrom="page">
                  <wp:posOffset>540385</wp:posOffset>
                </wp:positionH>
                <wp:positionV relativeFrom="page">
                  <wp:posOffset>2008738</wp:posOffset>
                </wp:positionV>
                <wp:extent cx="6980349" cy="2717442"/>
                <wp:effectExtent l="0" t="0" r="0" b="0"/>
                <wp:wrapNone/>
                <wp:docPr id="2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0349" cy="2717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71431" w:rsidRPr="00A21904" w:rsidRDefault="00F16CC5" w:rsidP="005B5D3D">
                            <w:pPr>
                              <w:pStyle w:val="Carinfo"/>
                              <w:jc w:val="both"/>
                              <w:rPr>
                                <w:sz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</w:rPr>
                                <w:id w:val="2100445518"/>
                                <w:text/>
                              </w:sdtPr>
                              <w:sdtEndPr/>
                              <w:sdtContent>
                                <w:r w:rsidR="005B5D3D">
                                  <w:rPr>
                                    <w:sz w:val="52"/>
                                  </w:rPr>
                                  <w:t>Help</w:t>
                                </w:r>
                                <w:r w:rsidR="00A21904" w:rsidRPr="00A21904">
                                  <w:rPr>
                                    <w:sz w:val="52"/>
                                  </w:rPr>
                                  <w:t xml:space="preserve"> us test the effectiveness and usability of a computer based application to browse</w:t>
                                </w:r>
                                <w:r w:rsidR="005B5D3D">
                                  <w:rPr>
                                    <w:sz w:val="52"/>
                                  </w:rPr>
                                  <w:t xml:space="preserve"> threads in discussion boards.</w:t>
                                </w:r>
                              </w:sdtContent>
                            </w:sdt>
                            <w:r w:rsidR="00A21904" w:rsidRPr="00A21904">
                              <w:rPr>
                                <w:sz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97B78" id="Text Box 49" o:spid="_x0000_s1038" type="#_x0000_t202" style="position:absolute;margin-left:42.55pt;margin-top:158.15pt;width:549.65pt;height:213.95pt;z-index:25166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" filled="f" stroked="f" strokeweight="0" insetpen="t">
                <v:textbox inset=",7.2pt,,7.2pt">
                  <w:txbxContent>
                    <w:p w:rsidR="00D71431" w:rsidRPr="00A21904" w:rsidRDefault="00F16CC5" w:rsidP="005B5D3D">
                      <w:pPr>
                        <w:pStyle w:val="Carinfo"/>
                        <w:jc w:val="both"/>
                        <w:rPr>
                          <w:sz w:val="52"/>
                        </w:rPr>
                      </w:pPr>
                      <w:sdt>
                        <w:sdtPr>
                          <w:rPr>
                            <w:sz w:val="52"/>
                          </w:rPr>
                          <w:id w:val="2100445518"/>
                          <w:text/>
                        </w:sdtPr>
                        <w:sdtEndPr/>
                        <w:sdtContent>
                          <w:r w:rsidR="005B5D3D">
                            <w:rPr>
                              <w:sz w:val="52"/>
                            </w:rPr>
                            <w:t>Help</w:t>
                          </w:r>
                          <w:r w:rsidR="00A21904" w:rsidRPr="00A21904">
                            <w:rPr>
                              <w:sz w:val="52"/>
                            </w:rPr>
                            <w:t xml:space="preserve"> us test the effectiveness and usability of a computer based application to browse</w:t>
                          </w:r>
                          <w:r w:rsidR="005B5D3D">
                            <w:rPr>
                              <w:sz w:val="52"/>
                            </w:rPr>
                            <w:t xml:space="preserve"> threads in discussion boards.</w:t>
                          </w:r>
                        </w:sdtContent>
                      </w:sdt>
                      <w:r w:rsidR="00A21904" w:rsidRPr="00A21904">
                        <w:rPr>
                          <w:sz w:val="5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16CC5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0" type="#_x0000_t136" style="position:absolute;margin-left:-39.3pt;margin-top:-34.7pt;width:511.1pt;height:97pt;z-index:251698432;mso-position-horizontal-relative:text;mso-position-vertical-relative:text" fillcolor="#002060" stroked="f">
            <v:fill color2="fill darken(0)" recolor="t" method="linear sigma" focus="100%" type="gradient"/>
            <v:shadow on="t" color="#548dd4 [1951]" opacity="52429f" offset="3pt"/>
            <v:textpath style="font-family:&quot;Arial Black&quot;;v-text-kern:t" trim="t" fitpath="t" string="Research Participants Wanted"/>
          </v:shape>
        </w:pict>
      </w:r>
      <w:r w:rsidR="000D3701">
        <w:rPr>
          <w:noProof/>
        </w:rPr>
        <mc:AlternateContent>
          <mc:Choice Requires="wps">
            <w:drawing>
              <wp:anchor distT="36576" distB="36576" distL="36576" distR="36576" simplePos="0" relativeHeight="251680000" behindDoc="0" locked="0" layoutInCell="1" allowOverlap="1" wp14:anchorId="1ED5F6E3" wp14:editId="116D29BA">
                <wp:simplePos x="0" y="0"/>
                <wp:positionH relativeFrom="page">
                  <wp:posOffset>6987540</wp:posOffset>
                </wp:positionH>
                <wp:positionV relativeFrom="page">
                  <wp:posOffset>8282940</wp:posOffset>
                </wp:positionV>
                <wp:extent cx="0" cy="1758315"/>
                <wp:effectExtent l="0" t="0" r="19050" b="13335"/>
                <wp:wrapTight wrapText="bothSides">
                  <wp:wrapPolygon edited="0">
                    <wp:start x="-1" y="0"/>
                    <wp:lineTo x="-1" y="21530"/>
                    <wp:lineTo x="-1" y="21530"/>
                    <wp:lineTo x="-1" y="0"/>
                    <wp:lineTo x="-1" y="0"/>
                  </wp:wrapPolygon>
                </wp:wrapTight>
                <wp:docPr id="21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5831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336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E41F3" id="Line 83" o:spid="_x0000_s1026" style="position:absolute;flip:y;z-index:2516800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550.2pt,652.2pt" to="550.2pt,7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" strokecolor="#036" strokeweight=".25pt">
                <v:stroke dashstyle="dash"/>
                <v:shadow color="#ccc"/>
                <w10:wrap type="tight" anchorx="page" anchory="page"/>
              </v:line>
            </w:pict>
          </mc:Fallback>
        </mc:AlternateContent>
      </w:r>
      <w:r w:rsidR="006B1EDE">
        <w:rPr>
          <w:noProof/>
        </w:rPr>
        <mc:AlternateContent>
          <mc:Choice Requires="wps">
            <w:drawing>
              <wp:anchor distT="0" distB="0" distL="114300" distR="114300" simplePos="0" relativeHeight="251703552" behindDoc="0" locked="0" layoutInCell="1" allowOverlap="1" wp14:anchorId="23E66E15" wp14:editId="5A19E73B">
                <wp:simplePos x="0" y="0"/>
                <wp:positionH relativeFrom="column">
                  <wp:align>center</wp:align>
                </wp:positionH>
                <wp:positionV relativeFrom="paragraph">
                  <wp:posOffset>5295900</wp:posOffset>
                </wp:positionV>
                <wp:extent cx="6693535" cy="790575"/>
                <wp:effectExtent l="0" t="0" r="0" b="0"/>
                <wp:wrapNone/>
                <wp:docPr id="28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353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76F" w:rsidRPr="00FE3B50" w:rsidRDefault="0077376F" w:rsidP="00FE3B50">
                            <w:pPr>
                              <w:pStyle w:val="NameandPhone"/>
                            </w:pPr>
                            <w:r w:rsidRPr="00FE3B50">
                              <w:t xml:space="preserve">Contact </w:t>
                            </w:r>
                            <w:sdt>
                              <w:sdtPr>
                                <w:id w:val="683411992"/>
                              </w:sdtPr>
                              <w:sdtEndPr/>
                              <w:sdtContent>
                                <w:r w:rsidR="006B1EDE">
                                  <w:t>Emilio</w:t>
                                </w:r>
                              </w:sdtContent>
                            </w:sdt>
                            <w:r w:rsidRPr="00FE3B50">
                              <w:t xml:space="preserve"> </w:t>
                            </w:r>
                            <w:r w:rsidR="00E826DA">
                              <w:t xml:space="preserve">at </w:t>
                            </w:r>
                            <w:r w:rsidR="006B1EDE">
                              <w:t>ezegarra@cs.pitt.edu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66E15" id="Text Box 117" o:spid="_x0000_s1039" type="#_x0000_t202" style="position:absolute;margin-left:0;margin-top:417pt;width:527.05pt;height:62.25pt;z-index:2517035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" filled="f" stroked="f">
                <v:textbox>
                  <w:txbxContent>
                    <w:p w:rsidR="0077376F" w:rsidRPr="00FE3B50" w:rsidRDefault="0077376F" w:rsidP="00FE3B50">
                      <w:pPr>
                        <w:pStyle w:val="NameandPhone"/>
                      </w:pPr>
                      <w:r w:rsidRPr="00FE3B50">
                        <w:t xml:space="preserve">Contact </w:t>
                      </w:r>
                      <w:sdt>
                        <w:sdtPr>
                          <w:id w:val="683411992"/>
                        </w:sdtPr>
                        <w:sdtEndPr/>
                        <w:sdtContent>
                          <w:r w:rsidR="006B1EDE">
                            <w:t>Emilio</w:t>
                          </w:r>
                        </w:sdtContent>
                      </w:sdt>
                      <w:r w:rsidRPr="00FE3B50">
                        <w:t xml:space="preserve"> </w:t>
                      </w:r>
                      <w:r w:rsidR="00E826DA">
                        <w:t xml:space="preserve">at </w:t>
                      </w:r>
                      <w:r w:rsidR="006B1EDE">
                        <w:t>ezegarra@cs.pitt.edu</w:t>
                      </w:r>
                    </w:p>
                  </w:txbxContent>
                </v:textbox>
              </v:shape>
            </w:pict>
          </mc:Fallback>
        </mc:AlternateContent>
      </w:r>
      <w:r w:rsidR="006B1EDE">
        <w:rPr>
          <w:noProof/>
        </w:rPr>
        <mc:AlternateContent>
          <mc:Choice Requires="wps">
            <w:drawing>
              <wp:anchor distT="36576" distB="36576" distL="36576" distR="36576" simplePos="0" relativeHeight="251689216" behindDoc="0" locked="0" layoutInCell="1" allowOverlap="1" wp14:anchorId="2EC8A6D7" wp14:editId="62B548DD">
                <wp:simplePos x="0" y="0"/>
                <wp:positionH relativeFrom="page">
                  <wp:posOffset>6585585</wp:posOffset>
                </wp:positionH>
                <wp:positionV relativeFrom="paragraph">
                  <wp:posOffset>8108950</wp:posOffset>
                </wp:positionV>
                <wp:extent cx="1600200" cy="469265"/>
                <wp:effectExtent l="0" t="3175" r="0" b="0"/>
                <wp:wrapTight wrapText="bothSides">
                  <wp:wrapPolygon edited="0">
                    <wp:start x="13971" y="-26014"/>
                    <wp:lineTo x="13971" y="47643"/>
                    <wp:lineTo x="7637" y="47643"/>
                    <wp:lineTo x="7637" y="-26014"/>
                    <wp:lineTo x="13971" y="-26014"/>
                  </wp:wrapPolygon>
                </wp:wrapTight>
                <wp:docPr id="2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 rot="5400000">
                          <a:off x="0" y="0"/>
                          <a:ext cx="160020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846242164"/>
                              <w:text/>
                            </w:sdtPr>
                            <w:sdtEndPr/>
                            <w:sdtContent>
                              <w:p w:rsidR="00D71431" w:rsidRPr="00B92F13" w:rsidRDefault="006B1EDE" w:rsidP="00893FD8">
                                <w:pPr>
                                  <w:pStyle w:val="Name"/>
                                </w:pPr>
                                <w:r>
                                  <w:t>Usability Study</w:t>
                                </w:r>
                              </w:p>
                            </w:sdtContent>
                          </w:sdt>
                          <w:sdt>
                            <w:sdtPr>
                              <w:id w:val="-2096999778"/>
                              <w:text/>
                            </w:sdtPr>
                            <w:sdtEndPr/>
                            <w:sdtContent>
                              <w:p w:rsidR="00D71431" w:rsidRPr="00B92F13" w:rsidRDefault="006B1EDE" w:rsidP="00C73B6C">
                                <w:pPr>
                                  <w:pStyle w:val="ContactInfo"/>
                                </w:pPr>
                                <w:r>
                                  <w:t>ezegarra@cs.pitt.edu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vert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8A6D7" id="_x0000_s1040" type="#_x0000_t202" style="position:absolute;margin-left:518.55pt;margin-top:638.5pt;width:126pt;height:36.95pt;rotation:90;z-index:251689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" filled="f" fillcolor="black" stroked="f" strokeweight="0" insetpen="t">
                <o:lock v:ext="edit" shapetype="t"/>
                <v:textbox style="layout-flow:vertical" inset="2.85pt,2.85pt,2.85pt,2.85pt">
                  <w:txbxContent>
                    <w:sdt>
                      <w:sdtPr>
                        <w:id w:val="-846242164"/>
                        <w:text/>
                      </w:sdtPr>
                      <w:sdtEndPr/>
                      <w:sdtContent>
                        <w:p w:rsidR="00D71431" w:rsidRPr="00B92F13" w:rsidRDefault="006B1EDE" w:rsidP="00893FD8">
                          <w:pPr>
                            <w:pStyle w:val="Name"/>
                          </w:pPr>
                          <w:r>
                            <w:t>Usability Study</w:t>
                          </w:r>
                        </w:p>
                      </w:sdtContent>
                    </w:sdt>
                    <w:sdt>
                      <w:sdtPr>
                        <w:id w:val="-2096999778"/>
                        <w:text/>
                      </w:sdtPr>
                      <w:sdtEndPr/>
                      <w:sdtContent>
                        <w:p w:rsidR="00D71431" w:rsidRPr="00B92F13" w:rsidRDefault="006B1EDE" w:rsidP="00C73B6C">
                          <w:pPr>
                            <w:pStyle w:val="ContactInfo"/>
                          </w:pPr>
                          <w:r>
                            <w:t>ezegarra@cs.pitt.edu</w:t>
                          </w:r>
                        </w:p>
                      </w:sdtContent>
                    </w:sdt>
                  </w:txbxContent>
                </v:textbox>
                <w10:wrap type="tight" anchorx="page"/>
              </v:shape>
            </w:pict>
          </mc:Fallback>
        </mc:AlternateContent>
      </w:r>
    </w:p>
    <w:sectPr w:rsidR="005C0526" w:rsidSect="005C052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CC5" w:rsidRDefault="00F16CC5" w:rsidP="0071268D">
      <w:r>
        <w:separator/>
      </w:r>
    </w:p>
  </w:endnote>
  <w:endnote w:type="continuationSeparator" w:id="0">
    <w:p w:rsidR="00F16CC5" w:rsidRDefault="00F16CC5" w:rsidP="007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CC5" w:rsidRDefault="00F16CC5" w:rsidP="0071268D">
      <w:r>
        <w:separator/>
      </w:r>
    </w:p>
  </w:footnote>
  <w:footnote w:type="continuationSeparator" w:id="0">
    <w:p w:rsidR="00F16CC5" w:rsidRDefault="00F16CC5" w:rsidP="007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D4629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504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90486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460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6CC98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0633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0C59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8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0380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E72F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DE"/>
    <w:rsid w:val="00020410"/>
    <w:rsid w:val="000D3701"/>
    <w:rsid w:val="00102588"/>
    <w:rsid w:val="00122A2E"/>
    <w:rsid w:val="0017743C"/>
    <w:rsid w:val="001A2EDB"/>
    <w:rsid w:val="00206A08"/>
    <w:rsid w:val="00227E29"/>
    <w:rsid w:val="00250A3A"/>
    <w:rsid w:val="0027195A"/>
    <w:rsid w:val="00276E05"/>
    <w:rsid w:val="003602C4"/>
    <w:rsid w:val="003710A5"/>
    <w:rsid w:val="0038095F"/>
    <w:rsid w:val="003B7B4C"/>
    <w:rsid w:val="003E183B"/>
    <w:rsid w:val="0041058A"/>
    <w:rsid w:val="00467228"/>
    <w:rsid w:val="00477C1B"/>
    <w:rsid w:val="0048304C"/>
    <w:rsid w:val="004A19E4"/>
    <w:rsid w:val="004B5AD7"/>
    <w:rsid w:val="004D7562"/>
    <w:rsid w:val="004F51D6"/>
    <w:rsid w:val="005127FD"/>
    <w:rsid w:val="00534E95"/>
    <w:rsid w:val="005417F0"/>
    <w:rsid w:val="005A5C59"/>
    <w:rsid w:val="005B5D3D"/>
    <w:rsid w:val="005B7D3D"/>
    <w:rsid w:val="005C0526"/>
    <w:rsid w:val="00674B28"/>
    <w:rsid w:val="00692295"/>
    <w:rsid w:val="006B1EDE"/>
    <w:rsid w:val="0071268D"/>
    <w:rsid w:val="007223DB"/>
    <w:rsid w:val="0073395B"/>
    <w:rsid w:val="00767A15"/>
    <w:rsid w:val="0077376F"/>
    <w:rsid w:val="007B6D56"/>
    <w:rsid w:val="007E5BE8"/>
    <w:rsid w:val="008159F4"/>
    <w:rsid w:val="00886EF5"/>
    <w:rsid w:val="00893FD8"/>
    <w:rsid w:val="008D1A23"/>
    <w:rsid w:val="008F1CB6"/>
    <w:rsid w:val="009561B1"/>
    <w:rsid w:val="00992F04"/>
    <w:rsid w:val="009C2E04"/>
    <w:rsid w:val="00A05942"/>
    <w:rsid w:val="00A14467"/>
    <w:rsid w:val="00A21904"/>
    <w:rsid w:val="00A51EB3"/>
    <w:rsid w:val="00A76CCC"/>
    <w:rsid w:val="00AC0D31"/>
    <w:rsid w:val="00AC33CA"/>
    <w:rsid w:val="00B127C3"/>
    <w:rsid w:val="00B64A40"/>
    <w:rsid w:val="00B81467"/>
    <w:rsid w:val="00B95DC5"/>
    <w:rsid w:val="00BC1CE2"/>
    <w:rsid w:val="00C64CF1"/>
    <w:rsid w:val="00C73B6C"/>
    <w:rsid w:val="00C7550F"/>
    <w:rsid w:val="00C95F05"/>
    <w:rsid w:val="00D71431"/>
    <w:rsid w:val="00D716A2"/>
    <w:rsid w:val="00DC22C7"/>
    <w:rsid w:val="00DF46F9"/>
    <w:rsid w:val="00E24BBD"/>
    <w:rsid w:val="00E32B87"/>
    <w:rsid w:val="00E56300"/>
    <w:rsid w:val="00E56592"/>
    <w:rsid w:val="00E826DA"/>
    <w:rsid w:val="00E86E37"/>
    <w:rsid w:val="00EB7558"/>
    <w:rsid w:val="00F050F6"/>
    <w:rsid w:val="00F111FD"/>
    <w:rsid w:val="00F16CC5"/>
    <w:rsid w:val="00F21394"/>
    <w:rsid w:val="00F92A45"/>
    <w:rsid w:val="00FC2A0C"/>
    <w:rsid w:val="00FE3B50"/>
    <w:rsid w:val="00FF48C3"/>
    <w:rsid w:val="00FF6A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>
      <o:colormru v:ext="edit" colors="#9ecbeb,#70b8eb,#bcd8ec,#a9d1ec"/>
    </o:shapedefaults>
    <o:shapelayout v:ext="edit">
      <o:idmap v:ext="edit" data="1"/>
    </o:shapelayout>
  </w:shapeDefaults>
  <w:doNotEmbedSmartTags/>
  <w:decimalSymbol w:val="."/>
  <w:listSeparator w:val=","/>
  <w15:docId w15:val="{A4045A24-4263-4D30-BC73-AEEB5412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904"/>
  </w:style>
  <w:style w:type="paragraph" w:styleId="Heading1">
    <w:name w:val="heading 1"/>
    <w:basedOn w:val="Normal"/>
    <w:next w:val="Normal"/>
    <w:link w:val="Heading1Char"/>
    <w:rsid w:val="007737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7737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E3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B50"/>
    <w:rPr>
      <w:rFonts w:ascii="Tahoma" w:hAnsi="Tahoma" w:cs="Tahoma"/>
      <w:sz w:val="16"/>
      <w:szCs w:val="16"/>
    </w:rPr>
  </w:style>
  <w:style w:type="paragraph" w:customStyle="1" w:styleId="Carinfo">
    <w:name w:val="Car info"/>
    <w:basedOn w:val="Normal"/>
    <w:qFormat/>
    <w:rsid w:val="00893FD8"/>
  </w:style>
  <w:style w:type="paragraph" w:customStyle="1" w:styleId="Name">
    <w:name w:val="Name"/>
    <w:basedOn w:val="Normal"/>
    <w:qFormat/>
    <w:rsid w:val="00F050F6"/>
  </w:style>
  <w:style w:type="paragraph" w:customStyle="1" w:styleId="ContactInfo">
    <w:name w:val="Contact Info"/>
    <w:basedOn w:val="Normal"/>
    <w:qFormat/>
    <w:rsid w:val="00F050F6"/>
    <w:rPr>
      <w:b/>
    </w:rPr>
  </w:style>
  <w:style w:type="paragraph" w:customStyle="1" w:styleId="Price">
    <w:name w:val="Price"/>
    <w:basedOn w:val="Normal"/>
    <w:qFormat/>
    <w:rsid w:val="003E183B"/>
    <w:pPr>
      <w:jc w:val="center"/>
    </w:pPr>
    <w:rPr>
      <w:rFonts w:asciiTheme="majorHAnsi" w:hAnsiTheme="majorHAnsi"/>
      <w:b/>
      <w:color w:val="1F497D" w:themeColor="text2"/>
      <w:sz w:val="180"/>
      <w:szCs w:val="180"/>
    </w:rPr>
  </w:style>
  <w:style w:type="character" w:customStyle="1" w:styleId="Heading1Char">
    <w:name w:val="Heading 1 Char"/>
    <w:basedOn w:val="DefaultParagraphFont"/>
    <w:link w:val="Heading1"/>
    <w:rsid w:val="007737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3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ameandPhone">
    <w:name w:val="Name and Phone"/>
    <w:basedOn w:val="ContactInfo"/>
    <w:qFormat/>
    <w:rsid w:val="00FE3B50"/>
    <w:pPr>
      <w:jc w:val="center"/>
    </w:pPr>
    <w:rPr>
      <w:color w:val="17365D" w:themeColor="text2" w:themeShade="BF"/>
      <w:sz w:val="56"/>
      <w:szCs w:val="56"/>
    </w:rPr>
  </w:style>
  <w:style w:type="paragraph" w:styleId="Header">
    <w:name w:val="header"/>
    <w:basedOn w:val="Normal"/>
    <w:link w:val="HeaderChar"/>
    <w:rsid w:val="007126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268D"/>
  </w:style>
  <w:style w:type="paragraph" w:styleId="Footer">
    <w:name w:val="footer"/>
    <w:basedOn w:val="Normal"/>
    <w:link w:val="FooterChar"/>
    <w:rsid w:val="00712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12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PMG_SaleFly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9DB7A3E-ECAD-44F5-B2F1-B7C1267E59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PMG_SaleFlyer.dotx</Template>
  <TotalTime>252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Flyer</vt:lpstr>
    </vt:vector>
  </TitlesOfParts>
  <Company>IBM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Flyer</dc:title>
  <dc:creator>Emilio Zegarra</dc:creator>
  <cp:lastModifiedBy>Emilio F. Zegarra</cp:lastModifiedBy>
  <cp:revision>11</cp:revision>
  <cp:lastPrinted>2014-04-26T20:44:00Z</cp:lastPrinted>
  <dcterms:created xsi:type="dcterms:W3CDTF">2014-04-26T20:12:00Z</dcterms:created>
  <dcterms:modified xsi:type="dcterms:W3CDTF">2014-12-03T19:50:00Z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TC103357619990</vt:lpwstr>
  </property>
</Properties>
</file>