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E4" w:rsidRDefault="001468E4" w:rsidP="000B3EC1">
      <w:pPr>
        <w:pStyle w:val="Title"/>
      </w:pPr>
    </w:p>
    <w:p w:rsidR="003313EA" w:rsidRDefault="00ED30C4" w:rsidP="000B3EC1">
      <w:pPr>
        <w:pStyle w:val="Title"/>
      </w:pPr>
      <w:proofErr w:type="spellStart"/>
      <w:r>
        <w:t>MicroBrowser</w:t>
      </w:r>
      <w:proofErr w:type="spellEnd"/>
      <w:r>
        <w:t xml:space="preserve"> – </w:t>
      </w:r>
      <w:r w:rsidR="009A70C1">
        <w:t xml:space="preserve">Screening </w:t>
      </w:r>
      <w:r w:rsidR="000B3EC1">
        <w:t>Questionnaire</w:t>
      </w:r>
    </w:p>
    <w:p w:rsidR="00504232" w:rsidRDefault="00CA5A8E" w:rsidP="00504232">
      <w:pPr>
        <w:pStyle w:val="ListParagraph"/>
        <w:numPr>
          <w:ilvl w:val="0"/>
          <w:numId w:val="2"/>
        </w:numPr>
      </w:pPr>
      <w:r>
        <w:t>What is your a</w:t>
      </w:r>
      <w:r w:rsidR="00D41842">
        <w:t xml:space="preserve">ge </w:t>
      </w:r>
      <w:r>
        <w:t>r</w:t>
      </w:r>
      <w:r w:rsidR="00D41842">
        <w:t>ange</w:t>
      </w:r>
      <w:r w:rsidR="00504232">
        <w:t>?</w:t>
      </w:r>
    </w:p>
    <w:p w:rsidR="00504232" w:rsidRDefault="00504232" w:rsidP="00504232">
      <w:pPr>
        <w:pStyle w:val="ListParagraph"/>
        <w:ind w:left="360"/>
      </w:pPr>
    </w:p>
    <w:p w:rsidR="00D41842" w:rsidRDefault="00504232" w:rsidP="00504232">
      <w:pPr>
        <w:pStyle w:val="ListParagraph"/>
        <w:ind w:left="360"/>
      </w:pPr>
      <w:r>
        <w:t>____</w:t>
      </w:r>
      <w:r w:rsidR="00344268">
        <w:t xml:space="preserve"> </w:t>
      </w:r>
      <w:r w:rsidR="00D41842">
        <w:t xml:space="preserve">&lt; 18 </w:t>
      </w:r>
      <w:r w:rsidR="00D41842">
        <w:tab/>
      </w:r>
      <w:r w:rsidR="000B3EC1">
        <w:tab/>
      </w:r>
      <w:r>
        <w:t>____</w:t>
      </w:r>
      <w:r w:rsidR="00344268">
        <w:t xml:space="preserve"> </w:t>
      </w:r>
      <w:r w:rsidR="00D41842">
        <w:t xml:space="preserve">18-21 </w:t>
      </w:r>
      <w:r w:rsidR="00D41842">
        <w:tab/>
      </w:r>
      <w:r w:rsidR="000B3EC1">
        <w:tab/>
      </w:r>
      <w:r>
        <w:t>____</w:t>
      </w:r>
      <w:r w:rsidR="00344268">
        <w:t xml:space="preserve"> </w:t>
      </w:r>
      <w:r w:rsidR="005C7B4E">
        <w:t>22-25</w:t>
      </w:r>
      <w:r w:rsidR="00D41842">
        <w:t xml:space="preserve"> </w:t>
      </w:r>
      <w:r w:rsidR="00D41842">
        <w:tab/>
      </w:r>
      <w:r w:rsidR="000B3EC1">
        <w:tab/>
      </w:r>
      <w:r w:rsidR="005C7B4E">
        <w:t xml:space="preserve">____ 26-30 </w:t>
      </w:r>
      <w:r w:rsidR="005C7B4E">
        <w:tab/>
      </w:r>
      <w:r>
        <w:t>____</w:t>
      </w:r>
      <w:r w:rsidR="00344268">
        <w:t xml:space="preserve"> </w:t>
      </w:r>
      <w:r w:rsidR="00D41842">
        <w:t>&gt;30</w:t>
      </w:r>
      <w:r w:rsidR="0089346B">
        <w:br/>
      </w:r>
    </w:p>
    <w:p w:rsidR="0089346B" w:rsidRDefault="00504232" w:rsidP="000B3EC1">
      <w:pPr>
        <w:pStyle w:val="ListParagraph"/>
        <w:numPr>
          <w:ilvl w:val="0"/>
          <w:numId w:val="2"/>
        </w:numPr>
      </w:pPr>
      <w:r>
        <w:t>What is your gender?</w:t>
      </w:r>
    </w:p>
    <w:p w:rsidR="00D41842" w:rsidRDefault="00504232" w:rsidP="0089346B">
      <w:pPr>
        <w:ind w:firstLine="720"/>
      </w:pPr>
      <w:r>
        <w:t>____</w:t>
      </w:r>
      <w:r w:rsidR="00D41842">
        <w:t xml:space="preserve"> Male</w:t>
      </w:r>
      <w:r w:rsidR="00D41842">
        <w:tab/>
      </w:r>
      <w:r w:rsidR="00D41842">
        <w:tab/>
      </w:r>
      <w:r>
        <w:t>____</w:t>
      </w:r>
      <w:r w:rsidR="00D41842">
        <w:t>Female</w:t>
      </w:r>
    </w:p>
    <w:p w:rsidR="005E2CEA" w:rsidRDefault="005E2CEA" w:rsidP="009F4E64">
      <w:pPr>
        <w:pStyle w:val="ListParagraph"/>
        <w:numPr>
          <w:ilvl w:val="0"/>
          <w:numId w:val="2"/>
        </w:numPr>
      </w:pPr>
      <w:r>
        <w:t xml:space="preserve">Are you a student at the University of Pittsburgh?    </w:t>
      </w:r>
    </w:p>
    <w:p w:rsidR="005E2CEA" w:rsidRDefault="005E2CEA" w:rsidP="005E2CEA">
      <w:pPr>
        <w:pStyle w:val="ListParagraph"/>
        <w:ind w:left="360"/>
      </w:pPr>
    </w:p>
    <w:p w:rsidR="005E2CEA" w:rsidRDefault="005E2CEA" w:rsidP="005E2CEA">
      <w:pPr>
        <w:pStyle w:val="ListParagraph"/>
        <w:ind w:left="360" w:firstLine="360"/>
      </w:pPr>
      <w:r>
        <w:t xml:space="preserve"> </w:t>
      </w:r>
      <w:r w:rsidRPr="005E2CEA">
        <w:t xml:space="preserve">____ </w:t>
      </w:r>
      <w:r>
        <w:t>Yes</w:t>
      </w:r>
      <w:r w:rsidRPr="005E2CEA">
        <w:t xml:space="preserve"> </w:t>
      </w:r>
      <w:r w:rsidRPr="005E2CEA">
        <w:tab/>
      </w:r>
      <w:r w:rsidRPr="005E2CEA">
        <w:tab/>
        <w:t xml:space="preserve">____ </w:t>
      </w:r>
      <w:r>
        <w:t>No</w:t>
      </w:r>
    </w:p>
    <w:p w:rsidR="005E2CEA" w:rsidRDefault="005E2CEA" w:rsidP="005E2CEA">
      <w:pPr>
        <w:pStyle w:val="ListParagraph"/>
        <w:ind w:left="360"/>
      </w:pPr>
    </w:p>
    <w:p w:rsidR="00E57505" w:rsidRDefault="00236C07" w:rsidP="005E2CEA">
      <w:pPr>
        <w:pStyle w:val="ListParagraph"/>
        <w:numPr>
          <w:ilvl w:val="1"/>
          <w:numId w:val="2"/>
        </w:numPr>
      </w:pPr>
      <w:r>
        <w:t>What is your major?</w:t>
      </w:r>
      <w:r w:rsidR="005E2CEA">
        <w:t xml:space="preserve"> </w:t>
      </w:r>
      <w:r w:rsidR="009F4E64">
        <w:t>____________________________________________</w:t>
      </w:r>
      <w:r w:rsidR="000A2F2D">
        <w:t>__________________</w:t>
      </w:r>
      <w:r w:rsidR="009F4E64">
        <w:t>_</w:t>
      </w:r>
    </w:p>
    <w:p w:rsidR="00C96B55" w:rsidRDefault="00C96B55" w:rsidP="00C96B55">
      <w:pPr>
        <w:pStyle w:val="ListParagraph"/>
        <w:ind w:left="360"/>
      </w:pPr>
    </w:p>
    <w:p w:rsidR="00C96B55" w:rsidRDefault="009F4E64" w:rsidP="005E2CEA">
      <w:pPr>
        <w:pStyle w:val="ListParagraph"/>
        <w:numPr>
          <w:ilvl w:val="1"/>
          <w:numId w:val="2"/>
        </w:numPr>
      </w:pPr>
      <w:r>
        <w:t>How many years of college experience do you</w:t>
      </w:r>
      <w:r w:rsidR="00236C07">
        <w:t xml:space="preserve"> have?</w:t>
      </w:r>
      <w:r>
        <w:t xml:space="preserve"> _________________</w:t>
      </w:r>
      <w:r w:rsidR="000A2F2D">
        <w:t>______________________</w:t>
      </w:r>
    </w:p>
    <w:p w:rsidR="005E2CEA" w:rsidRDefault="005E2CEA" w:rsidP="005E2CEA">
      <w:pPr>
        <w:pStyle w:val="ListParagraph"/>
      </w:pPr>
    </w:p>
    <w:p w:rsidR="005E2CEA" w:rsidRDefault="005E2CEA" w:rsidP="009F4E64">
      <w:pPr>
        <w:pStyle w:val="ListParagraph"/>
        <w:numPr>
          <w:ilvl w:val="0"/>
          <w:numId w:val="2"/>
        </w:numPr>
      </w:pPr>
      <w:r>
        <w:t xml:space="preserve">Do you consider yourself computer literate? </w:t>
      </w:r>
    </w:p>
    <w:p w:rsidR="005E2CEA" w:rsidRDefault="005E2CEA" w:rsidP="005E2CEA">
      <w:pPr>
        <w:pStyle w:val="ListParagraph"/>
        <w:ind w:left="360"/>
      </w:pPr>
    </w:p>
    <w:p w:rsidR="005E2CEA" w:rsidRDefault="005E2CEA" w:rsidP="005E2CEA">
      <w:pPr>
        <w:pStyle w:val="ListParagraph"/>
        <w:ind w:left="360"/>
      </w:pPr>
      <w:r w:rsidRPr="005E2CEA">
        <w:t xml:space="preserve">____ Yes </w:t>
      </w:r>
      <w:r w:rsidRPr="005E2CEA">
        <w:tab/>
      </w:r>
      <w:r w:rsidRPr="005E2CEA">
        <w:tab/>
        <w:t>____ No</w:t>
      </w:r>
    </w:p>
    <w:p w:rsidR="005E2CEA" w:rsidRDefault="005E2CEA" w:rsidP="005E2CEA">
      <w:pPr>
        <w:pStyle w:val="ListParagraph"/>
        <w:ind w:left="360"/>
      </w:pPr>
    </w:p>
    <w:p w:rsidR="005E2CEA" w:rsidRDefault="005E2CEA" w:rsidP="009F4E64">
      <w:pPr>
        <w:pStyle w:val="ListParagraph"/>
        <w:numPr>
          <w:ilvl w:val="0"/>
          <w:numId w:val="2"/>
        </w:numPr>
      </w:pPr>
      <w:r>
        <w:t>Are you familiar with programming languages?</w:t>
      </w:r>
    </w:p>
    <w:p w:rsidR="005E2CEA" w:rsidRDefault="005E2CEA" w:rsidP="005E2CEA">
      <w:pPr>
        <w:pStyle w:val="ListParagraph"/>
        <w:ind w:left="360"/>
      </w:pPr>
    </w:p>
    <w:p w:rsidR="005E2CEA" w:rsidRDefault="005E2CEA" w:rsidP="005E2CEA">
      <w:pPr>
        <w:pStyle w:val="ListParagraph"/>
      </w:pPr>
      <w:r w:rsidRPr="005E2CEA">
        <w:t xml:space="preserve">____ Yes </w:t>
      </w:r>
      <w:r w:rsidRPr="005E2CEA">
        <w:tab/>
      </w:r>
      <w:r w:rsidRPr="005E2CEA">
        <w:tab/>
        <w:t>____ No</w:t>
      </w:r>
    </w:p>
    <w:p w:rsidR="005E2CEA" w:rsidRDefault="005E2CEA" w:rsidP="005E2CEA">
      <w:pPr>
        <w:pStyle w:val="ListParagraph"/>
      </w:pPr>
    </w:p>
    <w:p w:rsidR="009F4E64" w:rsidRDefault="009F4E64" w:rsidP="005E2CEA">
      <w:pPr>
        <w:pStyle w:val="ListParagraph"/>
        <w:numPr>
          <w:ilvl w:val="1"/>
          <w:numId w:val="2"/>
        </w:numPr>
      </w:pPr>
      <w:r>
        <w:t xml:space="preserve">How many years of computer programming experience </w:t>
      </w:r>
      <w:r w:rsidR="00236C07">
        <w:t>do you have?</w:t>
      </w:r>
      <w:r>
        <w:t xml:space="preserve"> _____________</w:t>
      </w:r>
      <w:r w:rsidR="000A2F2D">
        <w:t>____________</w:t>
      </w:r>
    </w:p>
    <w:p w:rsidR="00C96B55" w:rsidRDefault="00C96B55" w:rsidP="00C96B55">
      <w:pPr>
        <w:pStyle w:val="ListParagraph"/>
      </w:pPr>
    </w:p>
    <w:p w:rsidR="009F4E64" w:rsidRDefault="009F4E64" w:rsidP="005E2CEA">
      <w:pPr>
        <w:pStyle w:val="ListParagraph"/>
        <w:numPr>
          <w:ilvl w:val="1"/>
          <w:numId w:val="2"/>
        </w:numPr>
      </w:pPr>
      <w:r>
        <w:t xml:space="preserve">How many years of experience </w:t>
      </w:r>
      <w:r w:rsidR="00D506BF">
        <w:t xml:space="preserve">do you have </w:t>
      </w:r>
      <w:r>
        <w:t>with the Java programming language</w:t>
      </w:r>
      <w:r w:rsidR="00D506BF">
        <w:t>?</w:t>
      </w:r>
      <w:r>
        <w:t xml:space="preserve"> ___________</w:t>
      </w:r>
      <w:r w:rsidR="000A2F2D">
        <w:t>___</w:t>
      </w:r>
    </w:p>
    <w:p w:rsidR="00197DC3" w:rsidRDefault="00197DC3" w:rsidP="00197DC3">
      <w:pPr>
        <w:pStyle w:val="ListParagraph"/>
        <w:ind w:left="360"/>
      </w:pPr>
    </w:p>
    <w:p w:rsidR="001A6197" w:rsidRDefault="00197DC3" w:rsidP="00197DC3">
      <w:pPr>
        <w:pStyle w:val="ListParagraph"/>
        <w:numPr>
          <w:ilvl w:val="0"/>
          <w:numId w:val="2"/>
        </w:numPr>
      </w:pPr>
      <w:r>
        <w:t>Are you a graduate or undergraduate student?</w:t>
      </w:r>
    </w:p>
    <w:p w:rsidR="00197DC3" w:rsidRDefault="00197DC3" w:rsidP="00197DC3">
      <w:pPr>
        <w:pStyle w:val="ListParagraph"/>
        <w:ind w:left="360"/>
      </w:pPr>
      <w:r>
        <w:t>_________ Graduate</w:t>
      </w:r>
      <w:r>
        <w:tab/>
      </w:r>
      <w:r>
        <w:tab/>
        <w:t>________ Undergraduate</w:t>
      </w:r>
    </w:p>
    <w:p w:rsidR="005E2CEA" w:rsidRDefault="005E2CEA" w:rsidP="00501C7C">
      <w:bookmarkStart w:id="0" w:name="_GoBack"/>
      <w:bookmarkEnd w:id="0"/>
    </w:p>
    <w:sectPr w:rsidR="005E2C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523" w:rsidRDefault="00E07523" w:rsidP="00100106">
      <w:pPr>
        <w:spacing w:after="0" w:line="240" w:lineRule="auto"/>
      </w:pPr>
      <w:r>
        <w:separator/>
      </w:r>
    </w:p>
  </w:endnote>
  <w:endnote w:type="continuationSeparator" w:id="0">
    <w:p w:rsidR="00E07523" w:rsidRDefault="00E07523" w:rsidP="0010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523" w:rsidRDefault="00E07523" w:rsidP="00100106">
      <w:pPr>
        <w:spacing w:after="0" w:line="240" w:lineRule="auto"/>
      </w:pPr>
      <w:r>
        <w:separator/>
      </w:r>
    </w:p>
  </w:footnote>
  <w:footnote w:type="continuationSeparator" w:id="0">
    <w:p w:rsidR="00E07523" w:rsidRDefault="00E07523" w:rsidP="00100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AC5" w:rsidRDefault="00153AC5" w:rsidP="000A678E">
    <w:pPr>
      <w:pStyle w:val="ListParagraph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/>
      <w:rPr>
        <w:b/>
      </w:rPr>
    </w:pPr>
  </w:p>
  <w:p w:rsidR="001468E4" w:rsidRDefault="001468E4" w:rsidP="000A678E">
    <w:pPr>
      <w:pStyle w:val="ListParagraph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/>
    </w:pPr>
    <w:r w:rsidRPr="005E2CEA">
      <w:rPr>
        <w:b/>
      </w:rPr>
      <w:t xml:space="preserve">Investigator Use Only: </w:t>
    </w:r>
    <w:r w:rsidR="000A678E">
      <w:rPr>
        <w:b/>
      </w:rPr>
      <w:t xml:space="preserve">  </w:t>
    </w:r>
    <w:r w:rsidRPr="000A678E">
      <w:rPr>
        <w:u w:val="single"/>
      </w:rPr>
      <w:tab/>
    </w:r>
    <w:r w:rsidRPr="000A678E">
      <w:rPr>
        <w:u w:val="single"/>
      </w:rPr>
      <w:tab/>
    </w:r>
    <w:r w:rsidRPr="005E2CEA">
      <w:t xml:space="preserve"> Eligible </w:t>
    </w:r>
    <w:r w:rsidR="000A678E">
      <w:t xml:space="preserve">   _______ </w:t>
    </w:r>
    <w:r>
      <w:t xml:space="preserve">Not Eligible                 </w:t>
    </w:r>
    <w:r>
      <w:tab/>
    </w:r>
    <w:r w:rsidR="000A678E">
      <w:t xml:space="preserve">     </w:t>
    </w:r>
    <w:r>
      <w:t>Subject___________</w:t>
    </w:r>
  </w:p>
  <w:p w:rsidR="00153AC5" w:rsidRPr="000A678E" w:rsidRDefault="00153AC5" w:rsidP="000A678E">
    <w:pPr>
      <w:pStyle w:val="ListParagraph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469F"/>
    <w:multiLevelType w:val="hybridMultilevel"/>
    <w:tmpl w:val="2DBAA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6D06DE"/>
    <w:multiLevelType w:val="hybridMultilevel"/>
    <w:tmpl w:val="37FAF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7A2862"/>
    <w:multiLevelType w:val="hybridMultilevel"/>
    <w:tmpl w:val="7AF444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85"/>
    <w:rsid w:val="00001B35"/>
    <w:rsid w:val="00016A7A"/>
    <w:rsid w:val="00060C1D"/>
    <w:rsid w:val="00090FC1"/>
    <w:rsid w:val="000A2F2D"/>
    <w:rsid w:val="000A678E"/>
    <w:rsid w:val="000B3EC1"/>
    <w:rsid w:val="000D504A"/>
    <w:rsid w:val="00100106"/>
    <w:rsid w:val="00132CC7"/>
    <w:rsid w:val="001468E4"/>
    <w:rsid w:val="00153AC5"/>
    <w:rsid w:val="00197DC3"/>
    <w:rsid w:val="001A11A0"/>
    <w:rsid w:val="001A6197"/>
    <w:rsid w:val="001A71FA"/>
    <w:rsid w:val="001C240A"/>
    <w:rsid w:val="001C7698"/>
    <w:rsid w:val="001E64BE"/>
    <w:rsid w:val="001F6743"/>
    <w:rsid w:val="00203A12"/>
    <w:rsid w:val="00206741"/>
    <w:rsid w:val="00217F50"/>
    <w:rsid w:val="002342D4"/>
    <w:rsid w:val="00236C07"/>
    <w:rsid w:val="002877D4"/>
    <w:rsid w:val="00296910"/>
    <w:rsid w:val="00305885"/>
    <w:rsid w:val="00324667"/>
    <w:rsid w:val="003313EA"/>
    <w:rsid w:val="00343CD1"/>
    <w:rsid w:val="00344268"/>
    <w:rsid w:val="00354A3A"/>
    <w:rsid w:val="00380774"/>
    <w:rsid w:val="00392F1E"/>
    <w:rsid w:val="003A5BFD"/>
    <w:rsid w:val="003B35FB"/>
    <w:rsid w:val="003D2D24"/>
    <w:rsid w:val="003E5666"/>
    <w:rsid w:val="00410D15"/>
    <w:rsid w:val="00446F29"/>
    <w:rsid w:val="004577F5"/>
    <w:rsid w:val="0046486B"/>
    <w:rsid w:val="00477931"/>
    <w:rsid w:val="004C0EC9"/>
    <w:rsid w:val="004E1F75"/>
    <w:rsid w:val="00501C7C"/>
    <w:rsid w:val="00504232"/>
    <w:rsid w:val="005057FD"/>
    <w:rsid w:val="00542D05"/>
    <w:rsid w:val="005C7B4E"/>
    <w:rsid w:val="005E13D9"/>
    <w:rsid w:val="005E2CEA"/>
    <w:rsid w:val="006040EA"/>
    <w:rsid w:val="00642C68"/>
    <w:rsid w:val="006533E4"/>
    <w:rsid w:val="006733E4"/>
    <w:rsid w:val="006A6F62"/>
    <w:rsid w:val="006D7C17"/>
    <w:rsid w:val="0073260B"/>
    <w:rsid w:val="00772B52"/>
    <w:rsid w:val="00787EF4"/>
    <w:rsid w:val="007E050C"/>
    <w:rsid w:val="008343AB"/>
    <w:rsid w:val="00871042"/>
    <w:rsid w:val="0089346B"/>
    <w:rsid w:val="009078D7"/>
    <w:rsid w:val="00933558"/>
    <w:rsid w:val="0095004E"/>
    <w:rsid w:val="00987401"/>
    <w:rsid w:val="009A1CEE"/>
    <w:rsid w:val="009A70C1"/>
    <w:rsid w:val="009E1EDB"/>
    <w:rsid w:val="009F4E64"/>
    <w:rsid w:val="00A27FF1"/>
    <w:rsid w:val="00A347E7"/>
    <w:rsid w:val="00A914F4"/>
    <w:rsid w:val="00AB407E"/>
    <w:rsid w:val="00AF31BC"/>
    <w:rsid w:val="00B1005F"/>
    <w:rsid w:val="00B72398"/>
    <w:rsid w:val="00B77678"/>
    <w:rsid w:val="00B83746"/>
    <w:rsid w:val="00BA750B"/>
    <w:rsid w:val="00BD0A28"/>
    <w:rsid w:val="00BE177F"/>
    <w:rsid w:val="00BE344A"/>
    <w:rsid w:val="00BF7D14"/>
    <w:rsid w:val="00C03749"/>
    <w:rsid w:val="00C1064C"/>
    <w:rsid w:val="00C94DBD"/>
    <w:rsid w:val="00C96B55"/>
    <w:rsid w:val="00CA5A8E"/>
    <w:rsid w:val="00D146DA"/>
    <w:rsid w:val="00D41842"/>
    <w:rsid w:val="00D506BF"/>
    <w:rsid w:val="00D7716E"/>
    <w:rsid w:val="00DD2560"/>
    <w:rsid w:val="00DE15DF"/>
    <w:rsid w:val="00E07523"/>
    <w:rsid w:val="00E208D6"/>
    <w:rsid w:val="00E35C01"/>
    <w:rsid w:val="00E5115D"/>
    <w:rsid w:val="00E57505"/>
    <w:rsid w:val="00ED2990"/>
    <w:rsid w:val="00ED30C4"/>
    <w:rsid w:val="00F827C8"/>
    <w:rsid w:val="00FB294D"/>
    <w:rsid w:val="00FC62F5"/>
    <w:rsid w:val="00FE75F8"/>
    <w:rsid w:val="00FF1D76"/>
    <w:rsid w:val="00FF453A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364415-8E4A-49A3-A9B6-6E12331A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C1D"/>
  </w:style>
  <w:style w:type="paragraph" w:styleId="Heading1">
    <w:name w:val="heading 1"/>
    <w:basedOn w:val="Normal"/>
    <w:next w:val="Normal"/>
    <w:link w:val="Heading1Char"/>
    <w:uiPriority w:val="9"/>
    <w:qFormat/>
    <w:rsid w:val="00060C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C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1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60C1D"/>
    <w:pPr>
      <w:ind w:left="720"/>
      <w:contextualSpacing/>
    </w:pPr>
  </w:style>
  <w:style w:type="table" w:styleId="TableGrid">
    <w:name w:val="Table Grid"/>
    <w:basedOn w:val="TableNormal"/>
    <w:uiPriority w:val="59"/>
    <w:rsid w:val="0095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0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0C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60C1D"/>
    <w:rPr>
      <w:b/>
      <w:bCs/>
    </w:rPr>
  </w:style>
  <w:style w:type="character" w:styleId="Emphasis">
    <w:name w:val="Emphasis"/>
    <w:uiPriority w:val="20"/>
    <w:qFormat/>
    <w:rsid w:val="00060C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60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C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1D"/>
    <w:rPr>
      <w:b/>
      <w:bCs/>
      <w:i/>
      <w:iCs/>
    </w:rPr>
  </w:style>
  <w:style w:type="character" w:styleId="SubtleEmphasis">
    <w:name w:val="Subtle Emphasis"/>
    <w:uiPriority w:val="19"/>
    <w:qFormat/>
    <w:rsid w:val="00060C1D"/>
    <w:rPr>
      <w:i/>
      <w:iCs/>
    </w:rPr>
  </w:style>
  <w:style w:type="character" w:styleId="IntenseEmphasis">
    <w:name w:val="Intense Emphasis"/>
    <w:uiPriority w:val="21"/>
    <w:qFormat/>
    <w:rsid w:val="00060C1D"/>
    <w:rPr>
      <w:b/>
      <w:bCs/>
    </w:rPr>
  </w:style>
  <w:style w:type="character" w:styleId="SubtleReference">
    <w:name w:val="Subtle Reference"/>
    <w:uiPriority w:val="31"/>
    <w:qFormat/>
    <w:rsid w:val="00060C1D"/>
    <w:rPr>
      <w:smallCaps/>
    </w:rPr>
  </w:style>
  <w:style w:type="character" w:styleId="IntenseReference">
    <w:name w:val="Intense Reference"/>
    <w:uiPriority w:val="32"/>
    <w:qFormat/>
    <w:rsid w:val="00060C1D"/>
    <w:rPr>
      <w:smallCaps/>
      <w:spacing w:val="5"/>
      <w:u w:val="single"/>
    </w:rPr>
  </w:style>
  <w:style w:type="character" w:styleId="BookTitle">
    <w:name w:val="Book Title"/>
    <w:uiPriority w:val="33"/>
    <w:qFormat/>
    <w:rsid w:val="00060C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C1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06"/>
  </w:style>
  <w:style w:type="paragraph" w:styleId="Footer">
    <w:name w:val="footer"/>
    <w:basedOn w:val="Normal"/>
    <w:link w:val="FooterChar"/>
    <w:uiPriority w:val="99"/>
    <w:unhideWhenUsed/>
    <w:rsid w:val="0010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BFA5B-5863-44E4-9E69-1F7B2D5C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8936FA22.dotm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Zegarra</dc:creator>
  <cp:lastModifiedBy>Emilio F. Zegarra</cp:lastModifiedBy>
  <cp:revision>11</cp:revision>
  <dcterms:created xsi:type="dcterms:W3CDTF">2014-06-30T16:28:00Z</dcterms:created>
  <dcterms:modified xsi:type="dcterms:W3CDTF">2014-12-15T17:57:00Z</dcterms:modified>
</cp:coreProperties>
</file>