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3EA" w:rsidRDefault="00ED30C4" w:rsidP="000B3EC1">
      <w:pPr>
        <w:pStyle w:val="Title"/>
      </w:pPr>
      <w:bookmarkStart w:id="0" w:name="_GoBack"/>
      <w:bookmarkEnd w:id="0"/>
      <w:proofErr w:type="spellStart"/>
      <w:r>
        <w:t>MicroBrowser</w:t>
      </w:r>
      <w:proofErr w:type="spellEnd"/>
      <w:r>
        <w:t xml:space="preserve"> – </w:t>
      </w:r>
      <w:r w:rsidR="000B3EC1">
        <w:t>Questionnaire</w:t>
      </w:r>
    </w:p>
    <w:p w:rsidR="00060C1D" w:rsidRDefault="00060C1D" w:rsidP="00D41842">
      <w:pPr>
        <w:rPr>
          <w:b/>
        </w:rPr>
      </w:pPr>
    </w:p>
    <w:p w:rsidR="00FC62F5" w:rsidRPr="00E16E28" w:rsidRDefault="00937182" w:rsidP="00FC62F5">
      <w:pPr>
        <w:rPr>
          <w:b/>
          <w:sz w:val="24"/>
        </w:rPr>
      </w:pPr>
      <w:r w:rsidRPr="00E16E28">
        <w:rPr>
          <w:b/>
          <w:sz w:val="24"/>
        </w:rPr>
        <w:t>PART I: EXPERIENCE WITH DISCUSSION FORUMS OR BOARDS</w:t>
      </w:r>
    </w:p>
    <w:p w:rsidR="00E84ADC" w:rsidRDefault="00E84ADC" w:rsidP="00E84ADC">
      <w:pPr>
        <w:pStyle w:val="ListParagraph"/>
        <w:ind w:left="360"/>
      </w:pPr>
    </w:p>
    <w:p w:rsidR="00B83746" w:rsidRDefault="001C7698" w:rsidP="001C7698">
      <w:pPr>
        <w:pStyle w:val="ListParagraph"/>
        <w:numPr>
          <w:ilvl w:val="0"/>
          <w:numId w:val="2"/>
        </w:numPr>
      </w:pPr>
      <w:r>
        <w:t>Prior to this study, were you familia</w:t>
      </w:r>
      <w:r w:rsidR="00135451">
        <w:t>r with discussion forums?</w:t>
      </w:r>
      <w:r>
        <w:t xml:space="preserve"> </w:t>
      </w:r>
    </w:p>
    <w:p w:rsidR="001C7698" w:rsidRDefault="001C7698" w:rsidP="00B83746">
      <w:pPr>
        <w:pStyle w:val="ListParagraph"/>
        <w:ind w:left="360" w:firstLine="360"/>
      </w:pPr>
      <w:r>
        <w:t xml:space="preserve">__ Yes  </w:t>
      </w:r>
      <w:r w:rsidR="00B83746">
        <w:tab/>
      </w:r>
      <w:r w:rsidR="00B83746">
        <w:tab/>
      </w:r>
      <w:r>
        <w:t xml:space="preserve"> ___ No</w:t>
      </w:r>
    </w:p>
    <w:p w:rsidR="001C7698" w:rsidRDefault="001C7698" w:rsidP="001C7698">
      <w:pPr>
        <w:pStyle w:val="ListParagraph"/>
        <w:ind w:left="360"/>
      </w:pPr>
    </w:p>
    <w:p w:rsidR="00E16E28" w:rsidRDefault="00E16E28" w:rsidP="001C7698">
      <w:pPr>
        <w:pStyle w:val="ListParagraph"/>
        <w:ind w:left="360"/>
      </w:pPr>
    </w:p>
    <w:p w:rsidR="00B83746" w:rsidRDefault="00322FA2" w:rsidP="001C7698">
      <w:pPr>
        <w:pStyle w:val="ListParagraph"/>
        <w:numPr>
          <w:ilvl w:val="0"/>
          <w:numId w:val="2"/>
        </w:numPr>
      </w:pPr>
      <w:r>
        <w:t>Are you familiar with</w:t>
      </w:r>
      <w:r w:rsidR="001C7698">
        <w:t xml:space="preserve"> Question &amp; Answers sites </w:t>
      </w:r>
      <w:r>
        <w:t xml:space="preserve">such </w:t>
      </w:r>
      <w:r w:rsidR="00300428">
        <w:t xml:space="preserve">as </w:t>
      </w:r>
      <w:proofErr w:type="spellStart"/>
      <w:r w:rsidR="00300428">
        <w:t>StackOverflow</w:t>
      </w:r>
      <w:proofErr w:type="spellEnd"/>
      <w:r>
        <w:t xml:space="preserve">, Yahoo! Answers, </w:t>
      </w:r>
      <w:proofErr w:type="spellStart"/>
      <w:r>
        <w:t>etc</w:t>
      </w:r>
      <w:proofErr w:type="spellEnd"/>
      <w:r>
        <w:t>?</w:t>
      </w:r>
    </w:p>
    <w:p w:rsidR="00B83746" w:rsidRDefault="00B83746" w:rsidP="00B83746">
      <w:pPr>
        <w:pStyle w:val="ListParagraph"/>
      </w:pPr>
    </w:p>
    <w:p w:rsidR="001C7698" w:rsidRDefault="001C7698" w:rsidP="00B83746">
      <w:pPr>
        <w:pStyle w:val="ListParagraph"/>
      </w:pPr>
      <w:r>
        <w:t xml:space="preserve">__ Yes </w:t>
      </w:r>
      <w:r w:rsidR="00B83746">
        <w:tab/>
      </w:r>
      <w:r w:rsidR="00B83746">
        <w:tab/>
      </w:r>
      <w:r>
        <w:t>__ No</w:t>
      </w:r>
    </w:p>
    <w:p w:rsidR="00324667" w:rsidRDefault="00324667" w:rsidP="00324667">
      <w:pPr>
        <w:pStyle w:val="ListParagraph"/>
      </w:pPr>
    </w:p>
    <w:p w:rsidR="00E16E28" w:rsidRDefault="00E16E28" w:rsidP="00324667">
      <w:pPr>
        <w:pStyle w:val="ListParagraph"/>
      </w:pPr>
    </w:p>
    <w:p w:rsidR="00324667" w:rsidRDefault="0095004E" w:rsidP="001C7698">
      <w:pPr>
        <w:pStyle w:val="ListParagraph"/>
        <w:numPr>
          <w:ilvl w:val="0"/>
          <w:numId w:val="2"/>
        </w:numPr>
      </w:pPr>
      <w:r>
        <w:t>If you had experience with discussi</w:t>
      </w:r>
      <w:r w:rsidR="007E406F">
        <w:t>on forums before, indicate whether you had any past experience with any of the following:</w:t>
      </w:r>
    </w:p>
    <w:p w:rsidR="00324667" w:rsidRDefault="00324667" w:rsidP="00324667">
      <w:pPr>
        <w:pStyle w:val="ListParagraph"/>
      </w:pPr>
    </w:p>
    <w:tbl>
      <w:tblPr>
        <w:tblStyle w:val="TableGrid"/>
        <w:tblW w:w="0" w:type="auto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165"/>
        <w:gridCol w:w="1530"/>
        <w:gridCol w:w="1530"/>
      </w:tblGrid>
      <w:tr w:rsidR="00675233" w:rsidTr="001508DC">
        <w:tc>
          <w:tcPr>
            <w:tcW w:w="4165" w:type="dxa"/>
            <w:tcBorders>
              <w:left w:val="nil"/>
            </w:tcBorders>
          </w:tcPr>
          <w:p w:rsidR="00675233" w:rsidRDefault="00675233" w:rsidP="00A77B22">
            <w:pPr>
              <w:ind w:left="720"/>
            </w:pPr>
          </w:p>
        </w:tc>
        <w:tc>
          <w:tcPr>
            <w:tcW w:w="3060" w:type="dxa"/>
            <w:gridSpan w:val="2"/>
          </w:tcPr>
          <w:p w:rsidR="00675233" w:rsidRDefault="00675233" w:rsidP="009A1CEE">
            <w:pPr>
              <w:jc w:val="center"/>
            </w:pPr>
            <w:r>
              <w:t>Past Experience</w:t>
            </w:r>
          </w:p>
        </w:tc>
      </w:tr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95004E" w:rsidP="00A77B22">
            <w:pPr>
              <w:ind w:left="720"/>
            </w:pPr>
          </w:p>
        </w:tc>
        <w:tc>
          <w:tcPr>
            <w:tcW w:w="1530" w:type="dxa"/>
          </w:tcPr>
          <w:p w:rsidR="0095004E" w:rsidRDefault="0095004E" w:rsidP="009A1CEE">
            <w:pPr>
              <w:jc w:val="center"/>
            </w:pPr>
            <w:r>
              <w:t>Yes</w:t>
            </w:r>
          </w:p>
        </w:tc>
        <w:tc>
          <w:tcPr>
            <w:tcW w:w="1530" w:type="dxa"/>
          </w:tcPr>
          <w:p w:rsidR="0095004E" w:rsidRDefault="0095004E" w:rsidP="009A1CEE">
            <w:pPr>
              <w:jc w:val="center"/>
            </w:pPr>
            <w:r>
              <w:t>No</w:t>
            </w:r>
          </w:p>
        </w:tc>
      </w:tr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9A1CEE" w:rsidP="00A77B22">
            <w:pPr>
              <w:ind w:left="720"/>
            </w:pPr>
            <w:r>
              <w:t>Browsed questions</w:t>
            </w:r>
            <w:r w:rsidR="006733E4">
              <w:t xml:space="preserve"> and answers</w:t>
            </w:r>
          </w:p>
        </w:tc>
        <w:tc>
          <w:tcPr>
            <w:tcW w:w="1530" w:type="dxa"/>
          </w:tcPr>
          <w:p w:rsidR="0095004E" w:rsidRDefault="0095004E" w:rsidP="00A77B22"/>
        </w:tc>
        <w:tc>
          <w:tcPr>
            <w:tcW w:w="1530" w:type="dxa"/>
          </w:tcPr>
          <w:p w:rsidR="0095004E" w:rsidRDefault="0095004E" w:rsidP="00A77B22"/>
        </w:tc>
      </w:tr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9A1CEE" w:rsidP="00A77B22">
            <w:pPr>
              <w:ind w:left="720"/>
            </w:pPr>
            <w:r>
              <w:t>Created questions</w:t>
            </w:r>
          </w:p>
        </w:tc>
        <w:tc>
          <w:tcPr>
            <w:tcW w:w="1530" w:type="dxa"/>
          </w:tcPr>
          <w:p w:rsidR="0095004E" w:rsidRDefault="0095004E" w:rsidP="00A77B22"/>
        </w:tc>
        <w:tc>
          <w:tcPr>
            <w:tcW w:w="1530" w:type="dxa"/>
          </w:tcPr>
          <w:p w:rsidR="0095004E" w:rsidRDefault="0095004E" w:rsidP="00A77B22"/>
        </w:tc>
      </w:tr>
      <w:tr w:rsidR="0095004E" w:rsidTr="00FF6AB5">
        <w:tc>
          <w:tcPr>
            <w:tcW w:w="4165" w:type="dxa"/>
            <w:tcBorders>
              <w:left w:val="nil"/>
            </w:tcBorders>
          </w:tcPr>
          <w:p w:rsidR="0095004E" w:rsidRDefault="00A914F4" w:rsidP="00A77B22">
            <w:pPr>
              <w:ind w:left="720"/>
            </w:pPr>
            <w:r>
              <w:t>Submitted an answer</w:t>
            </w:r>
          </w:p>
        </w:tc>
        <w:tc>
          <w:tcPr>
            <w:tcW w:w="1530" w:type="dxa"/>
          </w:tcPr>
          <w:p w:rsidR="0095004E" w:rsidRDefault="0095004E" w:rsidP="00A77B22"/>
        </w:tc>
        <w:tc>
          <w:tcPr>
            <w:tcW w:w="1530" w:type="dxa"/>
          </w:tcPr>
          <w:p w:rsidR="0095004E" w:rsidRDefault="0095004E" w:rsidP="00A77B22"/>
        </w:tc>
      </w:tr>
      <w:tr w:rsidR="00A914F4" w:rsidTr="00FF6AB5">
        <w:tc>
          <w:tcPr>
            <w:tcW w:w="4165" w:type="dxa"/>
            <w:tcBorders>
              <w:left w:val="nil"/>
            </w:tcBorders>
          </w:tcPr>
          <w:p w:rsidR="00A914F4" w:rsidRDefault="00A914F4" w:rsidP="00A77B22">
            <w:pPr>
              <w:ind w:left="720"/>
            </w:pPr>
            <w:r>
              <w:t>Voted on answers</w:t>
            </w:r>
          </w:p>
        </w:tc>
        <w:tc>
          <w:tcPr>
            <w:tcW w:w="1530" w:type="dxa"/>
          </w:tcPr>
          <w:p w:rsidR="00A914F4" w:rsidRDefault="00A914F4" w:rsidP="00A77B22"/>
        </w:tc>
        <w:tc>
          <w:tcPr>
            <w:tcW w:w="1530" w:type="dxa"/>
          </w:tcPr>
          <w:p w:rsidR="00A914F4" w:rsidRDefault="00A914F4" w:rsidP="00A77B22"/>
        </w:tc>
      </w:tr>
      <w:tr w:rsidR="00A914F4" w:rsidTr="00FF6AB5">
        <w:tc>
          <w:tcPr>
            <w:tcW w:w="4165" w:type="dxa"/>
            <w:tcBorders>
              <w:left w:val="nil"/>
            </w:tcBorders>
          </w:tcPr>
          <w:p w:rsidR="00A914F4" w:rsidRDefault="00A914F4" w:rsidP="00A77B22">
            <w:pPr>
              <w:ind w:left="720"/>
            </w:pPr>
            <w:r>
              <w:t>Voted on questions</w:t>
            </w:r>
          </w:p>
        </w:tc>
        <w:tc>
          <w:tcPr>
            <w:tcW w:w="1530" w:type="dxa"/>
          </w:tcPr>
          <w:p w:rsidR="00A914F4" w:rsidRDefault="00A914F4" w:rsidP="00A77B22"/>
        </w:tc>
        <w:tc>
          <w:tcPr>
            <w:tcW w:w="1530" w:type="dxa"/>
          </w:tcPr>
          <w:p w:rsidR="00A914F4" w:rsidRDefault="00A914F4" w:rsidP="00A77B22"/>
        </w:tc>
      </w:tr>
      <w:tr w:rsidR="00A914F4" w:rsidTr="00FF6AB5">
        <w:tc>
          <w:tcPr>
            <w:tcW w:w="4165" w:type="dxa"/>
            <w:tcBorders>
              <w:left w:val="nil"/>
            </w:tcBorders>
          </w:tcPr>
          <w:p w:rsidR="00A914F4" w:rsidRDefault="00A914F4" w:rsidP="00A77B22">
            <w:pPr>
              <w:ind w:left="720"/>
            </w:pPr>
            <w:r>
              <w:t>Viewed their leaderboard</w:t>
            </w:r>
          </w:p>
        </w:tc>
        <w:tc>
          <w:tcPr>
            <w:tcW w:w="1530" w:type="dxa"/>
          </w:tcPr>
          <w:p w:rsidR="00A914F4" w:rsidRDefault="00A914F4" w:rsidP="00A77B22"/>
        </w:tc>
        <w:tc>
          <w:tcPr>
            <w:tcW w:w="1530" w:type="dxa"/>
          </w:tcPr>
          <w:p w:rsidR="00A914F4" w:rsidRDefault="00A914F4" w:rsidP="00A77B22"/>
        </w:tc>
      </w:tr>
      <w:tr w:rsidR="00A914F4" w:rsidTr="00FF6AB5">
        <w:tc>
          <w:tcPr>
            <w:tcW w:w="4165" w:type="dxa"/>
            <w:tcBorders>
              <w:left w:val="nil"/>
              <w:bottom w:val="single" w:sz="4" w:space="0" w:color="auto"/>
            </w:tcBorders>
          </w:tcPr>
          <w:p w:rsidR="00A914F4" w:rsidRDefault="00A914F4" w:rsidP="00A77B22">
            <w:pPr>
              <w:ind w:left="720"/>
            </w:pPr>
            <w:r>
              <w:t>Created an account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914F4" w:rsidRDefault="00A914F4" w:rsidP="00A77B22"/>
        </w:tc>
        <w:tc>
          <w:tcPr>
            <w:tcW w:w="1530" w:type="dxa"/>
            <w:tcBorders>
              <w:bottom w:val="single" w:sz="4" w:space="0" w:color="auto"/>
            </w:tcBorders>
          </w:tcPr>
          <w:p w:rsidR="00A914F4" w:rsidRDefault="00A914F4" w:rsidP="00A77B22"/>
        </w:tc>
      </w:tr>
    </w:tbl>
    <w:p w:rsidR="00324667" w:rsidRDefault="00324667" w:rsidP="009A1CEE"/>
    <w:p w:rsidR="001E64BE" w:rsidRDefault="001C7698" w:rsidP="000B3EC1">
      <w:pPr>
        <w:pStyle w:val="ListParagraph"/>
        <w:numPr>
          <w:ilvl w:val="0"/>
          <w:numId w:val="2"/>
        </w:numPr>
      </w:pPr>
      <w:r>
        <w:t xml:space="preserve">Have you used discussion forums </w:t>
      </w:r>
      <w:r w:rsidR="007903C9">
        <w:t>that are part of courses you have taken</w:t>
      </w:r>
      <w:r w:rsidR="008B581A">
        <w:t>?</w:t>
      </w:r>
    </w:p>
    <w:p w:rsidR="001C7698" w:rsidRDefault="001C7698" w:rsidP="001E64BE">
      <w:pPr>
        <w:ind w:firstLine="720"/>
      </w:pPr>
      <w:r>
        <w:t xml:space="preserve">___ Yes </w:t>
      </w:r>
      <w:r w:rsidR="001E64BE">
        <w:tab/>
      </w:r>
      <w:r w:rsidR="001E64BE">
        <w:tab/>
      </w:r>
      <w:r>
        <w:t>___ No</w:t>
      </w:r>
    </w:p>
    <w:p w:rsidR="00690926" w:rsidRDefault="00690926" w:rsidP="001E64BE">
      <w:pPr>
        <w:ind w:firstLine="720"/>
      </w:pPr>
    </w:p>
    <w:p w:rsidR="00C35D57" w:rsidRDefault="00C35D57" w:rsidP="001E64BE">
      <w:pPr>
        <w:ind w:firstLine="720"/>
      </w:pPr>
    </w:p>
    <w:tbl>
      <w:tblPr>
        <w:tblW w:w="0" w:type="auto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1058"/>
        <w:gridCol w:w="937"/>
        <w:gridCol w:w="990"/>
        <w:gridCol w:w="990"/>
        <w:gridCol w:w="1080"/>
      </w:tblGrid>
      <w:tr w:rsidR="00DF5614" w:rsidRPr="00780997" w:rsidTr="00780997">
        <w:trPr>
          <w:trHeight w:val="773"/>
        </w:trPr>
        <w:tc>
          <w:tcPr>
            <w:tcW w:w="4518" w:type="dxa"/>
          </w:tcPr>
          <w:p w:rsidR="00DF5614" w:rsidRDefault="00DF5614" w:rsidP="00780997">
            <w:pPr>
              <w:rPr>
                <w:rFonts w:cs="Times New Roman"/>
              </w:rPr>
            </w:pPr>
          </w:p>
        </w:tc>
        <w:tc>
          <w:tcPr>
            <w:tcW w:w="1058" w:type="dxa"/>
            <w:vAlign w:val="bottom"/>
          </w:tcPr>
          <w:p w:rsidR="00DF5614" w:rsidRPr="0070621A" w:rsidRDefault="00DF5614" w:rsidP="00780997">
            <w:pPr>
              <w:jc w:val="center"/>
              <w:rPr>
                <w:b/>
                <w:sz w:val="20"/>
              </w:rPr>
            </w:pPr>
            <w:r w:rsidRPr="0070621A">
              <w:rPr>
                <w:b/>
                <w:sz w:val="20"/>
              </w:rPr>
              <w:t>Strongly Disagree</w:t>
            </w:r>
          </w:p>
        </w:tc>
        <w:tc>
          <w:tcPr>
            <w:tcW w:w="922" w:type="dxa"/>
            <w:vAlign w:val="bottom"/>
            <w:hideMark/>
          </w:tcPr>
          <w:p w:rsidR="00DF5614" w:rsidRPr="0070621A" w:rsidRDefault="00DF5614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Disagree</w:t>
            </w:r>
          </w:p>
        </w:tc>
        <w:tc>
          <w:tcPr>
            <w:tcW w:w="990" w:type="dxa"/>
            <w:vAlign w:val="bottom"/>
            <w:hideMark/>
          </w:tcPr>
          <w:p w:rsidR="00DF5614" w:rsidRPr="0070621A" w:rsidRDefault="00DF5614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Neutral</w:t>
            </w:r>
          </w:p>
        </w:tc>
        <w:tc>
          <w:tcPr>
            <w:tcW w:w="990" w:type="dxa"/>
            <w:vAlign w:val="bottom"/>
            <w:hideMark/>
          </w:tcPr>
          <w:p w:rsidR="00DF5614" w:rsidRPr="0070621A" w:rsidRDefault="00DF5614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Agree</w:t>
            </w:r>
          </w:p>
        </w:tc>
        <w:tc>
          <w:tcPr>
            <w:tcW w:w="1080" w:type="dxa"/>
            <w:vAlign w:val="bottom"/>
          </w:tcPr>
          <w:p w:rsidR="00DF5614" w:rsidRPr="0070621A" w:rsidRDefault="00DF5614" w:rsidP="00780997">
            <w:pPr>
              <w:jc w:val="center"/>
              <w:rPr>
                <w:b/>
                <w:sz w:val="20"/>
              </w:rPr>
            </w:pPr>
            <w:r w:rsidRPr="0070621A">
              <w:rPr>
                <w:b/>
                <w:sz w:val="20"/>
              </w:rPr>
              <w:t>Strongly</w:t>
            </w:r>
            <w:r w:rsidRPr="0070621A">
              <w:rPr>
                <w:b/>
                <w:sz w:val="20"/>
              </w:rPr>
              <w:br/>
              <w:t>Agree</w:t>
            </w:r>
          </w:p>
        </w:tc>
      </w:tr>
      <w:tr w:rsidR="00DF5614" w:rsidTr="0070621A">
        <w:trPr>
          <w:cantSplit/>
          <w:trHeight w:val="20"/>
        </w:trPr>
        <w:tc>
          <w:tcPr>
            <w:tcW w:w="4518" w:type="dxa"/>
            <w:tcBorders>
              <w:bottom w:val="single" w:sz="4" w:space="0" w:color="auto"/>
            </w:tcBorders>
            <w:hideMark/>
          </w:tcPr>
          <w:p w:rsidR="00DF5614" w:rsidRPr="00780997" w:rsidRDefault="00DF5614">
            <w:pPr>
              <w:pStyle w:val="ListParagraph"/>
              <w:numPr>
                <w:ilvl w:val="0"/>
                <w:numId w:val="2"/>
              </w:numPr>
            </w:pPr>
            <w:r>
              <w:t>If you have used discussion forums on any of your classes before, to what extend do you agree they were helpful for learning course content?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E5BBCF2" wp14:editId="706C56CB">
                  <wp:extent cx="137160" cy="137160"/>
                  <wp:effectExtent l="0" t="0" r="0" b="0"/>
                  <wp:docPr id="87" name="Picture 8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74AA382" wp14:editId="556F6C25">
                  <wp:extent cx="137160" cy="137160"/>
                  <wp:effectExtent l="0" t="0" r="0" b="0"/>
                  <wp:docPr id="88" name="Picture 8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E94B0F1" wp14:editId="1954DDCD">
                  <wp:extent cx="137160" cy="137160"/>
                  <wp:effectExtent l="0" t="0" r="0" b="0"/>
                  <wp:docPr id="89" name="Picture 8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7CDC98D" wp14:editId="5CBA1C62">
                  <wp:extent cx="137160" cy="137160"/>
                  <wp:effectExtent l="0" t="0" r="0" b="0"/>
                  <wp:docPr id="90" name="Picture 9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ADFC699" wp14:editId="25D2C41C">
                  <wp:extent cx="137160" cy="137160"/>
                  <wp:effectExtent l="0" t="0" r="0" b="0"/>
                  <wp:docPr id="91" name="Picture 9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614" w:rsidTr="0070621A">
        <w:trPr>
          <w:cantSplit/>
          <w:trHeight w:val="20"/>
        </w:trPr>
        <w:tc>
          <w:tcPr>
            <w:tcW w:w="4518" w:type="dxa"/>
            <w:tcBorders>
              <w:bottom w:val="single" w:sz="4" w:space="0" w:color="auto"/>
            </w:tcBorders>
            <w:hideMark/>
          </w:tcPr>
          <w:p w:rsidR="00DF5614" w:rsidRPr="00780997" w:rsidRDefault="00DF5614">
            <w:pPr>
              <w:pStyle w:val="ListParagraph"/>
              <w:numPr>
                <w:ilvl w:val="0"/>
                <w:numId w:val="2"/>
              </w:numPr>
            </w:pPr>
            <w:r>
              <w:t>If you have NOT used discussion forums for any of your classes before, to what extend do you agree that they could be helpful for learning course content?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1BA28A3" wp14:editId="7DB5AD1C">
                  <wp:extent cx="137160" cy="137160"/>
                  <wp:effectExtent l="0" t="0" r="0" b="0"/>
                  <wp:docPr id="92" name="Picture 9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DBEF858" wp14:editId="624A1478">
                  <wp:extent cx="137160" cy="137160"/>
                  <wp:effectExtent l="0" t="0" r="0" b="0"/>
                  <wp:docPr id="93" name="Picture 9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F002AE4" wp14:editId="547A4ADD">
                  <wp:extent cx="137160" cy="137160"/>
                  <wp:effectExtent l="0" t="0" r="0" b="0"/>
                  <wp:docPr id="94" name="Picture 9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296D88C" wp14:editId="1FFE7204">
                  <wp:extent cx="137160" cy="137160"/>
                  <wp:effectExtent l="0" t="0" r="0" b="0"/>
                  <wp:docPr id="95" name="Picture 9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F5614" w:rsidRDefault="00DF5614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F68C05E" wp14:editId="70A8C9D6">
                  <wp:extent cx="137160" cy="137160"/>
                  <wp:effectExtent l="0" t="0" r="0" b="0"/>
                  <wp:docPr id="96" name="Picture 9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D57" w:rsidRDefault="00C35D57" w:rsidP="001E64BE">
      <w:pPr>
        <w:ind w:firstLine="720"/>
      </w:pPr>
    </w:p>
    <w:p w:rsidR="00362E40" w:rsidRDefault="00362E40" w:rsidP="001E64BE">
      <w:pPr>
        <w:ind w:firstLine="720"/>
      </w:pPr>
    </w:p>
    <w:p w:rsidR="00100242" w:rsidRDefault="00362E40" w:rsidP="00100242">
      <w:pPr>
        <w:rPr>
          <w:b/>
          <w:sz w:val="24"/>
        </w:rPr>
      </w:pPr>
      <w:r>
        <w:rPr>
          <w:b/>
          <w:sz w:val="24"/>
        </w:rPr>
        <w:t>PART II</w:t>
      </w:r>
      <w:r w:rsidRPr="00E16E28">
        <w:rPr>
          <w:b/>
          <w:sz w:val="24"/>
        </w:rPr>
        <w:t>: USING MICROBROWSER</w:t>
      </w:r>
    </w:p>
    <w:p w:rsidR="0070621A" w:rsidRDefault="0070621A" w:rsidP="00100242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1058"/>
        <w:gridCol w:w="937"/>
        <w:gridCol w:w="990"/>
        <w:gridCol w:w="990"/>
        <w:gridCol w:w="1080"/>
      </w:tblGrid>
      <w:tr w:rsidR="00D40176" w:rsidTr="00780997">
        <w:trPr>
          <w:trHeight w:val="773"/>
        </w:trPr>
        <w:tc>
          <w:tcPr>
            <w:tcW w:w="4518" w:type="dxa"/>
          </w:tcPr>
          <w:p w:rsidR="00D40176" w:rsidRDefault="00D40176" w:rsidP="00780997">
            <w:pPr>
              <w:rPr>
                <w:rFonts w:cs="Times New Roman"/>
              </w:rPr>
            </w:pPr>
          </w:p>
        </w:tc>
        <w:tc>
          <w:tcPr>
            <w:tcW w:w="1058" w:type="dxa"/>
            <w:vAlign w:val="bottom"/>
          </w:tcPr>
          <w:p w:rsidR="00D40176" w:rsidRPr="0070621A" w:rsidRDefault="00D40176" w:rsidP="00780997">
            <w:pPr>
              <w:jc w:val="center"/>
              <w:rPr>
                <w:b/>
                <w:sz w:val="20"/>
              </w:rPr>
            </w:pPr>
            <w:r w:rsidRPr="0070621A">
              <w:rPr>
                <w:b/>
                <w:sz w:val="20"/>
              </w:rPr>
              <w:t>Strongly Disagree</w:t>
            </w:r>
          </w:p>
        </w:tc>
        <w:tc>
          <w:tcPr>
            <w:tcW w:w="922" w:type="dxa"/>
            <w:vAlign w:val="bottom"/>
            <w:hideMark/>
          </w:tcPr>
          <w:p w:rsidR="00D40176" w:rsidRPr="0070621A" w:rsidRDefault="00D40176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Disagree</w:t>
            </w:r>
          </w:p>
        </w:tc>
        <w:tc>
          <w:tcPr>
            <w:tcW w:w="990" w:type="dxa"/>
            <w:vAlign w:val="bottom"/>
            <w:hideMark/>
          </w:tcPr>
          <w:p w:rsidR="00D40176" w:rsidRPr="0070621A" w:rsidRDefault="00D40176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Neutral</w:t>
            </w:r>
          </w:p>
        </w:tc>
        <w:tc>
          <w:tcPr>
            <w:tcW w:w="990" w:type="dxa"/>
            <w:vAlign w:val="bottom"/>
            <w:hideMark/>
          </w:tcPr>
          <w:p w:rsidR="00D40176" w:rsidRPr="0070621A" w:rsidRDefault="00D40176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Agree</w:t>
            </w:r>
          </w:p>
        </w:tc>
        <w:tc>
          <w:tcPr>
            <w:tcW w:w="1080" w:type="dxa"/>
            <w:vAlign w:val="bottom"/>
          </w:tcPr>
          <w:p w:rsidR="00D40176" w:rsidRPr="0070621A" w:rsidRDefault="00D40176" w:rsidP="00780997">
            <w:pPr>
              <w:jc w:val="center"/>
              <w:rPr>
                <w:b/>
                <w:sz w:val="20"/>
              </w:rPr>
            </w:pPr>
            <w:r w:rsidRPr="0070621A">
              <w:rPr>
                <w:b/>
                <w:sz w:val="20"/>
              </w:rPr>
              <w:t>Strongly</w:t>
            </w:r>
            <w:r w:rsidRPr="0070621A">
              <w:rPr>
                <w:b/>
                <w:sz w:val="20"/>
              </w:rPr>
              <w:br/>
              <w:t>Agree</w:t>
            </w:r>
          </w:p>
        </w:tc>
      </w:tr>
      <w:tr w:rsidR="00D40176" w:rsidTr="00780997">
        <w:trPr>
          <w:cantSplit/>
          <w:trHeight w:val="20"/>
        </w:trPr>
        <w:tc>
          <w:tcPr>
            <w:tcW w:w="4518" w:type="dxa"/>
            <w:hideMark/>
          </w:tcPr>
          <w:p w:rsidR="00D40176" w:rsidRPr="00780997" w:rsidRDefault="00384473">
            <w:pPr>
              <w:pStyle w:val="ListParagraph"/>
              <w:numPr>
                <w:ilvl w:val="0"/>
                <w:numId w:val="2"/>
              </w:numPr>
            </w:pPr>
            <w:r>
              <w:t xml:space="preserve">It was easy to find discussions on particular topics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65401F8" wp14:editId="2FDC37E0">
                  <wp:extent cx="137160" cy="137160"/>
                  <wp:effectExtent l="0" t="0" r="0" b="0"/>
                  <wp:docPr id="32" name="Picture 3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E58495E" wp14:editId="0C036F72">
                  <wp:extent cx="137160" cy="137160"/>
                  <wp:effectExtent l="0" t="0" r="0" b="0"/>
                  <wp:docPr id="33" name="Picture 3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AD72926" wp14:editId="2B52949C">
                  <wp:extent cx="137160" cy="137160"/>
                  <wp:effectExtent l="0" t="0" r="0" b="0"/>
                  <wp:docPr id="34" name="Picture 3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A1BFD9D" wp14:editId="3EDD3AD0">
                  <wp:extent cx="137160" cy="137160"/>
                  <wp:effectExtent l="0" t="0" r="0" b="0"/>
                  <wp:docPr id="35" name="Picture 3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826220B" wp14:editId="79F4C9B9">
                  <wp:extent cx="137160" cy="137160"/>
                  <wp:effectExtent l="0" t="0" r="0" b="0"/>
                  <wp:docPr id="36" name="Picture 3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176" w:rsidTr="00780997">
        <w:trPr>
          <w:cantSplit/>
          <w:trHeight w:val="20"/>
        </w:trPr>
        <w:tc>
          <w:tcPr>
            <w:tcW w:w="4518" w:type="dxa"/>
            <w:hideMark/>
          </w:tcPr>
          <w:p w:rsidR="00D40176" w:rsidRPr="00780997" w:rsidRDefault="002035D8">
            <w:pPr>
              <w:pStyle w:val="ListParagraph"/>
              <w:numPr>
                <w:ilvl w:val="0"/>
                <w:numId w:val="2"/>
              </w:numPr>
            </w:pPr>
            <w:r>
              <w:t xml:space="preserve">It was easy to find discussions that were related to the topics of interest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EEBB438" wp14:editId="736DA57A">
                  <wp:extent cx="137160" cy="137160"/>
                  <wp:effectExtent l="0" t="0" r="0" b="0"/>
                  <wp:docPr id="37" name="Picture 3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072310E" wp14:editId="47D0CA1D">
                  <wp:extent cx="137160" cy="137160"/>
                  <wp:effectExtent l="0" t="0" r="0" b="0"/>
                  <wp:docPr id="38" name="Picture 3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FE6A72F" wp14:editId="3EA87816">
                  <wp:extent cx="137160" cy="137160"/>
                  <wp:effectExtent l="0" t="0" r="0" b="0"/>
                  <wp:docPr id="39" name="Picture 3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013BECE" wp14:editId="708BC45E">
                  <wp:extent cx="137160" cy="137160"/>
                  <wp:effectExtent l="0" t="0" r="0" b="0"/>
                  <wp:docPr id="40" name="Picture 4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CF93AB1" wp14:editId="404D6B8C">
                  <wp:extent cx="137160" cy="137160"/>
                  <wp:effectExtent l="0" t="0" r="0" b="0"/>
                  <wp:docPr id="41" name="Picture 4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176" w:rsidTr="0070621A">
        <w:trPr>
          <w:cantSplit/>
          <w:trHeight w:val="20"/>
        </w:trPr>
        <w:tc>
          <w:tcPr>
            <w:tcW w:w="4518" w:type="dxa"/>
          </w:tcPr>
          <w:p w:rsidR="00D40176" w:rsidRPr="00780997" w:rsidRDefault="009D00AA">
            <w:pPr>
              <w:pStyle w:val="ListParagraph"/>
              <w:numPr>
                <w:ilvl w:val="0"/>
                <w:numId w:val="2"/>
              </w:numPr>
            </w:pPr>
            <w:r>
              <w:t xml:space="preserve">It was easy to understand the concept of Design Patterns and how they are associated to discussions when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523AC21" wp14:editId="748F58C2">
                  <wp:extent cx="137160" cy="137160"/>
                  <wp:effectExtent l="0" t="0" r="0" b="0"/>
                  <wp:docPr id="42" name="Picture 4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A4D0489" wp14:editId="37B3D190">
                  <wp:extent cx="137160" cy="137160"/>
                  <wp:effectExtent l="0" t="0" r="0" b="0"/>
                  <wp:docPr id="43" name="Picture 4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87B5A55" wp14:editId="7F451A42">
                  <wp:extent cx="137160" cy="137160"/>
                  <wp:effectExtent l="0" t="0" r="0" b="0"/>
                  <wp:docPr id="44" name="Picture 4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90D5CB3" wp14:editId="30AA0948">
                  <wp:extent cx="137160" cy="137160"/>
                  <wp:effectExtent l="0" t="0" r="0" b="0"/>
                  <wp:docPr id="45" name="Picture 4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632E939" wp14:editId="6A29EFEB">
                  <wp:extent cx="137160" cy="137160"/>
                  <wp:effectExtent l="0" t="0" r="0" b="0"/>
                  <wp:docPr id="46" name="Picture 4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176" w:rsidTr="0070621A">
        <w:trPr>
          <w:cantSplit/>
          <w:trHeight w:val="20"/>
        </w:trPr>
        <w:tc>
          <w:tcPr>
            <w:tcW w:w="4518" w:type="dxa"/>
            <w:tcBorders>
              <w:bottom w:val="single" w:sz="4" w:space="0" w:color="auto"/>
            </w:tcBorders>
          </w:tcPr>
          <w:p w:rsidR="00D40176" w:rsidRPr="0070621A" w:rsidRDefault="009D00A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t xml:space="preserve">It was easy to find popular discussions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5E5FDC2" wp14:editId="4344F130">
                  <wp:extent cx="137160" cy="137160"/>
                  <wp:effectExtent l="0" t="0" r="0" b="0"/>
                  <wp:docPr id="47" name="Picture 4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6E5A5FD" wp14:editId="731DB5CC">
                  <wp:extent cx="137160" cy="137160"/>
                  <wp:effectExtent l="0" t="0" r="0" b="0"/>
                  <wp:docPr id="48" name="Picture 4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5D4399C" wp14:editId="49B30218">
                  <wp:extent cx="137160" cy="137160"/>
                  <wp:effectExtent l="0" t="0" r="0" b="0"/>
                  <wp:docPr id="49" name="Picture 4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3642630" wp14:editId="6419E69D">
                  <wp:extent cx="137160" cy="137160"/>
                  <wp:effectExtent l="0" t="0" r="0" b="0"/>
                  <wp:docPr id="50" name="Picture 5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0B0F385" wp14:editId="2F7B1108">
                  <wp:extent cx="137160" cy="137160"/>
                  <wp:effectExtent l="0" t="0" r="0" b="0"/>
                  <wp:docPr id="51" name="Picture 5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176" w:rsidTr="0070621A">
        <w:trPr>
          <w:cantSplit/>
          <w:trHeight w:val="20"/>
        </w:trPr>
        <w:tc>
          <w:tcPr>
            <w:tcW w:w="4518" w:type="dxa"/>
          </w:tcPr>
          <w:p w:rsidR="00D40176" w:rsidRPr="009D00AA" w:rsidRDefault="009D00AA">
            <w:pPr>
              <w:pStyle w:val="ListParagraph"/>
              <w:numPr>
                <w:ilvl w:val="0"/>
                <w:numId w:val="2"/>
              </w:numPr>
            </w:pPr>
            <w:r>
              <w:t xml:space="preserve">It was easy to find answered and unanswered questions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F491FF9" wp14:editId="535C528C">
                  <wp:extent cx="137160" cy="137160"/>
                  <wp:effectExtent l="0" t="0" r="0" b="0"/>
                  <wp:docPr id="52" name="Picture 5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7D79C74" wp14:editId="4599CE94">
                  <wp:extent cx="137160" cy="137160"/>
                  <wp:effectExtent l="0" t="0" r="0" b="0"/>
                  <wp:docPr id="53" name="Picture 5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896E5B3" wp14:editId="0FF6C704">
                  <wp:extent cx="137160" cy="137160"/>
                  <wp:effectExtent l="0" t="0" r="0" b="0"/>
                  <wp:docPr id="54" name="Picture 5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93DA6C5" wp14:editId="1D337D87">
                  <wp:extent cx="137160" cy="137160"/>
                  <wp:effectExtent l="0" t="0" r="0" b="0"/>
                  <wp:docPr id="55" name="Picture 5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D40176" w:rsidRDefault="00D40176" w:rsidP="00780997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B637317" wp14:editId="11432B66">
                  <wp:extent cx="137160" cy="137160"/>
                  <wp:effectExtent l="0" t="0" r="0" b="0"/>
                  <wp:docPr id="56" name="Picture 5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23" w:rsidTr="0070621A">
        <w:trPr>
          <w:cantSplit/>
          <w:trHeight w:val="20"/>
        </w:trPr>
        <w:tc>
          <w:tcPr>
            <w:tcW w:w="4518" w:type="dxa"/>
          </w:tcPr>
          <w:p w:rsidR="00652823" w:rsidRDefault="00652823" w:rsidP="0070621A">
            <w:pPr>
              <w:pStyle w:val="ListParagraph"/>
              <w:ind w:left="360"/>
            </w:pPr>
          </w:p>
        </w:tc>
        <w:tc>
          <w:tcPr>
            <w:tcW w:w="1058" w:type="dxa"/>
            <w:vAlign w:val="bottom"/>
          </w:tcPr>
          <w:p w:rsidR="00652823" w:rsidRPr="0070621A" w:rsidRDefault="00652823" w:rsidP="00780997">
            <w:pPr>
              <w:jc w:val="center"/>
              <w:rPr>
                <w:b/>
                <w:noProof/>
              </w:rPr>
            </w:pPr>
            <w:r w:rsidRPr="0070621A">
              <w:rPr>
                <w:b/>
                <w:sz w:val="20"/>
              </w:rPr>
              <w:t>Strongly Disagree</w:t>
            </w:r>
          </w:p>
        </w:tc>
        <w:tc>
          <w:tcPr>
            <w:tcW w:w="922" w:type="dxa"/>
            <w:vAlign w:val="bottom"/>
          </w:tcPr>
          <w:p w:rsidR="00652823" w:rsidRPr="0070621A" w:rsidRDefault="00652823" w:rsidP="00780997">
            <w:pPr>
              <w:jc w:val="center"/>
              <w:rPr>
                <w:b/>
                <w:noProof/>
              </w:rPr>
            </w:pPr>
            <w:r w:rsidRPr="0070621A">
              <w:rPr>
                <w:b/>
                <w:sz w:val="20"/>
              </w:rPr>
              <w:t>Disagree</w:t>
            </w:r>
          </w:p>
        </w:tc>
        <w:tc>
          <w:tcPr>
            <w:tcW w:w="990" w:type="dxa"/>
            <w:vAlign w:val="bottom"/>
          </w:tcPr>
          <w:p w:rsidR="00652823" w:rsidRPr="0070621A" w:rsidRDefault="00652823" w:rsidP="00780997">
            <w:pPr>
              <w:jc w:val="center"/>
              <w:rPr>
                <w:b/>
                <w:noProof/>
              </w:rPr>
            </w:pPr>
            <w:r w:rsidRPr="0070621A">
              <w:rPr>
                <w:b/>
                <w:sz w:val="20"/>
              </w:rPr>
              <w:t>Neutral</w:t>
            </w:r>
          </w:p>
        </w:tc>
        <w:tc>
          <w:tcPr>
            <w:tcW w:w="990" w:type="dxa"/>
            <w:vAlign w:val="bottom"/>
          </w:tcPr>
          <w:p w:rsidR="00652823" w:rsidRPr="0070621A" w:rsidRDefault="00652823" w:rsidP="00780997">
            <w:pPr>
              <w:jc w:val="center"/>
              <w:rPr>
                <w:b/>
                <w:noProof/>
              </w:rPr>
            </w:pPr>
            <w:r w:rsidRPr="0070621A">
              <w:rPr>
                <w:b/>
                <w:sz w:val="20"/>
              </w:rPr>
              <w:t>Agree</w:t>
            </w:r>
          </w:p>
        </w:tc>
        <w:tc>
          <w:tcPr>
            <w:tcW w:w="1080" w:type="dxa"/>
            <w:vAlign w:val="bottom"/>
          </w:tcPr>
          <w:p w:rsidR="00652823" w:rsidRPr="0070621A" w:rsidRDefault="00652823" w:rsidP="00780997">
            <w:pPr>
              <w:jc w:val="center"/>
              <w:rPr>
                <w:b/>
                <w:noProof/>
              </w:rPr>
            </w:pPr>
            <w:r w:rsidRPr="0070621A">
              <w:rPr>
                <w:b/>
                <w:sz w:val="20"/>
              </w:rPr>
              <w:t>Strongly</w:t>
            </w:r>
            <w:r w:rsidRPr="0070621A">
              <w:rPr>
                <w:b/>
                <w:sz w:val="20"/>
              </w:rPr>
              <w:br/>
              <w:t>Agree</w:t>
            </w:r>
          </w:p>
        </w:tc>
      </w:tr>
      <w:tr w:rsidR="00652823" w:rsidTr="0070621A">
        <w:trPr>
          <w:cantSplit/>
          <w:trHeight w:val="20"/>
        </w:trPr>
        <w:tc>
          <w:tcPr>
            <w:tcW w:w="4518" w:type="dxa"/>
          </w:tcPr>
          <w:p w:rsidR="00652823" w:rsidRDefault="0065282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The use of design patterns made finding related discussions easier when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E4AD10" wp14:editId="57D023D1">
                  <wp:extent cx="137160" cy="137160"/>
                  <wp:effectExtent l="0" t="0" r="0" b="0"/>
                  <wp:docPr id="57" name="Picture 5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FADD11" wp14:editId="40FFD4B4">
                  <wp:extent cx="137160" cy="137160"/>
                  <wp:effectExtent l="0" t="0" r="0" b="0"/>
                  <wp:docPr id="58" name="Picture 5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8FDD13" wp14:editId="7720FA04">
                  <wp:extent cx="137160" cy="137160"/>
                  <wp:effectExtent l="0" t="0" r="0" b="0"/>
                  <wp:docPr id="59" name="Picture 5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45CAB" wp14:editId="5903F7A4">
                  <wp:extent cx="137160" cy="137160"/>
                  <wp:effectExtent l="0" t="0" r="0" b="0"/>
                  <wp:docPr id="60" name="Picture 6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04186" wp14:editId="241E5739">
                  <wp:extent cx="137160" cy="137160"/>
                  <wp:effectExtent l="0" t="0" r="0" b="0"/>
                  <wp:docPr id="61" name="Picture 6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23" w:rsidTr="0070621A">
        <w:trPr>
          <w:cantSplit/>
          <w:trHeight w:val="20"/>
        </w:trPr>
        <w:tc>
          <w:tcPr>
            <w:tcW w:w="4518" w:type="dxa"/>
          </w:tcPr>
          <w:p w:rsidR="00652823" w:rsidRDefault="00652823">
            <w:pPr>
              <w:pStyle w:val="ListParagraph"/>
              <w:numPr>
                <w:ilvl w:val="0"/>
                <w:numId w:val="2"/>
              </w:numPr>
            </w:pPr>
            <w:r>
              <w:t xml:space="preserve">The use of different colors to demonstrate popularity made it easy to understand when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04D942" wp14:editId="440F919E">
                  <wp:extent cx="137160" cy="137160"/>
                  <wp:effectExtent l="0" t="0" r="0" b="0"/>
                  <wp:docPr id="62" name="Picture 6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522FAB" wp14:editId="7FFB81B8">
                  <wp:extent cx="137160" cy="137160"/>
                  <wp:effectExtent l="0" t="0" r="0" b="0"/>
                  <wp:docPr id="63" name="Picture 6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C5E6F" wp14:editId="65AFCC6C">
                  <wp:extent cx="137160" cy="137160"/>
                  <wp:effectExtent l="0" t="0" r="0" b="0"/>
                  <wp:docPr id="64" name="Picture 6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422E11" wp14:editId="19EE0C0F">
                  <wp:extent cx="137160" cy="137160"/>
                  <wp:effectExtent l="0" t="0" r="0" b="0"/>
                  <wp:docPr id="65" name="Picture 6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5152AC" wp14:editId="36DD654E">
                  <wp:extent cx="137160" cy="137160"/>
                  <wp:effectExtent l="0" t="0" r="0" b="0"/>
                  <wp:docPr id="66" name="Picture 6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23" w:rsidTr="0070621A">
        <w:trPr>
          <w:cantSplit/>
          <w:trHeight w:val="20"/>
        </w:trPr>
        <w:tc>
          <w:tcPr>
            <w:tcW w:w="4518" w:type="dxa"/>
          </w:tcPr>
          <w:p w:rsidR="00652823" w:rsidRDefault="00652823">
            <w:pPr>
              <w:pStyle w:val="ListParagraph"/>
              <w:numPr>
                <w:ilvl w:val="0"/>
                <w:numId w:val="2"/>
              </w:numPr>
            </w:pPr>
            <w:r>
              <w:t xml:space="preserve">Using different sizes to show answer counts made it easy to understand when using the </w:t>
            </w:r>
            <w:proofErr w:type="spellStart"/>
            <w:r>
              <w:t>MicroBrowser</w:t>
            </w:r>
            <w:proofErr w:type="spellEnd"/>
            <w:r>
              <w:t xml:space="preserve"> application.</w:t>
            </w:r>
          </w:p>
        </w:tc>
        <w:tc>
          <w:tcPr>
            <w:tcW w:w="1058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42C7D" wp14:editId="77AB985D">
                  <wp:extent cx="137160" cy="137160"/>
                  <wp:effectExtent l="0" t="0" r="0" b="0"/>
                  <wp:docPr id="67" name="Picture 6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129A4" wp14:editId="00A723D1">
                  <wp:extent cx="137160" cy="137160"/>
                  <wp:effectExtent l="0" t="0" r="0" b="0"/>
                  <wp:docPr id="68" name="Picture 6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5B4FC" wp14:editId="06CCF9E6">
                  <wp:extent cx="137160" cy="137160"/>
                  <wp:effectExtent l="0" t="0" r="0" b="0"/>
                  <wp:docPr id="69" name="Picture 6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9B9D13" wp14:editId="6CE599AF">
                  <wp:extent cx="137160" cy="137160"/>
                  <wp:effectExtent l="0" t="0" r="0" b="0"/>
                  <wp:docPr id="70" name="Picture 7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45C47A" wp14:editId="728F4752">
                  <wp:extent cx="137160" cy="137160"/>
                  <wp:effectExtent l="0" t="0" r="0" b="0"/>
                  <wp:docPr id="71" name="Picture 7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23" w:rsidTr="0070621A">
        <w:trPr>
          <w:cantSplit/>
          <w:trHeight w:val="20"/>
        </w:trPr>
        <w:tc>
          <w:tcPr>
            <w:tcW w:w="4518" w:type="dxa"/>
          </w:tcPr>
          <w:p w:rsidR="00652823" w:rsidRDefault="00652823">
            <w:pPr>
              <w:pStyle w:val="ListParagraph"/>
              <w:numPr>
                <w:ilvl w:val="0"/>
                <w:numId w:val="2"/>
              </w:numPr>
            </w:pPr>
            <w:r>
              <w:t>Having pattern information can help me to learn how to write my questions when using a Q&amp;A system.</w:t>
            </w:r>
          </w:p>
        </w:tc>
        <w:tc>
          <w:tcPr>
            <w:tcW w:w="1058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00E2B" wp14:editId="661C91B6">
                  <wp:extent cx="137160" cy="137160"/>
                  <wp:effectExtent l="0" t="0" r="0" b="0"/>
                  <wp:docPr id="72" name="Picture 7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EEA53" wp14:editId="644071FA">
                  <wp:extent cx="137160" cy="137160"/>
                  <wp:effectExtent l="0" t="0" r="0" b="0"/>
                  <wp:docPr id="73" name="Picture 7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617F88" wp14:editId="1266339D">
                  <wp:extent cx="137160" cy="137160"/>
                  <wp:effectExtent l="0" t="0" r="0" b="0"/>
                  <wp:docPr id="74" name="Picture 7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6D224" wp14:editId="4D48B38D">
                  <wp:extent cx="137160" cy="137160"/>
                  <wp:effectExtent l="0" t="0" r="0" b="0"/>
                  <wp:docPr id="75" name="Picture 7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1D0774" wp14:editId="69B3E82C">
                  <wp:extent cx="137160" cy="137160"/>
                  <wp:effectExtent l="0" t="0" r="0" b="0"/>
                  <wp:docPr id="76" name="Picture 7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23" w:rsidTr="0070621A">
        <w:trPr>
          <w:cantSplit/>
          <w:trHeight w:val="20"/>
        </w:trPr>
        <w:tc>
          <w:tcPr>
            <w:tcW w:w="4518" w:type="dxa"/>
            <w:tcBorders>
              <w:bottom w:val="single" w:sz="4" w:space="0" w:color="auto"/>
            </w:tcBorders>
          </w:tcPr>
          <w:p w:rsidR="00652823" w:rsidRDefault="00652823">
            <w:pPr>
              <w:pStyle w:val="ListParagraph"/>
              <w:numPr>
                <w:ilvl w:val="0"/>
                <w:numId w:val="2"/>
              </w:numPr>
            </w:pPr>
            <w:r>
              <w:t>Having pattern information can help me to learn how to answer questions when using a Q&amp;A system.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EC3B7" wp14:editId="3E071441">
                  <wp:extent cx="137160" cy="137160"/>
                  <wp:effectExtent l="0" t="0" r="0" b="0"/>
                  <wp:docPr id="77" name="Picture 7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0D41C" wp14:editId="24F60F7D">
                  <wp:extent cx="137160" cy="137160"/>
                  <wp:effectExtent l="0" t="0" r="0" b="0"/>
                  <wp:docPr id="78" name="Picture 7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CF5AC" wp14:editId="02297100">
                  <wp:extent cx="137160" cy="137160"/>
                  <wp:effectExtent l="0" t="0" r="0" b="0"/>
                  <wp:docPr id="79" name="Picture 7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E0B23E" wp14:editId="6922B290">
                  <wp:extent cx="137160" cy="137160"/>
                  <wp:effectExtent l="0" t="0" r="0" b="0"/>
                  <wp:docPr id="80" name="Picture 8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293E6D" wp14:editId="104CE3BF">
                  <wp:extent cx="137160" cy="137160"/>
                  <wp:effectExtent l="0" t="0" r="0" b="0"/>
                  <wp:docPr id="81" name="Picture 8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823" w:rsidTr="0070621A">
        <w:trPr>
          <w:cantSplit/>
          <w:trHeight w:val="20"/>
        </w:trPr>
        <w:tc>
          <w:tcPr>
            <w:tcW w:w="4518" w:type="dxa"/>
            <w:tcBorders>
              <w:bottom w:val="single" w:sz="4" w:space="0" w:color="auto"/>
            </w:tcBorders>
          </w:tcPr>
          <w:p w:rsidR="00652823" w:rsidRDefault="00652823">
            <w:pPr>
              <w:pStyle w:val="ListParagraph"/>
              <w:numPr>
                <w:ilvl w:val="0"/>
                <w:numId w:val="2"/>
              </w:numPr>
            </w:pPr>
            <w:r>
              <w:t>Having pattern information can motivate me to answer questions on a Q&amp;A system?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C9CB82" wp14:editId="0891321E">
                  <wp:extent cx="137160" cy="137160"/>
                  <wp:effectExtent l="0" t="0" r="0" b="0"/>
                  <wp:docPr id="82" name="Picture 8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3C4DFD" wp14:editId="3588B961">
                  <wp:extent cx="137160" cy="137160"/>
                  <wp:effectExtent l="0" t="0" r="0" b="0"/>
                  <wp:docPr id="83" name="Picture 8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C893E" wp14:editId="0269E28C">
                  <wp:extent cx="137160" cy="137160"/>
                  <wp:effectExtent l="0" t="0" r="0" b="0"/>
                  <wp:docPr id="84" name="Picture 8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4D23A" wp14:editId="26A1CBD9">
                  <wp:extent cx="137160" cy="137160"/>
                  <wp:effectExtent l="0" t="0" r="0" b="0"/>
                  <wp:docPr id="85" name="Picture 8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52823" w:rsidRDefault="00652823" w:rsidP="0078099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606F8" wp14:editId="70162857">
                  <wp:extent cx="137160" cy="137160"/>
                  <wp:effectExtent l="0" t="0" r="0" b="0"/>
                  <wp:docPr id="86" name="Picture 8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821" w:rsidRDefault="00215821" w:rsidP="00156C75"/>
    <w:p w:rsidR="00C622B8" w:rsidRDefault="00C622B8" w:rsidP="00156C75"/>
    <w:p w:rsidR="007F3C62" w:rsidRDefault="007F3C62" w:rsidP="003D2D24">
      <w:pPr>
        <w:rPr>
          <w:sz w:val="24"/>
        </w:rPr>
      </w:pPr>
    </w:p>
    <w:p w:rsidR="007F3C62" w:rsidRDefault="007F3C62" w:rsidP="007F3C62">
      <w:pPr>
        <w:pStyle w:val="ListParagraph"/>
        <w:numPr>
          <w:ilvl w:val="0"/>
          <w:numId w:val="2"/>
        </w:numPr>
      </w:pPr>
      <w:r>
        <w:t xml:space="preserve">Overall, </w:t>
      </w:r>
      <w:r w:rsidR="00AC7B80">
        <w:t>rate how easy to use you</w:t>
      </w:r>
      <w:r>
        <w:t xml:space="preserve"> found the </w:t>
      </w:r>
      <w:proofErr w:type="spellStart"/>
      <w:r>
        <w:t>Micro</w:t>
      </w:r>
      <w:r w:rsidR="00562BE8">
        <w:t>Browser</w:t>
      </w:r>
      <w:proofErr w:type="spellEnd"/>
      <w:r>
        <w:t xml:space="preserve"> application.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7290"/>
        <w:gridCol w:w="1188"/>
      </w:tblGrid>
      <w:tr w:rsidR="00C17BD4" w:rsidTr="0070621A">
        <w:tc>
          <w:tcPr>
            <w:tcW w:w="1098" w:type="dxa"/>
            <w:vAlign w:val="center"/>
          </w:tcPr>
          <w:p w:rsidR="00C17BD4" w:rsidRDefault="00C17BD4" w:rsidP="0070621A">
            <w:pPr>
              <w:jc w:val="center"/>
            </w:pPr>
            <w:r>
              <w:rPr>
                <w:sz w:val="24"/>
              </w:rPr>
              <w:t>Not easy at all</w:t>
            </w:r>
          </w:p>
        </w:tc>
        <w:tc>
          <w:tcPr>
            <w:tcW w:w="7290" w:type="dxa"/>
            <w:vAlign w:val="center"/>
          </w:tcPr>
          <w:p w:rsidR="00C17BD4" w:rsidRDefault="00C17BD4" w:rsidP="0070621A">
            <w:pPr>
              <w:jc w:val="center"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2</w:t>
            </w:r>
            <w:r>
              <w:rPr>
                <w:sz w:val="24"/>
              </w:rPr>
              <w:tab/>
              <w:t>3</w:t>
            </w:r>
            <w:r>
              <w:rPr>
                <w:sz w:val="24"/>
              </w:rPr>
              <w:tab/>
              <w:t>4</w:t>
            </w:r>
            <w:r>
              <w:rPr>
                <w:sz w:val="24"/>
              </w:rPr>
              <w:tab/>
              <w:t>5</w:t>
            </w:r>
            <w:r>
              <w:rPr>
                <w:sz w:val="24"/>
              </w:rPr>
              <w:tab/>
              <w:t>6</w:t>
            </w:r>
            <w:r>
              <w:rPr>
                <w:sz w:val="24"/>
              </w:rPr>
              <w:tab/>
              <w:t>7</w:t>
            </w:r>
            <w:r>
              <w:rPr>
                <w:sz w:val="24"/>
              </w:rPr>
              <w:tab/>
              <w:t>8</w:t>
            </w:r>
            <w:r>
              <w:rPr>
                <w:sz w:val="24"/>
              </w:rPr>
              <w:tab/>
              <w:t>9</w:t>
            </w:r>
            <w:r>
              <w:rPr>
                <w:sz w:val="24"/>
              </w:rPr>
              <w:tab/>
              <w:t>10</w:t>
            </w:r>
          </w:p>
        </w:tc>
        <w:tc>
          <w:tcPr>
            <w:tcW w:w="1188" w:type="dxa"/>
            <w:vAlign w:val="center"/>
          </w:tcPr>
          <w:p w:rsidR="00C17BD4" w:rsidRDefault="00C17BD4" w:rsidP="0070621A">
            <w:pPr>
              <w:jc w:val="center"/>
            </w:pPr>
            <w:r>
              <w:rPr>
                <w:sz w:val="24"/>
              </w:rPr>
              <w:t>Very easy to use</w:t>
            </w:r>
          </w:p>
        </w:tc>
      </w:tr>
    </w:tbl>
    <w:p w:rsidR="00E45CD2" w:rsidRDefault="00E45CD2" w:rsidP="0070621A"/>
    <w:p w:rsidR="00A46E38" w:rsidRDefault="00A46E38" w:rsidP="0070621A"/>
    <w:p w:rsidR="00C622B8" w:rsidRDefault="00C622B8" w:rsidP="0070621A"/>
    <w:p w:rsidR="00F827C8" w:rsidRDefault="00F827C8" w:rsidP="00F827C8">
      <w:pPr>
        <w:pStyle w:val="ListParagraph"/>
        <w:numPr>
          <w:ilvl w:val="0"/>
          <w:numId w:val="2"/>
        </w:numPr>
      </w:pPr>
      <w:r>
        <w:t xml:space="preserve">Did you use the keyword search and filter feature of </w:t>
      </w:r>
      <w:proofErr w:type="spellStart"/>
      <w:r>
        <w:t>MicroBrowser</w:t>
      </w:r>
      <w:proofErr w:type="spellEnd"/>
      <w:r>
        <w:t>?  If yes, please answer</w:t>
      </w:r>
      <w:r w:rsidR="00E972D1">
        <w:t xml:space="preserve"> question #20</w:t>
      </w:r>
      <w:r w:rsidR="00B07267">
        <w:t xml:space="preserve"> be</w:t>
      </w:r>
      <w:r w:rsidR="00251079">
        <w:t>low</w:t>
      </w:r>
      <w:r>
        <w:t>.  If not, why did not</w:t>
      </w:r>
      <w:r w:rsidR="00251079" w:rsidRPr="00251079">
        <w:t xml:space="preserve"> </w:t>
      </w:r>
      <w:r w:rsidR="00251079">
        <w:t>you</w:t>
      </w:r>
      <w:r>
        <w:t xml:space="preserve"> use this function?</w:t>
      </w:r>
    </w:p>
    <w:p w:rsidR="00F827C8" w:rsidRDefault="00F827C8" w:rsidP="00F827C8"/>
    <w:p w:rsidR="00215821" w:rsidRDefault="00215821" w:rsidP="00F827C8"/>
    <w:p w:rsidR="00215821" w:rsidRDefault="00215821" w:rsidP="00F827C8"/>
    <w:p w:rsidR="00F827C8" w:rsidRDefault="00F827C8" w:rsidP="00F827C8">
      <w:pPr>
        <w:pStyle w:val="ListParagraph"/>
        <w:numPr>
          <w:ilvl w:val="0"/>
          <w:numId w:val="2"/>
        </w:numPr>
      </w:pPr>
      <w:r>
        <w:lastRenderedPageBreak/>
        <w:t xml:space="preserve">I feel the “keyword search and filter feature” 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8"/>
        <w:gridCol w:w="1980"/>
        <w:gridCol w:w="1080"/>
        <w:gridCol w:w="1350"/>
        <w:gridCol w:w="810"/>
        <w:gridCol w:w="1637"/>
      </w:tblGrid>
      <w:tr w:rsidR="002058B8" w:rsidTr="0070621A">
        <w:trPr>
          <w:trHeight w:val="773"/>
        </w:trPr>
        <w:tc>
          <w:tcPr>
            <w:tcW w:w="2538" w:type="dxa"/>
          </w:tcPr>
          <w:p w:rsidR="00F827C8" w:rsidRDefault="00F827C8" w:rsidP="003A46DF">
            <w:pPr>
              <w:rPr>
                <w:rFonts w:cs="Times New Roman"/>
              </w:rPr>
            </w:pPr>
          </w:p>
        </w:tc>
        <w:tc>
          <w:tcPr>
            <w:tcW w:w="1980" w:type="dxa"/>
            <w:vAlign w:val="bottom"/>
          </w:tcPr>
          <w:p w:rsidR="00F827C8" w:rsidRPr="0070621A" w:rsidRDefault="00F827C8" w:rsidP="003A46DF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 Disagree</w:t>
            </w:r>
          </w:p>
        </w:tc>
        <w:tc>
          <w:tcPr>
            <w:tcW w:w="1080" w:type="dxa"/>
            <w:vAlign w:val="bottom"/>
            <w:hideMark/>
          </w:tcPr>
          <w:p w:rsidR="00F827C8" w:rsidRPr="0070621A" w:rsidRDefault="00F827C8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Disagree</w:t>
            </w:r>
          </w:p>
        </w:tc>
        <w:tc>
          <w:tcPr>
            <w:tcW w:w="1350" w:type="dxa"/>
            <w:vAlign w:val="bottom"/>
            <w:hideMark/>
          </w:tcPr>
          <w:p w:rsidR="00F827C8" w:rsidRPr="0070621A" w:rsidRDefault="00F827C8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Neutral</w:t>
            </w:r>
          </w:p>
        </w:tc>
        <w:tc>
          <w:tcPr>
            <w:tcW w:w="810" w:type="dxa"/>
            <w:vAlign w:val="bottom"/>
            <w:hideMark/>
          </w:tcPr>
          <w:p w:rsidR="00F827C8" w:rsidRPr="0070621A" w:rsidRDefault="00F827C8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Agree</w:t>
            </w:r>
          </w:p>
        </w:tc>
        <w:tc>
          <w:tcPr>
            <w:tcW w:w="1637" w:type="dxa"/>
            <w:vAlign w:val="bottom"/>
          </w:tcPr>
          <w:p w:rsidR="00F827C8" w:rsidRPr="0070621A" w:rsidRDefault="00F827C8" w:rsidP="003A46DF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</w:t>
            </w:r>
            <w:r w:rsidR="002058B8">
              <w:rPr>
                <w:b/>
              </w:rPr>
              <w:t xml:space="preserve"> </w:t>
            </w:r>
            <w:r w:rsidRPr="0070621A">
              <w:rPr>
                <w:b/>
              </w:rPr>
              <w:t>Agree</w:t>
            </w:r>
          </w:p>
        </w:tc>
      </w:tr>
      <w:tr w:rsidR="002058B8" w:rsidTr="0070621A">
        <w:trPr>
          <w:cantSplit/>
          <w:trHeight w:val="20"/>
        </w:trPr>
        <w:tc>
          <w:tcPr>
            <w:tcW w:w="2538" w:type="dxa"/>
            <w:hideMark/>
          </w:tcPr>
          <w:p w:rsidR="00840133" w:rsidRDefault="00840133" w:rsidP="003A46DF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9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D16800D" wp14:editId="033B42AD">
                  <wp:extent cx="137160" cy="137160"/>
                  <wp:effectExtent l="0" t="0" r="0" b="0"/>
                  <wp:docPr id="126" name="Picture 12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379930F" wp14:editId="3A0B605F">
                  <wp:extent cx="137160" cy="137160"/>
                  <wp:effectExtent l="0" t="0" r="0" b="0"/>
                  <wp:docPr id="127" name="Picture 12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17CF6A6" wp14:editId="120F2BDA">
                  <wp:extent cx="137160" cy="137160"/>
                  <wp:effectExtent l="0" t="0" r="0" b="0"/>
                  <wp:docPr id="20" name="Picture 2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B121319" wp14:editId="2F739C2C">
                  <wp:extent cx="137160" cy="137160"/>
                  <wp:effectExtent l="0" t="0" r="0" b="0"/>
                  <wp:docPr id="22" name="Picture 2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13B01A8" wp14:editId="4FBB29F3">
                  <wp:extent cx="137160" cy="137160"/>
                  <wp:effectExtent l="0" t="0" r="0" b="0"/>
                  <wp:docPr id="30" name="Picture 3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8B8" w:rsidTr="0070621A">
        <w:trPr>
          <w:cantSplit/>
          <w:trHeight w:val="20"/>
        </w:trPr>
        <w:tc>
          <w:tcPr>
            <w:tcW w:w="2538" w:type="dxa"/>
            <w:hideMark/>
          </w:tcPr>
          <w:p w:rsidR="00840133" w:rsidRDefault="00840133" w:rsidP="003A46DF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9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A4537A7" wp14:editId="2C74E7F2">
                  <wp:extent cx="137160" cy="137160"/>
                  <wp:effectExtent l="0" t="0" r="0" b="0"/>
                  <wp:docPr id="128" name="Picture 12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BF3066F" wp14:editId="554A89CB">
                  <wp:extent cx="137160" cy="137160"/>
                  <wp:effectExtent l="0" t="0" r="0" b="0"/>
                  <wp:docPr id="129" name="Picture 12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79516CD" wp14:editId="1D987916">
                  <wp:extent cx="137160" cy="137160"/>
                  <wp:effectExtent l="0" t="0" r="0" b="0"/>
                  <wp:docPr id="138" name="Picture 13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D6A06D2" wp14:editId="6794B194">
                  <wp:extent cx="137160" cy="137160"/>
                  <wp:effectExtent l="0" t="0" r="0" b="0"/>
                  <wp:docPr id="137" name="Picture 13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E6D6E61" wp14:editId="5730637E">
                  <wp:extent cx="137160" cy="137160"/>
                  <wp:effectExtent l="0" t="0" r="0" b="0"/>
                  <wp:docPr id="136" name="Picture 13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8B8" w:rsidTr="0070621A">
        <w:trPr>
          <w:cantSplit/>
          <w:trHeight w:val="20"/>
        </w:trPr>
        <w:tc>
          <w:tcPr>
            <w:tcW w:w="2538" w:type="dxa"/>
            <w:hideMark/>
          </w:tcPr>
          <w:p w:rsidR="00840133" w:rsidRDefault="00840133" w:rsidP="003A46DF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9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665B3F5" wp14:editId="36B5C061">
                  <wp:extent cx="137160" cy="137160"/>
                  <wp:effectExtent l="0" t="0" r="0" b="0"/>
                  <wp:docPr id="130" name="Picture 13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5A2252C" wp14:editId="68790450">
                  <wp:extent cx="137160" cy="137160"/>
                  <wp:effectExtent l="0" t="0" r="0" b="0"/>
                  <wp:docPr id="131" name="Picture 13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5A770AB" wp14:editId="039A106A">
                  <wp:extent cx="137160" cy="137160"/>
                  <wp:effectExtent l="0" t="0" r="0" b="0"/>
                  <wp:docPr id="141" name="Picture 14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8746024" wp14:editId="3399104F">
                  <wp:extent cx="137160" cy="137160"/>
                  <wp:effectExtent l="0" t="0" r="0" b="0"/>
                  <wp:docPr id="139" name="Picture 13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2136844" wp14:editId="0D93A9B6">
                  <wp:extent cx="137160" cy="137160"/>
                  <wp:effectExtent l="0" t="0" r="0" b="0"/>
                  <wp:docPr id="140" name="Picture 14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8B8" w:rsidTr="0070621A">
        <w:trPr>
          <w:cantSplit/>
          <w:trHeight w:val="20"/>
        </w:trPr>
        <w:tc>
          <w:tcPr>
            <w:tcW w:w="2538" w:type="dxa"/>
            <w:hideMark/>
          </w:tcPr>
          <w:p w:rsidR="00840133" w:rsidRDefault="00840133" w:rsidP="003A46DF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9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4E256A6" wp14:editId="2A230C9A">
                  <wp:extent cx="137160" cy="137160"/>
                  <wp:effectExtent l="0" t="0" r="0" b="0"/>
                  <wp:docPr id="132" name="Picture 13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840133" w:rsidRDefault="00840133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DA731CF" wp14:editId="322E9F14">
                  <wp:extent cx="137160" cy="137160"/>
                  <wp:effectExtent l="0" t="0" r="0" b="0"/>
                  <wp:docPr id="133" name="Picture 13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19983AE" wp14:editId="395D73A4">
                  <wp:extent cx="137160" cy="137160"/>
                  <wp:effectExtent l="0" t="0" r="0" b="0"/>
                  <wp:docPr id="144" name="Picture 14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12A34B7" wp14:editId="5B353E06">
                  <wp:extent cx="137160" cy="137160"/>
                  <wp:effectExtent l="0" t="0" r="0" b="0"/>
                  <wp:docPr id="142" name="Picture 14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  <w:vAlign w:val="center"/>
          </w:tcPr>
          <w:p w:rsidR="00840133" w:rsidRDefault="00F271A2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4995B73" wp14:editId="2A561A81">
                  <wp:extent cx="137160" cy="137160"/>
                  <wp:effectExtent l="0" t="0" r="0" b="0"/>
                  <wp:docPr id="143" name="Picture 14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53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Effective in providing the desired information</w:t>
            </w:r>
          </w:p>
        </w:tc>
        <w:tc>
          <w:tcPr>
            <w:tcW w:w="198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4438488" wp14:editId="6D401BB0">
                  <wp:extent cx="137160" cy="137160"/>
                  <wp:effectExtent l="0" t="0" r="0" b="0"/>
                  <wp:docPr id="134" name="Picture 13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F731750" wp14:editId="0D5232F4">
                  <wp:extent cx="137160" cy="137160"/>
                  <wp:effectExtent l="0" t="0" r="0" b="0"/>
                  <wp:docPr id="135" name="Picture 13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5797AC8" wp14:editId="406810B7">
                  <wp:extent cx="137160" cy="137160"/>
                  <wp:effectExtent l="0" t="0" r="0" b="0"/>
                  <wp:docPr id="147" name="Picture 14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1C395D">
              <w:rPr>
                <w:noProof/>
              </w:rPr>
              <w:drawing>
                <wp:inline distT="0" distB="0" distL="0" distR="0" wp14:anchorId="73560FF3" wp14:editId="47AEC474">
                  <wp:extent cx="137160" cy="137160"/>
                  <wp:effectExtent l="0" t="0" r="0" b="0"/>
                  <wp:docPr id="145" name="Picture 14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1C395D">
              <w:rPr>
                <w:noProof/>
              </w:rPr>
              <w:drawing>
                <wp:inline distT="0" distB="0" distL="0" distR="0" wp14:anchorId="16B374A1" wp14:editId="7D8DF9D5">
                  <wp:extent cx="137160" cy="137160"/>
                  <wp:effectExtent l="0" t="0" r="0" b="0"/>
                  <wp:docPr id="146" name="Picture 14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27C8" w:rsidRDefault="00F827C8" w:rsidP="00F827C8"/>
    <w:p w:rsidR="00DE15DF" w:rsidRDefault="00DE15DF" w:rsidP="00DE15DF">
      <w:pPr>
        <w:pStyle w:val="ListParagraph"/>
        <w:numPr>
          <w:ilvl w:val="0"/>
          <w:numId w:val="2"/>
        </w:numPr>
      </w:pPr>
      <w:r>
        <w:t xml:space="preserve">Did you use the “start and end date filter” function </w:t>
      </w:r>
      <w:r w:rsidR="00217F50">
        <w:t xml:space="preserve">of </w:t>
      </w:r>
      <w:proofErr w:type="spellStart"/>
      <w:r w:rsidR="00217F50">
        <w:t>MicroBrowser</w:t>
      </w:r>
      <w:proofErr w:type="spellEnd"/>
      <w:r>
        <w:t xml:space="preserve">?  If yes, please answer question </w:t>
      </w:r>
      <w:r w:rsidR="00EB06E2">
        <w:t xml:space="preserve">#22 </w:t>
      </w:r>
      <w:r>
        <w:t xml:space="preserve">below.  If not, why did not </w:t>
      </w:r>
      <w:r w:rsidR="00A00A62">
        <w:t xml:space="preserve">you </w:t>
      </w:r>
      <w:r>
        <w:t>use this function?</w:t>
      </w:r>
    </w:p>
    <w:p w:rsidR="00DE15DF" w:rsidRDefault="00DE15DF" w:rsidP="00DE15DF"/>
    <w:p w:rsidR="00206741" w:rsidRDefault="00206741" w:rsidP="00DE15DF"/>
    <w:p w:rsidR="00DE15DF" w:rsidRDefault="00DE15DF" w:rsidP="00DE15DF">
      <w:pPr>
        <w:pStyle w:val="ListParagraph"/>
        <w:numPr>
          <w:ilvl w:val="0"/>
          <w:numId w:val="2"/>
        </w:numPr>
      </w:pPr>
      <w:r>
        <w:t xml:space="preserve">I feel the “start and end date filter”  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90"/>
        <w:gridCol w:w="1170"/>
        <w:gridCol w:w="1170"/>
        <w:gridCol w:w="900"/>
        <w:gridCol w:w="1620"/>
      </w:tblGrid>
      <w:tr w:rsidR="00FB00E0" w:rsidTr="0070621A">
        <w:trPr>
          <w:trHeight w:val="773"/>
        </w:trPr>
        <w:tc>
          <w:tcPr>
            <w:tcW w:w="2628" w:type="dxa"/>
          </w:tcPr>
          <w:p w:rsidR="00DE15DF" w:rsidRDefault="00DE15DF" w:rsidP="003A46DF">
            <w:pPr>
              <w:rPr>
                <w:rFonts w:cs="Times New Roman"/>
              </w:rPr>
            </w:pPr>
          </w:p>
        </w:tc>
        <w:tc>
          <w:tcPr>
            <w:tcW w:w="1890" w:type="dxa"/>
            <w:vAlign w:val="bottom"/>
          </w:tcPr>
          <w:p w:rsidR="00DE15DF" w:rsidRPr="0070621A" w:rsidRDefault="00DE15DF" w:rsidP="003A46DF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 Disagree</w:t>
            </w:r>
          </w:p>
        </w:tc>
        <w:tc>
          <w:tcPr>
            <w:tcW w:w="1170" w:type="dxa"/>
            <w:vAlign w:val="bottom"/>
            <w:hideMark/>
          </w:tcPr>
          <w:p w:rsidR="00DE15DF" w:rsidRPr="0070621A" w:rsidRDefault="00DE15DF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Disagree</w:t>
            </w:r>
          </w:p>
        </w:tc>
        <w:tc>
          <w:tcPr>
            <w:tcW w:w="1170" w:type="dxa"/>
            <w:vAlign w:val="bottom"/>
            <w:hideMark/>
          </w:tcPr>
          <w:p w:rsidR="00DE15DF" w:rsidRPr="0070621A" w:rsidRDefault="00DE15DF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Neutral</w:t>
            </w:r>
          </w:p>
        </w:tc>
        <w:tc>
          <w:tcPr>
            <w:tcW w:w="900" w:type="dxa"/>
            <w:vAlign w:val="bottom"/>
            <w:hideMark/>
          </w:tcPr>
          <w:p w:rsidR="00DE15DF" w:rsidRPr="0070621A" w:rsidRDefault="00DE15DF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Agree</w:t>
            </w:r>
          </w:p>
        </w:tc>
        <w:tc>
          <w:tcPr>
            <w:tcW w:w="1620" w:type="dxa"/>
            <w:tcBorders>
              <w:right w:val="nil"/>
            </w:tcBorders>
            <w:vAlign w:val="bottom"/>
          </w:tcPr>
          <w:p w:rsidR="00DE15DF" w:rsidRPr="0070621A" w:rsidRDefault="00DE15DF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</w:t>
            </w:r>
            <w:r w:rsidR="00FB00E0">
              <w:rPr>
                <w:b/>
              </w:rPr>
              <w:t xml:space="preserve"> </w:t>
            </w:r>
            <w:r w:rsidRPr="0070621A">
              <w:rPr>
                <w:b/>
              </w:rPr>
              <w:t>Agree</w:t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AB66D2B" wp14:editId="5386F026">
                  <wp:extent cx="137160" cy="137160"/>
                  <wp:effectExtent l="0" t="0" r="0" b="0"/>
                  <wp:docPr id="116" name="Picture 11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AB7C05C" wp14:editId="765B9276">
                  <wp:extent cx="137160" cy="137160"/>
                  <wp:effectExtent l="0" t="0" r="0" b="0"/>
                  <wp:docPr id="117" name="Picture 11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CF1070">
              <w:rPr>
                <w:noProof/>
              </w:rPr>
              <w:drawing>
                <wp:inline distT="0" distB="0" distL="0" distR="0" wp14:anchorId="320EC19D" wp14:editId="7B266A8A">
                  <wp:extent cx="137160" cy="137160"/>
                  <wp:effectExtent l="0" t="0" r="0" b="0"/>
                  <wp:docPr id="148" name="Picture 14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CF1070">
              <w:rPr>
                <w:noProof/>
              </w:rPr>
              <w:drawing>
                <wp:inline distT="0" distB="0" distL="0" distR="0" wp14:anchorId="0BD22D6B" wp14:editId="192509F6">
                  <wp:extent cx="137160" cy="137160"/>
                  <wp:effectExtent l="0" t="0" r="0" b="0"/>
                  <wp:docPr id="149" name="Picture 14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right w:val="nil"/>
            </w:tcBorders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CF1070">
              <w:rPr>
                <w:noProof/>
              </w:rPr>
              <w:drawing>
                <wp:inline distT="0" distB="0" distL="0" distR="0" wp14:anchorId="3CFBDCA9" wp14:editId="254D2560">
                  <wp:extent cx="137160" cy="137160"/>
                  <wp:effectExtent l="0" t="0" r="0" b="0"/>
                  <wp:docPr id="150" name="Picture 15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B9F8F85" wp14:editId="5351AB45">
                  <wp:extent cx="137160" cy="137160"/>
                  <wp:effectExtent l="0" t="0" r="0" b="0"/>
                  <wp:docPr id="118" name="Picture 11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F245A9E" wp14:editId="30B55676">
                  <wp:extent cx="137160" cy="137160"/>
                  <wp:effectExtent l="0" t="0" r="0" b="0"/>
                  <wp:docPr id="119" name="Picture 11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261BA8">
              <w:rPr>
                <w:noProof/>
              </w:rPr>
              <w:drawing>
                <wp:inline distT="0" distB="0" distL="0" distR="0" wp14:anchorId="37C2B878" wp14:editId="442BB7FF">
                  <wp:extent cx="137160" cy="137160"/>
                  <wp:effectExtent l="0" t="0" r="0" b="0"/>
                  <wp:docPr id="151" name="Picture 15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261BA8">
              <w:rPr>
                <w:noProof/>
              </w:rPr>
              <w:drawing>
                <wp:inline distT="0" distB="0" distL="0" distR="0" wp14:anchorId="5C3E9AC2" wp14:editId="68C3FE9C">
                  <wp:extent cx="137160" cy="137160"/>
                  <wp:effectExtent l="0" t="0" r="0" b="0"/>
                  <wp:docPr id="152" name="Picture 15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right w:val="nil"/>
            </w:tcBorders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261BA8">
              <w:rPr>
                <w:noProof/>
              </w:rPr>
              <w:drawing>
                <wp:inline distT="0" distB="0" distL="0" distR="0" wp14:anchorId="420B835C" wp14:editId="4EBB2E59">
                  <wp:extent cx="137160" cy="137160"/>
                  <wp:effectExtent l="0" t="0" r="0" b="0"/>
                  <wp:docPr id="153" name="Picture 15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DEDE292" wp14:editId="2A19FDDE">
                  <wp:extent cx="137160" cy="137160"/>
                  <wp:effectExtent l="0" t="0" r="0" b="0"/>
                  <wp:docPr id="120" name="Picture 12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22CE6D2" wp14:editId="4F9FD078">
                  <wp:extent cx="137160" cy="137160"/>
                  <wp:effectExtent l="0" t="0" r="0" b="0"/>
                  <wp:docPr id="121" name="Picture 12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1074B">
              <w:rPr>
                <w:noProof/>
              </w:rPr>
              <w:drawing>
                <wp:inline distT="0" distB="0" distL="0" distR="0" wp14:anchorId="410D5EB1" wp14:editId="38F670A3">
                  <wp:extent cx="137160" cy="137160"/>
                  <wp:effectExtent l="0" t="0" r="0" b="0"/>
                  <wp:docPr id="154" name="Picture 15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1074B">
              <w:rPr>
                <w:noProof/>
              </w:rPr>
              <w:drawing>
                <wp:inline distT="0" distB="0" distL="0" distR="0" wp14:anchorId="614BE9DD" wp14:editId="3857BC85">
                  <wp:extent cx="137160" cy="137160"/>
                  <wp:effectExtent l="0" t="0" r="0" b="0"/>
                  <wp:docPr id="155" name="Picture 15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right w:val="nil"/>
            </w:tcBorders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1074B">
              <w:rPr>
                <w:noProof/>
              </w:rPr>
              <w:drawing>
                <wp:inline distT="0" distB="0" distL="0" distR="0" wp14:anchorId="18E8101D" wp14:editId="19BEDB30">
                  <wp:extent cx="137160" cy="137160"/>
                  <wp:effectExtent l="0" t="0" r="0" b="0"/>
                  <wp:docPr id="156" name="Picture 15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9EB922F" wp14:editId="6D53F56E">
                  <wp:extent cx="137160" cy="137160"/>
                  <wp:effectExtent l="0" t="0" r="0" b="0"/>
                  <wp:docPr id="122" name="Picture 12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8FB6D6E" wp14:editId="70A1E129">
                  <wp:extent cx="137160" cy="137160"/>
                  <wp:effectExtent l="0" t="0" r="0" b="0"/>
                  <wp:docPr id="123" name="Picture 12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D7041C">
              <w:rPr>
                <w:noProof/>
              </w:rPr>
              <w:drawing>
                <wp:inline distT="0" distB="0" distL="0" distR="0" wp14:anchorId="0D47D7AF" wp14:editId="182A1CBC">
                  <wp:extent cx="137160" cy="137160"/>
                  <wp:effectExtent l="0" t="0" r="0" b="0"/>
                  <wp:docPr id="157" name="Picture 15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D7041C">
              <w:rPr>
                <w:noProof/>
              </w:rPr>
              <w:drawing>
                <wp:inline distT="0" distB="0" distL="0" distR="0" wp14:anchorId="229D08B4" wp14:editId="7D63A1E7">
                  <wp:extent cx="137160" cy="137160"/>
                  <wp:effectExtent l="0" t="0" r="0" b="0"/>
                  <wp:docPr id="158" name="Picture 15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right w:val="nil"/>
            </w:tcBorders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D7041C">
              <w:rPr>
                <w:noProof/>
              </w:rPr>
              <w:drawing>
                <wp:inline distT="0" distB="0" distL="0" distR="0" wp14:anchorId="724703D1" wp14:editId="296A4E28">
                  <wp:extent cx="137160" cy="137160"/>
                  <wp:effectExtent l="0" t="0" r="0" b="0"/>
                  <wp:docPr id="159" name="Picture 15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Effective in providing the desired information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E45174A" wp14:editId="6B9B6C03">
                  <wp:extent cx="137160" cy="137160"/>
                  <wp:effectExtent l="0" t="0" r="0" b="0"/>
                  <wp:docPr id="124" name="Picture 12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48BB24A" wp14:editId="3E439CD2">
                  <wp:extent cx="137160" cy="137160"/>
                  <wp:effectExtent l="0" t="0" r="0" b="0"/>
                  <wp:docPr id="125" name="Picture 12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940D2B">
              <w:rPr>
                <w:noProof/>
              </w:rPr>
              <w:drawing>
                <wp:inline distT="0" distB="0" distL="0" distR="0" wp14:anchorId="42E3F942" wp14:editId="3EDE3211">
                  <wp:extent cx="137160" cy="137160"/>
                  <wp:effectExtent l="0" t="0" r="0" b="0"/>
                  <wp:docPr id="160" name="Picture 16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940D2B">
              <w:rPr>
                <w:noProof/>
              </w:rPr>
              <w:drawing>
                <wp:inline distT="0" distB="0" distL="0" distR="0" wp14:anchorId="6D338EE3" wp14:editId="6DFD9D10">
                  <wp:extent cx="137160" cy="137160"/>
                  <wp:effectExtent l="0" t="0" r="0" b="0"/>
                  <wp:docPr id="161" name="Picture 16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right w:val="nil"/>
            </w:tcBorders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940D2B">
              <w:rPr>
                <w:noProof/>
              </w:rPr>
              <w:drawing>
                <wp:inline distT="0" distB="0" distL="0" distR="0" wp14:anchorId="357F5FBB" wp14:editId="72885894">
                  <wp:extent cx="137160" cy="137160"/>
                  <wp:effectExtent l="0" t="0" r="0" b="0"/>
                  <wp:docPr id="162" name="Picture 16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15D" w:rsidRDefault="00E4415D" w:rsidP="00E4415D"/>
    <w:p w:rsidR="00AA30C5" w:rsidRDefault="00AA30C5" w:rsidP="00E4415D"/>
    <w:p w:rsidR="009E1EDB" w:rsidRDefault="009E1EDB" w:rsidP="009E1EDB">
      <w:pPr>
        <w:pStyle w:val="ListParagraph"/>
        <w:numPr>
          <w:ilvl w:val="0"/>
          <w:numId w:val="2"/>
        </w:numPr>
      </w:pPr>
      <w:r>
        <w:t xml:space="preserve">Did you use the “pattern associations to discussion threads” feature of </w:t>
      </w:r>
      <w:proofErr w:type="spellStart"/>
      <w:r>
        <w:t>MicroBrowser</w:t>
      </w:r>
      <w:proofErr w:type="spellEnd"/>
      <w:r>
        <w:t xml:space="preserve">?  If yes, please answer </w:t>
      </w:r>
      <w:r w:rsidR="00A278A3">
        <w:t xml:space="preserve">question </w:t>
      </w:r>
      <w:r w:rsidR="00A72BE5">
        <w:t>#24</w:t>
      </w:r>
      <w:r>
        <w:t xml:space="preserve"> below.  If not, why did not </w:t>
      </w:r>
      <w:r w:rsidR="00EA1FB8">
        <w:t xml:space="preserve">you </w:t>
      </w:r>
      <w:r>
        <w:t>use this function?</w:t>
      </w:r>
    </w:p>
    <w:p w:rsidR="009E1EDB" w:rsidRDefault="009E1EDB" w:rsidP="009E1EDB"/>
    <w:p w:rsidR="00C622B8" w:rsidRDefault="00C622B8" w:rsidP="009E1EDB"/>
    <w:p w:rsidR="009E1EDB" w:rsidRDefault="009E1EDB" w:rsidP="009E1EDB">
      <w:pPr>
        <w:pStyle w:val="ListParagraph"/>
        <w:numPr>
          <w:ilvl w:val="0"/>
          <w:numId w:val="2"/>
        </w:numPr>
      </w:pPr>
      <w:r>
        <w:t xml:space="preserve">I feel the “pattern associations to discussion threads” 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90"/>
        <w:gridCol w:w="1170"/>
        <w:gridCol w:w="1170"/>
        <w:gridCol w:w="900"/>
        <w:gridCol w:w="1620"/>
      </w:tblGrid>
      <w:tr w:rsidR="00C85921" w:rsidTr="0070621A">
        <w:trPr>
          <w:trHeight w:val="773"/>
        </w:trPr>
        <w:tc>
          <w:tcPr>
            <w:tcW w:w="2628" w:type="dxa"/>
          </w:tcPr>
          <w:p w:rsidR="009E1EDB" w:rsidRDefault="009E1EDB" w:rsidP="003A46DF">
            <w:pPr>
              <w:rPr>
                <w:rFonts w:cs="Times New Roman"/>
              </w:rPr>
            </w:pPr>
          </w:p>
        </w:tc>
        <w:tc>
          <w:tcPr>
            <w:tcW w:w="1890" w:type="dxa"/>
            <w:vAlign w:val="bottom"/>
          </w:tcPr>
          <w:p w:rsidR="009E1EDB" w:rsidRPr="0070621A" w:rsidRDefault="009E1EDB" w:rsidP="003A46DF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</w:t>
            </w:r>
            <w:r w:rsidR="00C85921">
              <w:rPr>
                <w:b/>
              </w:rPr>
              <w:t xml:space="preserve"> </w:t>
            </w:r>
            <w:r w:rsidRPr="0070621A">
              <w:rPr>
                <w:b/>
              </w:rPr>
              <w:t>Disagree</w:t>
            </w:r>
          </w:p>
        </w:tc>
        <w:tc>
          <w:tcPr>
            <w:tcW w:w="1170" w:type="dxa"/>
            <w:vAlign w:val="bottom"/>
            <w:hideMark/>
          </w:tcPr>
          <w:p w:rsidR="009E1EDB" w:rsidRPr="0070621A" w:rsidRDefault="009E1EDB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Disagree</w:t>
            </w:r>
          </w:p>
        </w:tc>
        <w:tc>
          <w:tcPr>
            <w:tcW w:w="1170" w:type="dxa"/>
            <w:vAlign w:val="bottom"/>
            <w:hideMark/>
          </w:tcPr>
          <w:p w:rsidR="009E1EDB" w:rsidRPr="0070621A" w:rsidRDefault="009E1EDB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Neutral</w:t>
            </w:r>
          </w:p>
        </w:tc>
        <w:tc>
          <w:tcPr>
            <w:tcW w:w="900" w:type="dxa"/>
            <w:vAlign w:val="bottom"/>
            <w:hideMark/>
          </w:tcPr>
          <w:p w:rsidR="009E1EDB" w:rsidRPr="0070621A" w:rsidRDefault="009E1EDB" w:rsidP="003A46DF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Agree</w:t>
            </w:r>
          </w:p>
        </w:tc>
        <w:tc>
          <w:tcPr>
            <w:tcW w:w="1620" w:type="dxa"/>
            <w:vAlign w:val="bottom"/>
          </w:tcPr>
          <w:p w:rsidR="009E1EDB" w:rsidRPr="0070621A" w:rsidRDefault="009E1EDB" w:rsidP="003A46DF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</w:t>
            </w:r>
            <w:r w:rsidR="00C85921">
              <w:rPr>
                <w:b/>
              </w:rPr>
              <w:t xml:space="preserve"> </w:t>
            </w:r>
            <w:r w:rsidRPr="0070621A">
              <w:rPr>
                <w:b/>
              </w:rPr>
              <w:t>Agree</w:t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3BB2930" wp14:editId="6E28075A">
                  <wp:extent cx="137160" cy="137160"/>
                  <wp:effectExtent l="0" t="0" r="0" b="0"/>
                  <wp:docPr id="106" name="Picture 10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0AEFDB6" wp14:editId="2447E5E4">
                  <wp:extent cx="137160" cy="137160"/>
                  <wp:effectExtent l="0" t="0" r="0" b="0"/>
                  <wp:docPr id="107" name="Picture 10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5E4DE6">
              <w:rPr>
                <w:noProof/>
              </w:rPr>
              <w:drawing>
                <wp:inline distT="0" distB="0" distL="0" distR="0" wp14:anchorId="754B2D33" wp14:editId="6011E168">
                  <wp:extent cx="137160" cy="137160"/>
                  <wp:effectExtent l="0" t="0" r="0" b="0"/>
                  <wp:docPr id="163" name="Picture 16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5E4DE6">
              <w:rPr>
                <w:noProof/>
              </w:rPr>
              <w:drawing>
                <wp:inline distT="0" distB="0" distL="0" distR="0" wp14:anchorId="29013191" wp14:editId="2DD758E6">
                  <wp:extent cx="137160" cy="137160"/>
                  <wp:effectExtent l="0" t="0" r="0" b="0"/>
                  <wp:docPr id="164" name="Picture 16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5E4DE6">
              <w:rPr>
                <w:noProof/>
              </w:rPr>
              <w:drawing>
                <wp:inline distT="0" distB="0" distL="0" distR="0" wp14:anchorId="397A4580" wp14:editId="22C90017">
                  <wp:extent cx="137160" cy="137160"/>
                  <wp:effectExtent l="0" t="0" r="0" b="0"/>
                  <wp:docPr id="165" name="Picture 16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4153BDD" wp14:editId="0DA64808">
                  <wp:extent cx="137160" cy="137160"/>
                  <wp:effectExtent l="0" t="0" r="0" b="0"/>
                  <wp:docPr id="108" name="Picture 10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F261DF8" wp14:editId="34587C60">
                  <wp:extent cx="137160" cy="137160"/>
                  <wp:effectExtent l="0" t="0" r="0" b="0"/>
                  <wp:docPr id="109" name="Picture 10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747BDB">
              <w:rPr>
                <w:noProof/>
              </w:rPr>
              <w:drawing>
                <wp:inline distT="0" distB="0" distL="0" distR="0" wp14:anchorId="41A83B14" wp14:editId="6DEF3DB0">
                  <wp:extent cx="137160" cy="137160"/>
                  <wp:effectExtent l="0" t="0" r="0" b="0"/>
                  <wp:docPr id="166" name="Picture 16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747BDB">
              <w:rPr>
                <w:noProof/>
              </w:rPr>
              <w:drawing>
                <wp:inline distT="0" distB="0" distL="0" distR="0" wp14:anchorId="0E1E7776" wp14:editId="41D99A59">
                  <wp:extent cx="137160" cy="137160"/>
                  <wp:effectExtent l="0" t="0" r="0" b="0"/>
                  <wp:docPr id="167" name="Picture 16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747BDB">
              <w:rPr>
                <w:noProof/>
              </w:rPr>
              <w:drawing>
                <wp:inline distT="0" distB="0" distL="0" distR="0" wp14:anchorId="54030FD0" wp14:editId="14828358">
                  <wp:extent cx="137160" cy="137160"/>
                  <wp:effectExtent l="0" t="0" r="0" b="0"/>
                  <wp:docPr id="168" name="Picture 16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DF58635" wp14:editId="7F2A84C7">
                  <wp:extent cx="137160" cy="137160"/>
                  <wp:effectExtent l="0" t="0" r="0" b="0"/>
                  <wp:docPr id="110" name="Picture 11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D34CB4B" wp14:editId="0D67BF9C">
                  <wp:extent cx="137160" cy="137160"/>
                  <wp:effectExtent l="0" t="0" r="0" b="0"/>
                  <wp:docPr id="111" name="Picture 11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4B4E36">
              <w:rPr>
                <w:noProof/>
              </w:rPr>
              <w:drawing>
                <wp:inline distT="0" distB="0" distL="0" distR="0" wp14:anchorId="602E8276" wp14:editId="734FCAF2">
                  <wp:extent cx="137160" cy="137160"/>
                  <wp:effectExtent l="0" t="0" r="0" b="0"/>
                  <wp:docPr id="169" name="Picture 16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4B4E36">
              <w:rPr>
                <w:noProof/>
              </w:rPr>
              <w:drawing>
                <wp:inline distT="0" distB="0" distL="0" distR="0" wp14:anchorId="57299D33" wp14:editId="72808DF5">
                  <wp:extent cx="137160" cy="137160"/>
                  <wp:effectExtent l="0" t="0" r="0" b="0"/>
                  <wp:docPr id="170" name="Picture 17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4B4E36">
              <w:rPr>
                <w:noProof/>
              </w:rPr>
              <w:drawing>
                <wp:inline distT="0" distB="0" distL="0" distR="0" wp14:anchorId="48D2E770" wp14:editId="5E05A235">
                  <wp:extent cx="137160" cy="137160"/>
                  <wp:effectExtent l="0" t="0" r="0" b="0"/>
                  <wp:docPr id="171" name="Picture 17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92CA206" wp14:editId="605080B1">
                  <wp:extent cx="137160" cy="137160"/>
                  <wp:effectExtent l="0" t="0" r="0" b="0"/>
                  <wp:docPr id="112" name="Picture 11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B65EF34" wp14:editId="60965CC1">
                  <wp:extent cx="137160" cy="137160"/>
                  <wp:effectExtent l="0" t="0" r="0" b="0"/>
                  <wp:docPr id="113" name="Picture 11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1140E9">
              <w:rPr>
                <w:noProof/>
              </w:rPr>
              <w:drawing>
                <wp:inline distT="0" distB="0" distL="0" distR="0" wp14:anchorId="0371412B" wp14:editId="2ADDB510">
                  <wp:extent cx="137160" cy="137160"/>
                  <wp:effectExtent l="0" t="0" r="0" b="0"/>
                  <wp:docPr id="172" name="Picture 17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1140E9">
              <w:rPr>
                <w:noProof/>
              </w:rPr>
              <w:drawing>
                <wp:inline distT="0" distB="0" distL="0" distR="0" wp14:anchorId="1677E142" wp14:editId="10096E88">
                  <wp:extent cx="137160" cy="137160"/>
                  <wp:effectExtent l="0" t="0" r="0" b="0"/>
                  <wp:docPr id="173" name="Picture 17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1140E9">
              <w:rPr>
                <w:noProof/>
              </w:rPr>
              <w:drawing>
                <wp:inline distT="0" distB="0" distL="0" distR="0" wp14:anchorId="54E20ACE" wp14:editId="7EC571E6">
                  <wp:extent cx="137160" cy="137160"/>
                  <wp:effectExtent l="0" t="0" r="0" b="0"/>
                  <wp:docPr id="174" name="Picture 17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Effective in providing the desired information</w:t>
            </w:r>
          </w:p>
        </w:tc>
        <w:tc>
          <w:tcPr>
            <w:tcW w:w="189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7AF886D" wp14:editId="2411B1D0">
                  <wp:extent cx="137160" cy="137160"/>
                  <wp:effectExtent l="0" t="0" r="0" b="0"/>
                  <wp:docPr id="114" name="Picture 11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vAlign w:val="center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5DF47E9" wp14:editId="71D69D31">
                  <wp:extent cx="137160" cy="137160"/>
                  <wp:effectExtent l="0" t="0" r="0" b="0"/>
                  <wp:docPr id="115" name="Picture 11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B758B5">
              <w:rPr>
                <w:noProof/>
              </w:rPr>
              <w:drawing>
                <wp:inline distT="0" distB="0" distL="0" distR="0" wp14:anchorId="5159620D" wp14:editId="6D13734C">
                  <wp:extent cx="137160" cy="137160"/>
                  <wp:effectExtent l="0" t="0" r="0" b="0"/>
                  <wp:docPr id="175" name="Picture 17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B758B5">
              <w:rPr>
                <w:noProof/>
              </w:rPr>
              <w:drawing>
                <wp:inline distT="0" distB="0" distL="0" distR="0" wp14:anchorId="1E3B1E00" wp14:editId="5CFAB559">
                  <wp:extent cx="137160" cy="137160"/>
                  <wp:effectExtent l="0" t="0" r="0" b="0"/>
                  <wp:docPr id="176" name="Picture 17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B758B5">
              <w:rPr>
                <w:noProof/>
              </w:rPr>
              <w:drawing>
                <wp:inline distT="0" distB="0" distL="0" distR="0" wp14:anchorId="190BFEE3" wp14:editId="7C3DFEFC">
                  <wp:extent cx="137160" cy="137160"/>
                  <wp:effectExtent l="0" t="0" r="0" b="0"/>
                  <wp:docPr id="177" name="Picture 17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DB" w:rsidRDefault="009E1EDB" w:rsidP="009E1EDB"/>
    <w:p w:rsidR="00296910" w:rsidRDefault="00296910" w:rsidP="00090FC1">
      <w:pPr>
        <w:pStyle w:val="ListParagraph"/>
        <w:numPr>
          <w:ilvl w:val="0"/>
          <w:numId w:val="2"/>
        </w:numPr>
      </w:pPr>
      <w:r>
        <w:t xml:space="preserve">Did you use the </w:t>
      </w:r>
      <w:r w:rsidR="00DD2560">
        <w:t>“discussion details view”</w:t>
      </w:r>
      <w:r w:rsidR="00217F50">
        <w:t xml:space="preserve"> feature of </w:t>
      </w:r>
      <w:proofErr w:type="spellStart"/>
      <w:r w:rsidR="00217F50">
        <w:t>MicroBrowser</w:t>
      </w:r>
      <w:proofErr w:type="spellEnd"/>
      <w:r>
        <w:t xml:space="preserve">?  If yes, please answer question </w:t>
      </w:r>
      <w:r w:rsidR="00111AF2">
        <w:t xml:space="preserve">#26 </w:t>
      </w:r>
      <w:r>
        <w:t xml:space="preserve">below.  If not, why did not </w:t>
      </w:r>
      <w:r w:rsidR="00EA1FB8">
        <w:t xml:space="preserve">you </w:t>
      </w:r>
      <w:r>
        <w:t>use this function?</w:t>
      </w:r>
    </w:p>
    <w:p w:rsidR="00296910" w:rsidRPr="000D0AE1" w:rsidRDefault="00296910" w:rsidP="00296910">
      <w:pPr>
        <w:rPr>
          <w:sz w:val="18"/>
        </w:rPr>
      </w:pPr>
    </w:p>
    <w:p w:rsidR="00296910" w:rsidRDefault="00296910" w:rsidP="00296910"/>
    <w:p w:rsidR="00FE75F8" w:rsidRDefault="00FE75F8" w:rsidP="00090FC1">
      <w:pPr>
        <w:pStyle w:val="ListParagraph"/>
        <w:numPr>
          <w:ilvl w:val="0"/>
          <w:numId w:val="2"/>
        </w:numPr>
      </w:pPr>
      <w:r>
        <w:t xml:space="preserve">I feel the </w:t>
      </w:r>
      <w:r w:rsidR="00DD2560">
        <w:t xml:space="preserve">“discussion details view” </w:t>
      </w:r>
      <w:r>
        <w:t xml:space="preserve">function in </w:t>
      </w:r>
      <w:proofErr w:type="spellStart"/>
      <w:r>
        <w:t>MicroBrowser</w:t>
      </w:r>
      <w:proofErr w:type="spellEnd"/>
      <w:r>
        <w:t xml:space="preserve"> is: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90"/>
        <w:gridCol w:w="1260"/>
        <w:gridCol w:w="1080"/>
        <w:gridCol w:w="900"/>
        <w:gridCol w:w="1620"/>
      </w:tblGrid>
      <w:tr w:rsidR="006040EA" w:rsidTr="0070621A">
        <w:trPr>
          <w:trHeight w:val="773"/>
        </w:trPr>
        <w:tc>
          <w:tcPr>
            <w:tcW w:w="2628" w:type="dxa"/>
          </w:tcPr>
          <w:p w:rsidR="00B1005F" w:rsidRDefault="00B1005F">
            <w:pPr>
              <w:rPr>
                <w:rFonts w:cs="Times New Roman"/>
              </w:rPr>
            </w:pPr>
          </w:p>
        </w:tc>
        <w:tc>
          <w:tcPr>
            <w:tcW w:w="1890" w:type="dxa"/>
            <w:vAlign w:val="bottom"/>
          </w:tcPr>
          <w:p w:rsidR="00B1005F" w:rsidRPr="0070621A" w:rsidRDefault="00B1005F" w:rsidP="001F6743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 Disagree</w:t>
            </w:r>
          </w:p>
        </w:tc>
        <w:tc>
          <w:tcPr>
            <w:tcW w:w="1260" w:type="dxa"/>
            <w:vAlign w:val="bottom"/>
            <w:hideMark/>
          </w:tcPr>
          <w:p w:rsidR="00B1005F" w:rsidRPr="0070621A" w:rsidRDefault="00B1005F" w:rsidP="001F6743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Disagree</w:t>
            </w:r>
          </w:p>
        </w:tc>
        <w:tc>
          <w:tcPr>
            <w:tcW w:w="1080" w:type="dxa"/>
            <w:vAlign w:val="bottom"/>
            <w:hideMark/>
          </w:tcPr>
          <w:p w:rsidR="00B1005F" w:rsidRPr="0070621A" w:rsidRDefault="00B1005F" w:rsidP="001F6743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Neutral</w:t>
            </w:r>
          </w:p>
        </w:tc>
        <w:tc>
          <w:tcPr>
            <w:tcW w:w="900" w:type="dxa"/>
            <w:vAlign w:val="bottom"/>
            <w:hideMark/>
          </w:tcPr>
          <w:p w:rsidR="00B1005F" w:rsidRPr="0070621A" w:rsidRDefault="00B1005F" w:rsidP="001F6743">
            <w:pPr>
              <w:jc w:val="center"/>
              <w:rPr>
                <w:rFonts w:cs="Times New Roman"/>
                <w:b/>
              </w:rPr>
            </w:pPr>
            <w:r w:rsidRPr="0070621A">
              <w:rPr>
                <w:b/>
              </w:rPr>
              <w:t>Agree</w:t>
            </w:r>
          </w:p>
        </w:tc>
        <w:tc>
          <w:tcPr>
            <w:tcW w:w="1620" w:type="dxa"/>
            <w:vAlign w:val="bottom"/>
          </w:tcPr>
          <w:p w:rsidR="00B1005F" w:rsidRPr="0070621A" w:rsidRDefault="00B1005F" w:rsidP="001F6743">
            <w:pPr>
              <w:jc w:val="center"/>
              <w:rPr>
                <w:b/>
              </w:rPr>
            </w:pPr>
            <w:r w:rsidRPr="0070621A">
              <w:rPr>
                <w:b/>
              </w:rPr>
              <w:t>Strongly</w:t>
            </w:r>
            <w:r w:rsidR="00C92D14">
              <w:rPr>
                <w:b/>
              </w:rPr>
              <w:t xml:space="preserve"> </w:t>
            </w:r>
            <w:r w:rsidRPr="0070621A">
              <w:rPr>
                <w:b/>
              </w:rPr>
              <w:t>Agree</w:t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Useful</w:t>
            </w:r>
          </w:p>
        </w:tc>
        <w:tc>
          <w:tcPr>
            <w:tcW w:w="189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16C1669" wp14:editId="5AA4A691">
                  <wp:extent cx="137160" cy="137160"/>
                  <wp:effectExtent l="0" t="0" r="0" b="0"/>
                  <wp:docPr id="97" name="Picture 9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996DC38" wp14:editId="2B8B3E7D">
                  <wp:extent cx="137160" cy="137160"/>
                  <wp:effectExtent l="0" t="0" r="0" b="0"/>
                  <wp:docPr id="98" name="Picture 9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02C95">
              <w:rPr>
                <w:noProof/>
              </w:rPr>
              <w:drawing>
                <wp:inline distT="0" distB="0" distL="0" distR="0" wp14:anchorId="17E91BDA" wp14:editId="64DE36E3">
                  <wp:extent cx="137160" cy="137160"/>
                  <wp:effectExtent l="0" t="0" r="0" b="0"/>
                  <wp:docPr id="178" name="Picture 17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02C95">
              <w:rPr>
                <w:noProof/>
              </w:rPr>
              <w:drawing>
                <wp:inline distT="0" distB="0" distL="0" distR="0" wp14:anchorId="3BEC8140" wp14:editId="7B274578">
                  <wp:extent cx="137160" cy="137160"/>
                  <wp:effectExtent l="0" t="0" r="0" b="0"/>
                  <wp:docPr id="179" name="Picture 17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02C95">
              <w:rPr>
                <w:noProof/>
              </w:rPr>
              <w:drawing>
                <wp:inline distT="0" distB="0" distL="0" distR="0" wp14:anchorId="2CA108E7" wp14:editId="38DF4695">
                  <wp:extent cx="137160" cy="137160"/>
                  <wp:effectExtent l="0" t="0" r="0" b="0"/>
                  <wp:docPr id="180" name="Picture 18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Understand</w:t>
            </w:r>
          </w:p>
        </w:tc>
        <w:tc>
          <w:tcPr>
            <w:tcW w:w="189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8A3929A" wp14:editId="663BFAEE">
                  <wp:extent cx="137160" cy="137160"/>
                  <wp:effectExtent l="0" t="0" r="0" b="0"/>
                  <wp:docPr id="99" name="Picture 9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6166643" wp14:editId="445DDE19">
                  <wp:extent cx="137160" cy="137160"/>
                  <wp:effectExtent l="0" t="0" r="0" b="0"/>
                  <wp:docPr id="100" name="Picture 10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983F89">
              <w:rPr>
                <w:noProof/>
              </w:rPr>
              <w:drawing>
                <wp:inline distT="0" distB="0" distL="0" distR="0" wp14:anchorId="601E430A" wp14:editId="03FECE4C">
                  <wp:extent cx="137160" cy="137160"/>
                  <wp:effectExtent l="0" t="0" r="0" b="0"/>
                  <wp:docPr id="181" name="Picture 18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983F89">
              <w:rPr>
                <w:noProof/>
              </w:rPr>
              <w:drawing>
                <wp:inline distT="0" distB="0" distL="0" distR="0" wp14:anchorId="613CF028" wp14:editId="79D6115C">
                  <wp:extent cx="137160" cy="137160"/>
                  <wp:effectExtent l="0" t="0" r="0" b="0"/>
                  <wp:docPr id="182" name="Picture 18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983F89">
              <w:rPr>
                <w:noProof/>
              </w:rPr>
              <w:drawing>
                <wp:inline distT="0" distB="0" distL="0" distR="0" wp14:anchorId="2464E6AB" wp14:editId="4DF1E57E">
                  <wp:extent cx="137160" cy="137160"/>
                  <wp:effectExtent l="0" t="0" r="0" b="0"/>
                  <wp:docPr id="183" name="Picture 18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Learn</w:t>
            </w:r>
          </w:p>
        </w:tc>
        <w:tc>
          <w:tcPr>
            <w:tcW w:w="189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3FDF587" wp14:editId="50C12551">
                  <wp:extent cx="137160" cy="137160"/>
                  <wp:effectExtent l="0" t="0" r="0" b="0"/>
                  <wp:docPr id="101" name="Picture 10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CC17622" wp14:editId="44DDCACC">
                  <wp:extent cx="137160" cy="137160"/>
                  <wp:effectExtent l="0" t="0" r="0" b="0"/>
                  <wp:docPr id="102" name="Picture 10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B70A9">
              <w:rPr>
                <w:noProof/>
              </w:rPr>
              <w:drawing>
                <wp:inline distT="0" distB="0" distL="0" distR="0" wp14:anchorId="0BB9C2CA" wp14:editId="70726837">
                  <wp:extent cx="137160" cy="137160"/>
                  <wp:effectExtent l="0" t="0" r="0" b="0"/>
                  <wp:docPr id="184" name="Picture 18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B70A9">
              <w:rPr>
                <w:noProof/>
              </w:rPr>
              <w:drawing>
                <wp:inline distT="0" distB="0" distL="0" distR="0" wp14:anchorId="701505F5" wp14:editId="71926B22">
                  <wp:extent cx="137160" cy="137160"/>
                  <wp:effectExtent l="0" t="0" r="0" b="0"/>
                  <wp:docPr id="185" name="Picture 18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EB70A9">
              <w:rPr>
                <w:noProof/>
              </w:rPr>
              <w:drawing>
                <wp:inline distT="0" distB="0" distL="0" distR="0" wp14:anchorId="1924DD2F" wp14:editId="364601DB">
                  <wp:extent cx="137160" cy="137160"/>
                  <wp:effectExtent l="0" t="0" r="0" b="0"/>
                  <wp:docPr id="186" name="Picture 18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Easy to notice</w:t>
            </w:r>
          </w:p>
        </w:tc>
        <w:tc>
          <w:tcPr>
            <w:tcW w:w="189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6C207B9" wp14:editId="4CAF23E4">
                  <wp:extent cx="137160" cy="137160"/>
                  <wp:effectExtent l="0" t="0" r="0" b="0"/>
                  <wp:docPr id="103" name="Picture 10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600B9F1" wp14:editId="14EA43C5">
                  <wp:extent cx="137160" cy="137160"/>
                  <wp:effectExtent l="0" t="0" r="0" b="0"/>
                  <wp:docPr id="4" name="Picture 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FA634F">
              <w:rPr>
                <w:noProof/>
              </w:rPr>
              <w:drawing>
                <wp:inline distT="0" distB="0" distL="0" distR="0" wp14:anchorId="7A36A1B9" wp14:editId="1CE72926">
                  <wp:extent cx="137160" cy="137160"/>
                  <wp:effectExtent l="0" t="0" r="0" b="0"/>
                  <wp:docPr id="187" name="Picture 18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FA634F">
              <w:rPr>
                <w:noProof/>
              </w:rPr>
              <w:drawing>
                <wp:inline distT="0" distB="0" distL="0" distR="0" wp14:anchorId="6B2262DB" wp14:editId="21375369">
                  <wp:extent cx="137160" cy="137160"/>
                  <wp:effectExtent l="0" t="0" r="0" b="0"/>
                  <wp:docPr id="188" name="Picture 18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FA634F">
              <w:rPr>
                <w:noProof/>
              </w:rPr>
              <w:drawing>
                <wp:inline distT="0" distB="0" distL="0" distR="0" wp14:anchorId="6287B3B1" wp14:editId="0B057142">
                  <wp:extent cx="137160" cy="137160"/>
                  <wp:effectExtent l="0" t="0" r="0" b="0"/>
                  <wp:docPr id="189" name="Picture 18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cantSplit/>
          <w:trHeight w:val="20"/>
        </w:trPr>
        <w:tc>
          <w:tcPr>
            <w:tcW w:w="2628" w:type="dxa"/>
            <w:hideMark/>
          </w:tcPr>
          <w:p w:rsidR="00A81D17" w:rsidRDefault="00A81D17" w:rsidP="00A81D17">
            <w:pPr>
              <w:rPr>
                <w:rFonts w:cs="Times New Roman"/>
              </w:rPr>
            </w:pPr>
            <w:r>
              <w:t>Effective in providing the desired information</w:t>
            </w:r>
          </w:p>
        </w:tc>
        <w:tc>
          <w:tcPr>
            <w:tcW w:w="189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AD6B04A" wp14:editId="4935F361">
                  <wp:extent cx="137160" cy="137160"/>
                  <wp:effectExtent l="0" t="0" r="0" b="0"/>
                  <wp:docPr id="104" name="Picture 10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5C6AAAD" wp14:editId="218E91E8">
                  <wp:extent cx="137160" cy="137160"/>
                  <wp:effectExtent l="0" t="0" r="0" b="0"/>
                  <wp:docPr id="105" name="Picture 10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4B2801">
              <w:rPr>
                <w:noProof/>
              </w:rPr>
              <w:drawing>
                <wp:inline distT="0" distB="0" distL="0" distR="0" wp14:anchorId="758029B3" wp14:editId="50CCAF9D">
                  <wp:extent cx="137160" cy="137160"/>
                  <wp:effectExtent l="0" t="0" r="0" b="0"/>
                  <wp:docPr id="190" name="Picture 19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4B2801">
              <w:rPr>
                <w:noProof/>
              </w:rPr>
              <w:drawing>
                <wp:inline distT="0" distB="0" distL="0" distR="0" wp14:anchorId="5779EFFA" wp14:editId="7BF830C5">
                  <wp:extent cx="137160" cy="137160"/>
                  <wp:effectExtent l="0" t="0" r="0" b="0"/>
                  <wp:docPr id="191" name="Picture 19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A81D17" w:rsidRDefault="00A81D17" w:rsidP="0070621A">
            <w:pPr>
              <w:jc w:val="center"/>
              <w:rPr>
                <w:rFonts w:cs="Times New Roman"/>
              </w:rPr>
            </w:pPr>
            <w:r w:rsidRPr="004B2801">
              <w:rPr>
                <w:noProof/>
              </w:rPr>
              <w:drawing>
                <wp:inline distT="0" distB="0" distL="0" distR="0" wp14:anchorId="7B73E56E" wp14:editId="2835B482">
                  <wp:extent cx="137160" cy="137160"/>
                  <wp:effectExtent l="0" t="0" r="0" b="0"/>
                  <wp:docPr id="192" name="Picture 19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937" w:rsidRDefault="00045937" w:rsidP="00D41842">
      <w:pPr>
        <w:rPr>
          <w:b/>
          <w:sz w:val="24"/>
        </w:rPr>
      </w:pPr>
    </w:p>
    <w:p w:rsidR="006D726E" w:rsidRPr="00E16E28" w:rsidRDefault="00045937" w:rsidP="00D41842">
      <w:pPr>
        <w:rPr>
          <w:b/>
          <w:sz w:val="24"/>
        </w:rPr>
      </w:pPr>
      <w:r>
        <w:rPr>
          <w:b/>
          <w:sz w:val="24"/>
        </w:rPr>
        <w:br w:type="page"/>
      </w:r>
      <w:r w:rsidR="00D95616">
        <w:rPr>
          <w:b/>
          <w:sz w:val="24"/>
        </w:rPr>
        <w:lastRenderedPageBreak/>
        <w:t>PART III</w:t>
      </w:r>
      <w:r w:rsidR="00D95616" w:rsidRPr="00E16E28">
        <w:rPr>
          <w:b/>
          <w:sz w:val="24"/>
        </w:rPr>
        <w:t>: COMPARING TRADITIONAL Q&amp;A SITE WITH MICROBROWSER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1257"/>
        <w:gridCol w:w="1076"/>
        <w:gridCol w:w="1079"/>
        <w:gridCol w:w="1051"/>
        <w:gridCol w:w="1512"/>
      </w:tblGrid>
      <w:tr w:rsidR="001B78EB" w:rsidTr="0070621A">
        <w:trPr>
          <w:trHeight w:val="432"/>
        </w:trPr>
        <w:tc>
          <w:tcPr>
            <w:tcW w:w="3601" w:type="dxa"/>
            <w:tcBorders>
              <w:top w:val="single" w:sz="4" w:space="0" w:color="auto"/>
              <w:bottom w:val="nil"/>
            </w:tcBorders>
          </w:tcPr>
          <w:p w:rsidR="00811CDE" w:rsidRDefault="00811CDE" w:rsidP="00781988"/>
        </w:tc>
        <w:tc>
          <w:tcPr>
            <w:tcW w:w="1257" w:type="dxa"/>
            <w:tcBorders>
              <w:top w:val="single" w:sz="4" w:space="0" w:color="auto"/>
              <w:bottom w:val="nil"/>
            </w:tcBorders>
            <w:vAlign w:val="bottom"/>
          </w:tcPr>
          <w:p w:rsidR="00811CDE" w:rsidRPr="0070621A" w:rsidRDefault="00811CDE" w:rsidP="0070621A">
            <w:pPr>
              <w:jc w:val="center"/>
              <w:rPr>
                <w:b/>
              </w:rPr>
            </w:pPr>
            <w:r w:rsidRPr="0070621A">
              <w:rPr>
                <w:b/>
              </w:rPr>
              <w:t>Q&amp;A is easier</w:t>
            </w:r>
          </w:p>
        </w:tc>
        <w:tc>
          <w:tcPr>
            <w:tcW w:w="1076" w:type="dxa"/>
            <w:tcBorders>
              <w:top w:val="single" w:sz="4" w:space="0" w:color="auto"/>
              <w:bottom w:val="nil"/>
            </w:tcBorders>
            <w:vAlign w:val="bottom"/>
          </w:tcPr>
          <w:p w:rsidR="00811CDE" w:rsidRPr="0070621A" w:rsidRDefault="00811CDE" w:rsidP="0070621A">
            <w:pPr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nil"/>
            </w:tcBorders>
            <w:vAlign w:val="bottom"/>
          </w:tcPr>
          <w:p w:rsidR="00811CDE" w:rsidRPr="0070621A" w:rsidRDefault="00811CDE" w:rsidP="0070621A">
            <w:pPr>
              <w:jc w:val="center"/>
              <w:rPr>
                <w:b/>
              </w:rPr>
            </w:pPr>
            <w:r w:rsidRPr="0070621A">
              <w:rPr>
                <w:b/>
              </w:rPr>
              <w:t>Neutral</w:t>
            </w:r>
          </w:p>
        </w:tc>
        <w:tc>
          <w:tcPr>
            <w:tcW w:w="1051" w:type="dxa"/>
            <w:tcBorders>
              <w:top w:val="single" w:sz="4" w:space="0" w:color="auto"/>
              <w:bottom w:val="nil"/>
            </w:tcBorders>
            <w:vAlign w:val="bottom"/>
          </w:tcPr>
          <w:p w:rsidR="00811CDE" w:rsidRPr="0070621A" w:rsidRDefault="00811CDE" w:rsidP="0070621A">
            <w:pPr>
              <w:jc w:val="center"/>
              <w:rPr>
                <w:b/>
              </w:rPr>
            </w:pPr>
          </w:p>
        </w:tc>
        <w:tc>
          <w:tcPr>
            <w:tcW w:w="1512" w:type="dxa"/>
            <w:tcBorders>
              <w:top w:val="single" w:sz="4" w:space="0" w:color="auto"/>
              <w:bottom w:val="nil"/>
            </w:tcBorders>
            <w:vAlign w:val="bottom"/>
          </w:tcPr>
          <w:p w:rsidR="00811CDE" w:rsidRPr="0070621A" w:rsidRDefault="00811CDE" w:rsidP="0070621A">
            <w:pPr>
              <w:jc w:val="center"/>
              <w:rPr>
                <w:b/>
              </w:rPr>
            </w:pPr>
            <w:r w:rsidRPr="0070621A">
              <w:rPr>
                <w:b/>
              </w:rPr>
              <w:t>MicroBrowser is easier</w:t>
            </w:r>
          </w:p>
        </w:tc>
      </w:tr>
      <w:tr w:rsidR="001B78EB" w:rsidTr="0070621A">
        <w:trPr>
          <w:trHeight w:val="432"/>
        </w:trPr>
        <w:tc>
          <w:tcPr>
            <w:tcW w:w="3601" w:type="dxa"/>
            <w:tcBorders>
              <w:top w:val="nil"/>
            </w:tcBorders>
          </w:tcPr>
          <w:p w:rsidR="00811CDE" w:rsidRDefault="00811CDE" w:rsidP="00781988"/>
        </w:tc>
        <w:tc>
          <w:tcPr>
            <w:tcW w:w="1257" w:type="dxa"/>
            <w:tcBorders>
              <w:top w:val="nil"/>
            </w:tcBorders>
            <w:vAlign w:val="center"/>
          </w:tcPr>
          <w:p w:rsidR="00811CDE" w:rsidRDefault="00521906" w:rsidP="0070621A">
            <w:pPr>
              <w:jc w:val="center"/>
            </w:pPr>
            <w:r>
              <w:t>1</w:t>
            </w:r>
          </w:p>
        </w:tc>
        <w:tc>
          <w:tcPr>
            <w:tcW w:w="1076" w:type="dxa"/>
            <w:tcBorders>
              <w:top w:val="nil"/>
            </w:tcBorders>
            <w:vAlign w:val="center"/>
          </w:tcPr>
          <w:p w:rsidR="00811CDE" w:rsidRDefault="00521906" w:rsidP="0070621A">
            <w:pPr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nil"/>
            </w:tcBorders>
            <w:vAlign w:val="center"/>
          </w:tcPr>
          <w:p w:rsidR="00811CDE" w:rsidRDefault="00521906" w:rsidP="0070621A">
            <w:pPr>
              <w:jc w:val="center"/>
            </w:pPr>
            <w:r>
              <w:t>3</w:t>
            </w:r>
          </w:p>
        </w:tc>
        <w:tc>
          <w:tcPr>
            <w:tcW w:w="1051" w:type="dxa"/>
            <w:tcBorders>
              <w:top w:val="nil"/>
            </w:tcBorders>
            <w:vAlign w:val="center"/>
          </w:tcPr>
          <w:p w:rsidR="00811CDE" w:rsidRDefault="00521906" w:rsidP="0070621A">
            <w:pPr>
              <w:jc w:val="center"/>
            </w:pPr>
            <w:r>
              <w:t>4</w:t>
            </w:r>
          </w:p>
        </w:tc>
        <w:tc>
          <w:tcPr>
            <w:tcW w:w="1512" w:type="dxa"/>
            <w:tcBorders>
              <w:top w:val="nil"/>
            </w:tcBorders>
            <w:vAlign w:val="center"/>
          </w:tcPr>
          <w:p w:rsidR="00811CDE" w:rsidRDefault="00521906" w:rsidP="0070621A">
            <w:pPr>
              <w:jc w:val="center"/>
            </w:pPr>
            <w:r>
              <w:t>5</w:t>
            </w:r>
          </w:p>
        </w:tc>
      </w:tr>
      <w:tr w:rsidR="00A81D17" w:rsidTr="0070621A">
        <w:trPr>
          <w:trHeight w:val="432"/>
        </w:trPr>
        <w:tc>
          <w:tcPr>
            <w:tcW w:w="3601" w:type="dxa"/>
            <w:vAlign w:val="center"/>
          </w:tcPr>
          <w:p w:rsidR="00A81D17" w:rsidRDefault="00A81D17" w:rsidP="0070621A">
            <w:pPr>
              <w:pStyle w:val="ListParagraph"/>
              <w:numPr>
                <w:ilvl w:val="0"/>
                <w:numId w:val="2"/>
              </w:numPr>
            </w:pPr>
            <w:r>
              <w:t>Finding questions</w:t>
            </w:r>
          </w:p>
        </w:tc>
        <w:tc>
          <w:tcPr>
            <w:tcW w:w="1257" w:type="dxa"/>
            <w:vAlign w:val="center"/>
          </w:tcPr>
          <w:p w:rsidR="00A81D17" w:rsidRDefault="00A81D17" w:rsidP="007062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AA955" wp14:editId="441EEE02">
                  <wp:extent cx="137160" cy="137160"/>
                  <wp:effectExtent l="0" t="0" r="0" b="0"/>
                  <wp:docPr id="29" name="Picture 2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vAlign w:val="center"/>
          </w:tcPr>
          <w:p w:rsidR="00A81D17" w:rsidRDefault="00A81D17" w:rsidP="007062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9D8B2E" wp14:editId="43F1565A">
                  <wp:extent cx="137160" cy="137160"/>
                  <wp:effectExtent l="0" t="0" r="0" b="0"/>
                  <wp:docPr id="31" name="Picture 3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</w:tcPr>
          <w:p w:rsidR="00A81D17" w:rsidRDefault="00A81D17" w:rsidP="0070621A">
            <w:pPr>
              <w:jc w:val="center"/>
            </w:pPr>
            <w:r w:rsidRPr="005C1F45">
              <w:rPr>
                <w:noProof/>
              </w:rPr>
              <w:drawing>
                <wp:inline distT="0" distB="0" distL="0" distR="0" wp14:anchorId="1C8A913D" wp14:editId="0AF2A323">
                  <wp:extent cx="137160" cy="137160"/>
                  <wp:effectExtent l="0" t="0" r="0" b="0"/>
                  <wp:docPr id="193" name="Picture 19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</w:tcPr>
          <w:p w:rsidR="00A81D17" w:rsidRDefault="00A81D17" w:rsidP="0070621A">
            <w:pPr>
              <w:jc w:val="center"/>
            </w:pPr>
            <w:r w:rsidRPr="005C1F45">
              <w:rPr>
                <w:noProof/>
              </w:rPr>
              <w:drawing>
                <wp:inline distT="0" distB="0" distL="0" distR="0" wp14:anchorId="19691E41" wp14:editId="70BA615A">
                  <wp:extent cx="137160" cy="137160"/>
                  <wp:effectExtent l="0" t="0" r="0" b="0"/>
                  <wp:docPr id="194" name="Picture 19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:rsidR="00A81D17" w:rsidRDefault="00A81D17" w:rsidP="0070621A">
            <w:pPr>
              <w:jc w:val="center"/>
            </w:pPr>
            <w:r w:rsidRPr="005C1F45">
              <w:rPr>
                <w:noProof/>
              </w:rPr>
              <w:drawing>
                <wp:inline distT="0" distB="0" distL="0" distR="0" wp14:anchorId="3935AD4F" wp14:editId="5B469407">
                  <wp:extent cx="137160" cy="137160"/>
                  <wp:effectExtent l="0" t="0" r="0" b="0"/>
                  <wp:docPr id="195" name="Picture 19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trHeight w:val="432"/>
        </w:trPr>
        <w:tc>
          <w:tcPr>
            <w:tcW w:w="3601" w:type="dxa"/>
            <w:vAlign w:val="center"/>
          </w:tcPr>
          <w:p w:rsidR="00A81D17" w:rsidRDefault="00A81D17" w:rsidP="0070621A">
            <w:pPr>
              <w:pStyle w:val="ListParagraph"/>
              <w:numPr>
                <w:ilvl w:val="0"/>
                <w:numId w:val="2"/>
              </w:numPr>
            </w:pPr>
            <w:r>
              <w:t>Finding unanswered questions</w:t>
            </w:r>
          </w:p>
        </w:tc>
        <w:tc>
          <w:tcPr>
            <w:tcW w:w="1257" w:type="dxa"/>
          </w:tcPr>
          <w:p w:rsidR="00A81D17" w:rsidRDefault="00A81D17" w:rsidP="0070621A">
            <w:pPr>
              <w:jc w:val="center"/>
            </w:pPr>
            <w:r w:rsidRPr="004267AB">
              <w:rPr>
                <w:noProof/>
              </w:rPr>
              <w:drawing>
                <wp:inline distT="0" distB="0" distL="0" distR="0" wp14:anchorId="3DA9B2B3" wp14:editId="323954EB">
                  <wp:extent cx="137160" cy="137160"/>
                  <wp:effectExtent l="0" t="0" r="0" b="0"/>
                  <wp:docPr id="196" name="Picture 19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</w:tcPr>
          <w:p w:rsidR="00A81D17" w:rsidRDefault="00A81D17" w:rsidP="0070621A">
            <w:pPr>
              <w:jc w:val="center"/>
            </w:pPr>
            <w:r w:rsidRPr="004267AB">
              <w:rPr>
                <w:noProof/>
              </w:rPr>
              <w:drawing>
                <wp:inline distT="0" distB="0" distL="0" distR="0" wp14:anchorId="5C7B97AE" wp14:editId="0C76E606">
                  <wp:extent cx="137160" cy="137160"/>
                  <wp:effectExtent l="0" t="0" r="0" b="0"/>
                  <wp:docPr id="197" name="Picture 19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</w:tcPr>
          <w:p w:rsidR="00A81D17" w:rsidRDefault="00A81D17" w:rsidP="0070621A">
            <w:pPr>
              <w:jc w:val="center"/>
            </w:pPr>
            <w:r w:rsidRPr="004267AB">
              <w:rPr>
                <w:noProof/>
              </w:rPr>
              <w:drawing>
                <wp:inline distT="0" distB="0" distL="0" distR="0" wp14:anchorId="486338AA" wp14:editId="2181AC59">
                  <wp:extent cx="137160" cy="137160"/>
                  <wp:effectExtent l="0" t="0" r="0" b="0"/>
                  <wp:docPr id="198" name="Picture 19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</w:tcPr>
          <w:p w:rsidR="00A81D17" w:rsidRDefault="00A81D17" w:rsidP="0070621A">
            <w:pPr>
              <w:jc w:val="center"/>
            </w:pPr>
            <w:r w:rsidRPr="004267AB">
              <w:rPr>
                <w:noProof/>
              </w:rPr>
              <w:drawing>
                <wp:inline distT="0" distB="0" distL="0" distR="0" wp14:anchorId="06BD9CF7" wp14:editId="333B5FE9">
                  <wp:extent cx="137160" cy="137160"/>
                  <wp:effectExtent l="0" t="0" r="0" b="0"/>
                  <wp:docPr id="199" name="Picture 19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:rsidR="00A81D17" w:rsidRDefault="00A81D17" w:rsidP="0070621A">
            <w:pPr>
              <w:jc w:val="center"/>
            </w:pPr>
            <w:r w:rsidRPr="004267AB">
              <w:rPr>
                <w:noProof/>
              </w:rPr>
              <w:drawing>
                <wp:inline distT="0" distB="0" distL="0" distR="0" wp14:anchorId="07DB3F9F" wp14:editId="01245F4D">
                  <wp:extent cx="137160" cy="137160"/>
                  <wp:effectExtent l="0" t="0" r="0" b="0"/>
                  <wp:docPr id="200" name="Picture 20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trHeight w:val="432"/>
        </w:trPr>
        <w:tc>
          <w:tcPr>
            <w:tcW w:w="3601" w:type="dxa"/>
            <w:vAlign w:val="center"/>
          </w:tcPr>
          <w:p w:rsidR="00A81D17" w:rsidRDefault="00A81D17" w:rsidP="0070621A">
            <w:pPr>
              <w:pStyle w:val="ListParagraph"/>
              <w:numPr>
                <w:ilvl w:val="0"/>
                <w:numId w:val="2"/>
              </w:numPr>
            </w:pPr>
            <w:r>
              <w:t>Finding answered questions</w:t>
            </w:r>
          </w:p>
        </w:tc>
        <w:tc>
          <w:tcPr>
            <w:tcW w:w="1257" w:type="dxa"/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6B68CAB6" wp14:editId="2E359BBC">
                  <wp:extent cx="137160" cy="137160"/>
                  <wp:effectExtent l="0" t="0" r="0" b="0"/>
                  <wp:docPr id="201" name="Picture 20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59A444CD" wp14:editId="0DF04D95">
                  <wp:extent cx="137160" cy="137160"/>
                  <wp:effectExtent l="0" t="0" r="0" b="0"/>
                  <wp:docPr id="202" name="Picture 20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56DD1030" wp14:editId="79C2F114">
                  <wp:extent cx="137160" cy="137160"/>
                  <wp:effectExtent l="0" t="0" r="0" b="0"/>
                  <wp:docPr id="203" name="Picture 20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46A77ED5" wp14:editId="22B980E1">
                  <wp:extent cx="137160" cy="137160"/>
                  <wp:effectExtent l="0" t="0" r="0" b="0"/>
                  <wp:docPr id="204" name="Picture 20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419206DD" wp14:editId="1A1E1EEF">
                  <wp:extent cx="137160" cy="137160"/>
                  <wp:effectExtent l="0" t="0" r="0" b="0"/>
                  <wp:docPr id="205" name="Picture 20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trHeight w:val="432"/>
        </w:trPr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A81D17" w:rsidRDefault="00A81D17" w:rsidP="0070621A">
            <w:pPr>
              <w:pStyle w:val="ListParagraph"/>
              <w:numPr>
                <w:ilvl w:val="0"/>
                <w:numId w:val="2"/>
              </w:numPr>
            </w:pPr>
            <w:r>
              <w:t>Finding questions based on time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109577B7" wp14:editId="511E667F">
                  <wp:extent cx="137160" cy="137160"/>
                  <wp:effectExtent l="0" t="0" r="0" b="0"/>
                  <wp:docPr id="206" name="Picture 20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164EE6C3" wp14:editId="6BF78B66">
                  <wp:extent cx="137160" cy="137160"/>
                  <wp:effectExtent l="0" t="0" r="0" b="0"/>
                  <wp:docPr id="207" name="Picture 20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12ABA99D" wp14:editId="5E96B2B1">
                  <wp:extent cx="137160" cy="137160"/>
                  <wp:effectExtent l="0" t="0" r="0" b="0"/>
                  <wp:docPr id="208" name="Picture 20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56521527" wp14:editId="260265BE">
                  <wp:extent cx="137160" cy="137160"/>
                  <wp:effectExtent l="0" t="0" r="0" b="0"/>
                  <wp:docPr id="209" name="Picture 20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4505E511" wp14:editId="0E319C1D">
                  <wp:extent cx="137160" cy="137160"/>
                  <wp:effectExtent l="0" t="0" r="0" b="0"/>
                  <wp:docPr id="210" name="Picture 21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D17" w:rsidTr="0070621A">
        <w:trPr>
          <w:trHeight w:val="432"/>
        </w:trPr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D17" w:rsidRDefault="00A81D17" w:rsidP="0070621A">
            <w:pPr>
              <w:pStyle w:val="ListParagraph"/>
              <w:numPr>
                <w:ilvl w:val="0"/>
                <w:numId w:val="2"/>
              </w:numPr>
            </w:pPr>
            <w:r>
              <w:t>Ease of use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203EBD55" wp14:editId="21F23395">
                  <wp:extent cx="137160" cy="137160"/>
                  <wp:effectExtent l="0" t="0" r="0" b="0"/>
                  <wp:docPr id="211" name="Picture 21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63B19C77" wp14:editId="2FCC6A0E">
                  <wp:extent cx="137160" cy="137160"/>
                  <wp:effectExtent l="0" t="0" r="0" b="0"/>
                  <wp:docPr id="212" name="Picture 21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500D7958" wp14:editId="2FF51224">
                  <wp:extent cx="137160" cy="137160"/>
                  <wp:effectExtent l="0" t="0" r="0" b="0"/>
                  <wp:docPr id="213" name="Picture 21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67C5BB81" wp14:editId="27B72832">
                  <wp:extent cx="137160" cy="137160"/>
                  <wp:effectExtent l="0" t="0" r="0" b="0"/>
                  <wp:docPr id="214" name="Picture 21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:rsidR="00A81D17" w:rsidRDefault="00A81D17" w:rsidP="0070621A">
            <w:pPr>
              <w:jc w:val="center"/>
            </w:pPr>
            <w:r w:rsidRPr="008902D7">
              <w:rPr>
                <w:noProof/>
              </w:rPr>
              <w:drawing>
                <wp:inline distT="0" distB="0" distL="0" distR="0" wp14:anchorId="388DC1F5" wp14:editId="3156ABE5">
                  <wp:extent cx="137160" cy="137160"/>
                  <wp:effectExtent l="0" t="0" r="0" b="0"/>
                  <wp:docPr id="215" name="Picture 21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303" w:rsidRDefault="00CF5303" w:rsidP="00781988"/>
    <w:p w:rsidR="00AF7DF9" w:rsidRDefault="00651D83" w:rsidP="00AF7DF9">
      <w:pPr>
        <w:pStyle w:val="ListParagraph"/>
        <w:numPr>
          <w:ilvl w:val="0"/>
          <w:numId w:val="2"/>
        </w:numPr>
      </w:pPr>
      <w:r>
        <w:t xml:space="preserve">I </w:t>
      </w:r>
      <w:r w:rsidR="00AF7DF9">
        <w:t xml:space="preserve">would consider </w:t>
      </w:r>
      <w:proofErr w:type="spellStart"/>
      <w:r w:rsidR="00AF7DF9">
        <w:t>MicroBrowser</w:t>
      </w:r>
      <w:proofErr w:type="spellEnd"/>
      <w:r w:rsidR="00AF7DF9">
        <w:t xml:space="preserve"> to be an improvement to the traditional Q&amp;A Site.</w:t>
      </w:r>
    </w:p>
    <w:p w:rsidR="00AF7DF9" w:rsidRDefault="00AF7DF9" w:rsidP="00AF7DF9">
      <w:r>
        <w:t xml:space="preserve">Strongly Disagree </w:t>
      </w:r>
      <w:r>
        <w:tab/>
        <w:t xml:space="preserve">Disagree </w:t>
      </w:r>
      <w:r>
        <w:tab/>
        <w:t xml:space="preserve">Neutral </w:t>
      </w:r>
      <w:r>
        <w:tab/>
        <w:t xml:space="preserve"> Agree </w:t>
      </w:r>
      <w:r>
        <w:tab/>
      </w:r>
      <w:r>
        <w:tab/>
        <w:t xml:space="preserve"> Strongly Agree</w:t>
      </w:r>
    </w:p>
    <w:p w:rsidR="00CC64CE" w:rsidRDefault="00CC64CE">
      <w:pPr>
        <w:rPr>
          <w:b/>
        </w:rPr>
      </w:pPr>
    </w:p>
    <w:p w:rsidR="003D2D24" w:rsidRDefault="00D95616" w:rsidP="00D41842">
      <w:pPr>
        <w:rPr>
          <w:b/>
          <w:sz w:val="24"/>
        </w:rPr>
      </w:pPr>
      <w:r w:rsidRPr="00E16E28">
        <w:rPr>
          <w:b/>
          <w:sz w:val="24"/>
        </w:rPr>
        <w:t xml:space="preserve">PART </w:t>
      </w:r>
      <w:r>
        <w:rPr>
          <w:b/>
          <w:sz w:val="24"/>
        </w:rPr>
        <w:t>I</w:t>
      </w:r>
      <w:r w:rsidRPr="00E16E28">
        <w:rPr>
          <w:b/>
          <w:sz w:val="24"/>
        </w:rPr>
        <w:t xml:space="preserve">V: USING MICROBROWSER IN AN EDUCATION SETTING. </w:t>
      </w:r>
    </w:p>
    <w:p w:rsidR="008F1DC5" w:rsidRPr="00E16E28" w:rsidRDefault="008F1DC5" w:rsidP="00D41842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1058"/>
        <w:gridCol w:w="937"/>
        <w:gridCol w:w="990"/>
        <w:gridCol w:w="990"/>
        <w:gridCol w:w="1080"/>
      </w:tblGrid>
      <w:tr w:rsidR="007B18CD" w:rsidTr="0070621A">
        <w:trPr>
          <w:trHeight w:val="773"/>
        </w:trPr>
        <w:tc>
          <w:tcPr>
            <w:tcW w:w="4518" w:type="dxa"/>
          </w:tcPr>
          <w:p w:rsidR="007E482D" w:rsidRDefault="007E482D" w:rsidP="00780997">
            <w:pPr>
              <w:rPr>
                <w:rFonts w:cs="Times New Roman"/>
              </w:rPr>
            </w:pPr>
          </w:p>
        </w:tc>
        <w:tc>
          <w:tcPr>
            <w:tcW w:w="1058" w:type="dxa"/>
            <w:vAlign w:val="bottom"/>
          </w:tcPr>
          <w:p w:rsidR="007E482D" w:rsidRPr="0070621A" w:rsidRDefault="007E482D" w:rsidP="00780997">
            <w:pPr>
              <w:jc w:val="center"/>
              <w:rPr>
                <w:b/>
                <w:sz w:val="20"/>
              </w:rPr>
            </w:pPr>
            <w:r w:rsidRPr="0070621A">
              <w:rPr>
                <w:b/>
                <w:sz w:val="20"/>
              </w:rPr>
              <w:t>Strongly Disagree</w:t>
            </w:r>
          </w:p>
        </w:tc>
        <w:tc>
          <w:tcPr>
            <w:tcW w:w="922" w:type="dxa"/>
            <w:vAlign w:val="bottom"/>
            <w:hideMark/>
          </w:tcPr>
          <w:p w:rsidR="007E482D" w:rsidRPr="0070621A" w:rsidRDefault="007E482D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Disagree</w:t>
            </w:r>
          </w:p>
        </w:tc>
        <w:tc>
          <w:tcPr>
            <w:tcW w:w="990" w:type="dxa"/>
            <w:vAlign w:val="bottom"/>
            <w:hideMark/>
          </w:tcPr>
          <w:p w:rsidR="007E482D" w:rsidRPr="0070621A" w:rsidRDefault="007E482D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Neutral</w:t>
            </w:r>
          </w:p>
        </w:tc>
        <w:tc>
          <w:tcPr>
            <w:tcW w:w="990" w:type="dxa"/>
            <w:vAlign w:val="bottom"/>
            <w:hideMark/>
          </w:tcPr>
          <w:p w:rsidR="007E482D" w:rsidRPr="0070621A" w:rsidRDefault="007E482D" w:rsidP="00780997">
            <w:pPr>
              <w:jc w:val="center"/>
              <w:rPr>
                <w:rFonts w:cs="Times New Roman"/>
                <w:b/>
                <w:sz w:val="20"/>
              </w:rPr>
            </w:pPr>
            <w:r w:rsidRPr="0070621A">
              <w:rPr>
                <w:b/>
                <w:sz w:val="20"/>
              </w:rPr>
              <w:t>Agree</w:t>
            </w:r>
          </w:p>
        </w:tc>
        <w:tc>
          <w:tcPr>
            <w:tcW w:w="1080" w:type="dxa"/>
            <w:vAlign w:val="bottom"/>
          </w:tcPr>
          <w:p w:rsidR="007E482D" w:rsidRPr="0070621A" w:rsidRDefault="007E482D" w:rsidP="00780997">
            <w:pPr>
              <w:jc w:val="center"/>
              <w:rPr>
                <w:b/>
                <w:sz w:val="20"/>
              </w:rPr>
            </w:pPr>
            <w:r w:rsidRPr="0070621A">
              <w:rPr>
                <w:b/>
                <w:sz w:val="20"/>
              </w:rPr>
              <w:t>Strongly</w:t>
            </w:r>
            <w:r w:rsidRPr="0070621A">
              <w:rPr>
                <w:b/>
                <w:sz w:val="20"/>
              </w:rPr>
              <w:br/>
              <w:t>Agree</w:t>
            </w:r>
          </w:p>
        </w:tc>
      </w:tr>
      <w:tr w:rsidR="007B18CD" w:rsidTr="0070621A">
        <w:trPr>
          <w:cantSplit/>
          <w:trHeight w:val="20"/>
        </w:trPr>
        <w:tc>
          <w:tcPr>
            <w:tcW w:w="4518" w:type="dxa"/>
            <w:hideMark/>
          </w:tcPr>
          <w:p w:rsidR="007E482D" w:rsidRPr="000A4B2F" w:rsidRDefault="006D1DB7" w:rsidP="0070621A">
            <w:pPr>
              <w:pStyle w:val="ListParagraph"/>
              <w:numPr>
                <w:ilvl w:val="0"/>
                <w:numId w:val="2"/>
              </w:numPr>
            </w:pPr>
            <w:r>
              <w:t>I would like to be able to use MicroBrowser in one of my courses.</w:t>
            </w:r>
          </w:p>
        </w:tc>
        <w:tc>
          <w:tcPr>
            <w:tcW w:w="1058" w:type="dxa"/>
            <w:vAlign w:val="center"/>
          </w:tcPr>
          <w:p w:rsidR="007E482D" w:rsidRDefault="00ED1FD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50D4C80" wp14:editId="4A3CC24F">
                  <wp:extent cx="137160" cy="137160"/>
                  <wp:effectExtent l="0" t="0" r="0" b="0"/>
                  <wp:docPr id="1" name="Picture 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7F73B8D" wp14:editId="02B44474">
                  <wp:extent cx="137160" cy="137160"/>
                  <wp:effectExtent l="0" t="0" r="0" b="0"/>
                  <wp:docPr id="2" name="Picture 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8B2BA68" wp14:editId="5BA5FE53">
                  <wp:extent cx="137160" cy="137160"/>
                  <wp:effectExtent l="0" t="0" r="0" b="0"/>
                  <wp:docPr id="3" name="Picture 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A1A9F21" wp14:editId="3A577AD2">
                  <wp:extent cx="137160" cy="137160"/>
                  <wp:effectExtent l="0" t="0" r="0" b="0"/>
                  <wp:docPr id="5" name="Picture 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90FAF38" wp14:editId="79C1C484">
                  <wp:extent cx="137160" cy="137160"/>
                  <wp:effectExtent l="0" t="0" r="0" b="0"/>
                  <wp:docPr id="6" name="Picture 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8CD" w:rsidTr="0070621A">
        <w:trPr>
          <w:cantSplit/>
          <w:trHeight w:val="20"/>
        </w:trPr>
        <w:tc>
          <w:tcPr>
            <w:tcW w:w="4518" w:type="dxa"/>
            <w:hideMark/>
          </w:tcPr>
          <w:p w:rsidR="007E482D" w:rsidRPr="001E5E82" w:rsidRDefault="001E5E82" w:rsidP="0070621A">
            <w:pPr>
              <w:pStyle w:val="ListParagraph"/>
              <w:numPr>
                <w:ilvl w:val="0"/>
                <w:numId w:val="2"/>
              </w:numPr>
            </w:pPr>
            <w:r>
              <w:t>Using MicroBrowser in a course can help with knowledge sharing between classmates.</w:t>
            </w:r>
          </w:p>
        </w:tc>
        <w:tc>
          <w:tcPr>
            <w:tcW w:w="1058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99CFF9B" wp14:editId="37069654">
                  <wp:extent cx="137160" cy="137160"/>
                  <wp:effectExtent l="0" t="0" r="0" b="0"/>
                  <wp:docPr id="9" name="Picture 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2C1F720" wp14:editId="36323B9A">
                  <wp:extent cx="137160" cy="137160"/>
                  <wp:effectExtent l="0" t="0" r="0" b="0"/>
                  <wp:docPr id="8" name="Picture 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0254688" wp14:editId="710FA319">
                  <wp:extent cx="137160" cy="137160"/>
                  <wp:effectExtent l="0" t="0" r="0" b="0"/>
                  <wp:docPr id="7" name="Picture 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FF0F229" wp14:editId="5987074E">
                  <wp:extent cx="137160" cy="137160"/>
                  <wp:effectExtent l="0" t="0" r="0" b="0"/>
                  <wp:docPr id="27" name="Picture 2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C301148" wp14:editId="4B13B7BE">
                  <wp:extent cx="137160" cy="137160"/>
                  <wp:effectExtent l="0" t="0" r="0" b="0"/>
                  <wp:docPr id="28" name="Picture 2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8CD" w:rsidTr="0070621A">
        <w:trPr>
          <w:cantSplit/>
          <w:trHeight w:val="20"/>
        </w:trPr>
        <w:tc>
          <w:tcPr>
            <w:tcW w:w="4518" w:type="dxa"/>
            <w:hideMark/>
          </w:tcPr>
          <w:p w:rsidR="007E482D" w:rsidRPr="001D1C2F" w:rsidRDefault="001D1C2F" w:rsidP="0070621A">
            <w:pPr>
              <w:pStyle w:val="ListParagraph"/>
              <w:numPr>
                <w:ilvl w:val="0"/>
                <w:numId w:val="2"/>
              </w:numPr>
            </w:pPr>
            <w:r>
              <w:t>Using MicroBrowser in a course can help with knowledge creation, for example, by creating new patterns, questions or answers.</w:t>
            </w:r>
          </w:p>
        </w:tc>
        <w:tc>
          <w:tcPr>
            <w:tcW w:w="1058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E7CE3E4" wp14:editId="283F82F0">
                  <wp:extent cx="137160" cy="137160"/>
                  <wp:effectExtent l="0" t="0" r="0" b="0"/>
                  <wp:docPr id="10" name="Picture 10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78EF440" wp14:editId="323D0488">
                  <wp:extent cx="137160" cy="137160"/>
                  <wp:effectExtent l="0" t="0" r="0" b="0"/>
                  <wp:docPr id="15" name="Picture 1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9E3A19B" wp14:editId="5CBBAD18">
                  <wp:extent cx="137160" cy="137160"/>
                  <wp:effectExtent l="0" t="0" r="0" b="0"/>
                  <wp:docPr id="16" name="Picture 1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6EC603D" wp14:editId="5534DAED">
                  <wp:extent cx="137160" cy="137160"/>
                  <wp:effectExtent l="0" t="0" r="0" b="0"/>
                  <wp:docPr id="17" name="Picture 17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7BF9CF9" wp14:editId="3CF5E55B">
                  <wp:extent cx="137160" cy="137160"/>
                  <wp:effectExtent l="0" t="0" r="0" b="0"/>
                  <wp:docPr id="24" name="Picture 2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8CD" w:rsidTr="0070621A">
        <w:trPr>
          <w:cantSplit/>
          <w:trHeight w:val="20"/>
        </w:trPr>
        <w:tc>
          <w:tcPr>
            <w:tcW w:w="4518" w:type="dxa"/>
            <w:tcBorders>
              <w:bottom w:val="single" w:sz="4" w:space="0" w:color="auto"/>
            </w:tcBorders>
            <w:hideMark/>
          </w:tcPr>
          <w:p w:rsidR="007E482D" w:rsidRPr="0070621A" w:rsidRDefault="001D1C2F" w:rsidP="0070621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t>Using MicroBrowser in a course would motivate me to ask more questions.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06CB949" wp14:editId="260D0E92">
                  <wp:extent cx="137160" cy="137160"/>
                  <wp:effectExtent l="0" t="0" r="0" b="0"/>
                  <wp:docPr id="11" name="Picture 1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DF4C3D7" wp14:editId="1209EFEA">
                  <wp:extent cx="137160" cy="137160"/>
                  <wp:effectExtent l="0" t="0" r="0" b="0"/>
                  <wp:docPr id="14" name="Picture 14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245B190" wp14:editId="66B994B6">
                  <wp:extent cx="137160" cy="137160"/>
                  <wp:effectExtent l="0" t="0" r="0" b="0"/>
                  <wp:docPr id="18" name="Picture 18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788AFB2E" wp14:editId="06D31797">
                  <wp:extent cx="137160" cy="137160"/>
                  <wp:effectExtent l="0" t="0" r="0" b="0"/>
                  <wp:docPr id="23" name="Picture 2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B3CA357" wp14:editId="1053363F">
                  <wp:extent cx="137160" cy="137160"/>
                  <wp:effectExtent l="0" t="0" r="0" b="0"/>
                  <wp:docPr id="21" name="Picture 21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8CD" w:rsidTr="0070621A">
        <w:trPr>
          <w:cantSplit/>
          <w:trHeight w:val="20"/>
        </w:trPr>
        <w:tc>
          <w:tcPr>
            <w:tcW w:w="4518" w:type="dxa"/>
            <w:tcBorders>
              <w:bottom w:val="single" w:sz="4" w:space="0" w:color="auto"/>
            </w:tcBorders>
            <w:hideMark/>
          </w:tcPr>
          <w:p w:rsidR="007E482D" w:rsidRPr="0070621A" w:rsidRDefault="001D1C2F" w:rsidP="0070621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t>Using MicroBrowser in a course would motivate me to answer questions.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354C941" wp14:editId="46B9AF8F">
                  <wp:extent cx="137160" cy="137160"/>
                  <wp:effectExtent l="0" t="0" r="0" b="0"/>
                  <wp:docPr id="12" name="Picture 12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5C90DED5" wp14:editId="3CC18212">
                  <wp:extent cx="137160" cy="137160"/>
                  <wp:effectExtent l="0" t="0" r="0" b="0"/>
                  <wp:docPr id="13" name="Picture 13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6A7CD92" wp14:editId="4E863C7F">
                  <wp:extent cx="137160" cy="137160"/>
                  <wp:effectExtent l="0" t="0" r="0" b="0"/>
                  <wp:docPr id="19" name="Picture 19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ECBA18A" wp14:editId="3500F6F6">
                  <wp:extent cx="137160" cy="137160"/>
                  <wp:effectExtent l="0" t="0" r="0" b="0"/>
                  <wp:docPr id="26" name="Picture 26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E482D" w:rsidRDefault="009273BB" w:rsidP="0070621A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010F0E51" wp14:editId="39A4EFD3">
                  <wp:extent cx="137160" cy="137160"/>
                  <wp:effectExtent l="0" t="0" r="0" b="0"/>
                  <wp:docPr id="25" name="Picture 25" descr="http://pic.dhe.ibm.com/infocenter/tivihelp/v30r1/topic/com.ibm.itm.doc_6.2.1/icon_radiouncheck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pic.dhe.ibm.com/infocenter/tivihelp/v30r1/topic/com.ibm.itm.doc_6.2.1/icon_radiouncheck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04A" w:rsidRDefault="00D95616" w:rsidP="00D41842">
      <w:pPr>
        <w:rPr>
          <w:b/>
          <w:sz w:val="24"/>
        </w:rPr>
      </w:pPr>
      <w:r w:rsidRPr="00E16E28">
        <w:rPr>
          <w:b/>
          <w:sz w:val="24"/>
        </w:rPr>
        <w:lastRenderedPageBreak/>
        <w:t>PART V: ADDITIONAL INFORMATION</w:t>
      </w:r>
    </w:p>
    <w:p w:rsidR="00E16E28" w:rsidRPr="00E16E28" w:rsidRDefault="00E16E28" w:rsidP="00D41842">
      <w:pPr>
        <w:rPr>
          <w:b/>
          <w:sz w:val="24"/>
        </w:rPr>
      </w:pPr>
    </w:p>
    <w:p w:rsidR="00343CD1" w:rsidRDefault="00343CD1" w:rsidP="00343CD1">
      <w:pPr>
        <w:pStyle w:val="ListParagraph"/>
        <w:numPr>
          <w:ilvl w:val="0"/>
          <w:numId w:val="2"/>
        </w:numPr>
      </w:pPr>
      <w:r>
        <w:t>What features in the MicroBrowser application did you like</w:t>
      </w:r>
      <w:r w:rsidR="00651D83">
        <w:t xml:space="preserve"> the</w:t>
      </w:r>
      <w:r>
        <w:t xml:space="preserve"> most?</w:t>
      </w:r>
    </w:p>
    <w:p w:rsidR="00343CD1" w:rsidRDefault="00343CD1" w:rsidP="00343CD1"/>
    <w:p w:rsidR="001A6197" w:rsidRDefault="001A6197" w:rsidP="00343CD1"/>
    <w:p w:rsidR="00675604" w:rsidRDefault="00675604" w:rsidP="00343CD1"/>
    <w:p w:rsidR="00675604" w:rsidRDefault="00675604" w:rsidP="00343CD1"/>
    <w:p w:rsidR="00675604" w:rsidRDefault="00675604" w:rsidP="00343CD1"/>
    <w:p w:rsidR="001A6197" w:rsidRDefault="001A6197" w:rsidP="00343CD1"/>
    <w:p w:rsidR="001A6197" w:rsidRDefault="001A6197" w:rsidP="00343CD1"/>
    <w:p w:rsidR="00D41842" w:rsidRDefault="00D41842" w:rsidP="00C1064C">
      <w:pPr>
        <w:pStyle w:val="ListParagraph"/>
        <w:numPr>
          <w:ilvl w:val="0"/>
          <w:numId w:val="2"/>
        </w:numPr>
      </w:pPr>
      <w:r>
        <w:t xml:space="preserve">What features in the </w:t>
      </w:r>
      <w:r w:rsidR="00642C68">
        <w:t xml:space="preserve">MicroBrowser application you did </w:t>
      </w:r>
      <w:r w:rsidR="00AF31BC">
        <w:rPr>
          <w:b/>
        </w:rPr>
        <w:t>NOT</w:t>
      </w:r>
      <w:r w:rsidR="00642C68">
        <w:t xml:space="preserve"> like?</w:t>
      </w:r>
    </w:p>
    <w:p w:rsidR="00BD0A28" w:rsidRDefault="00BD0A28" w:rsidP="00642C68"/>
    <w:p w:rsidR="0007627E" w:rsidRDefault="0007627E" w:rsidP="00642C68"/>
    <w:p w:rsidR="00675604" w:rsidRDefault="00675604" w:rsidP="00642C68"/>
    <w:p w:rsidR="00675604" w:rsidRDefault="00675604" w:rsidP="00642C68"/>
    <w:p w:rsidR="00675604" w:rsidRDefault="00675604" w:rsidP="00642C68"/>
    <w:p w:rsidR="0007627E" w:rsidRDefault="0007627E" w:rsidP="00642C68"/>
    <w:p w:rsidR="001A6197" w:rsidRDefault="001A6197" w:rsidP="00642C68"/>
    <w:p w:rsidR="001A6197" w:rsidRDefault="00D41842" w:rsidP="002342D4">
      <w:pPr>
        <w:pStyle w:val="ListParagraph"/>
        <w:numPr>
          <w:ilvl w:val="0"/>
          <w:numId w:val="2"/>
        </w:numPr>
      </w:pPr>
      <w:r>
        <w:t xml:space="preserve">What </w:t>
      </w:r>
      <w:r w:rsidR="00871042">
        <w:t>new feat</w:t>
      </w:r>
      <w:r w:rsidR="00AB407E">
        <w:t>ures could be added to improve the MicroBrowser application</w:t>
      </w:r>
      <w:r>
        <w:t>?</w:t>
      </w:r>
    </w:p>
    <w:sectPr w:rsidR="001A61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0D" w:rsidRDefault="00F54C0D" w:rsidP="00182994">
      <w:pPr>
        <w:spacing w:after="0" w:line="240" w:lineRule="auto"/>
      </w:pPr>
      <w:r>
        <w:separator/>
      </w:r>
    </w:p>
  </w:endnote>
  <w:endnote w:type="continuationSeparator" w:id="0">
    <w:p w:rsidR="00F54C0D" w:rsidRDefault="00F54C0D" w:rsidP="00182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0D" w:rsidRDefault="00F54C0D" w:rsidP="00182994">
      <w:pPr>
        <w:spacing w:after="0" w:line="240" w:lineRule="auto"/>
      </w:pPr>
      <w:r>
        <w:separator/>
      </w:r>
    </w:p>
  </w:footnote>
  <w:footnote w:type="continuationSeparator" w:id="0">
    <w:p w:rsidR="00F54C0D" w:rsidRDefault="00F54C0D" w:rsidP="00182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994" w:rsidRPr="00182994" w:rsidRDefault="00182994" w:rsidP="00182994">
    <w:pPr>
      <w:pStyle w:val="Header"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tabs>
        <w:tab w:val="clear" w:pos="4680"/>
        <w:tab w:val="center" w:pos="0"/>
      </w:tabs>
      <w:spacing w:line="360" w:lineRule="auto"/>
      <w:ind w:left="5850"/>
      <w:jc w:val="right"/>
      <w:rPr>
        <w:b/>
      </w:rPr>
    </w:pPr>
    <w:r w:rsidRPr="00182994">
      <w:rPr>
        <w:b/>
      </w:rPr>
      <w:t xml:space="preserve"> </w:t>
    </w:r>
    <w:r>
      <w:rPr>
        <w:b/>
      </w:rPr>
      <w:t>Investigator Use Only:</w:t>
    </w:r>
    <w:r>
      <w:t xml:space="preserve"> Subject 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0A1B"/>
    <w:multiLevelType w:val="hybridMultilevel"/>
    <w:tmpl w:val="A26E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C469F"/>
    <w:multiLevelType w:val="hybridMultilevel"/>
    <w:tmpl w:val="2DBAA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10428E"/>
    <w:multiLevelType w:val="hybridMultilevel"/>
    <w:tmpl w:val="101E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D06DE"/>
    <w:multiLevelType w:val="hybridMultilevel"/>
    <w:tmpl w:val="37FAF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7A2862"/>
    <w:multiLevelType w:val="hybridMultilevel"/>
    <w:tmpl w:val="51EC4B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85"/>
    <w:rsid w:val="00001B35"/>
    <w:rsid w:val="00004AE0"/>
    <w:rsid w:val="00011A89"/>
    <w:rsid w:val="00016A7A"/>
    <w:rsid w:val="00034163"/>
    <w:rsid w:val="000440ED"/>
    <w:rsid w:val="00045937"/>
    <w:rsid w:val="00060C1D"/>
    <w:rsid w:val="0007627E"/>
    <w:rsid w:val="00090FC1"/>
    <w:rsid w:val="000918C1"/>
    <w:rsid w:val="000A2F2D"/>
    <w:rsid w:val="000A4B2F"/>
    <w:rsid w:val="000B3EC1"/>
    <w:rsid w:val="000C449F"/>
    <w:rsid w:val="000D0AE1"/>
    <w:rsid w:val="000D504A"/>
    <w:rsid w:val="000F2C59"/>
    <w:rsid w:val="00100242"/>
    <w:rsid w:val="00111AF2"/>
    <w:rsid w:val="00127B91"/>
    <w:rsid w:val="001314C8"/>
    <w:rsid w:val="00132CC7"/>
    <w:rsid w:val="00135451"/>
    <w:rsid w:val="00156C75"/>
    <w:rsid w:val="001713FC"/>
    <w:rsid w:val="00182994"/>
    <w:rsid w:val="00183B3B"/>
    <w:rsid w:val="00185FAF"/>
    <w:rsid w:val="001A11A0"/>
    <w:rsid w:val="001A6197"/>
    <w:rsid w:val="001A71FA"/>
    <w:rsid w:val="001B78EB"/>
    <w:rsid w:val="001C240A"/>
    <w:rsid w:val="001C4D3E"/>
    <w:rsid w:val="001C7698"/>
    <w:rsid w:val="001D1C2F"/>
    <w:rsid w:val="001D2A0B"/>
    <w:rsid w:val="001E5E82"/>
    <w:rsid w:val="001E64BE"/>
    <w:rsid w:val="001F2A92"/>
    <w:rsid w:val="001F6743"/>
    <w:rsid w:val="00202653"/>
    <w:rsid w:val="002035D8"/>
    <w:rsid w:val="00203A12"/>
    <w:rsid w:val="002058B8"/>
    <w:rsid w:val="00206741"/>
    <w:rsid w:val="002148CA"/>
    <w:rsid w:val="00215821"/>
    <w:rsid w:val="00217F50"/>
    <w:rsid w:val="00224471"/>
    <w:rsid w:val="002342D4"/>
    <w:rsid w:val="00235F3C"/>
    <w:rsid w:val="00236C07"/>
    <w:rsid w:val="00246A74"/>
    <w:rsid w:val="00251079"/>
    <w:rsid w:val="00261F2F"/>
    <w:rsid w:val="00275C60"/>
    <w:rsid w:val="002877D4"/>
    <w:rsid w:val="00296910"/>
    <w:rsid w:val="002E5007"/>
    <w:rsid w:val="00300428"/>
    <w:rsid w:val="003056BC"/>
    <w:rsid w:val="00305885"/>
    <w:rsid w:val="003116FB"/>
    <w:rsid w:val="00312678"/>
    <w:rsid w:val="0031606C"/>
    <w:rsid w:val="00316914"/>
    <w:rsid w:val="00322FA2"/>
    <w:rsid w:val="00324667"/>
    <w:rsid w:val="00325118"/>
    <w:rsid w:val="003313EA"/>
    <w:rsid w:val="00343CD1"/>
    <w:rsid w:val="00344268"/>
    <w:rsid w:val="00354A3A"/>
    <w:rsid w:val="00360ABC"/>
    <w:rsid w:val="00362E40"/>
    <w:rsid w:val="0036433A"/>
    <w:rsid w:val="00373FAD"/>
    <w:rsid w:val="00381660"/>
    <w:rsid w:val="00384473"/>
    <w:rsid w:val="00392F1E"/>
    <w:rsid w:val="00394BF7"/>
    <w:rsid w:val="003A4CEC"/>
    <w:rsid w:val="003A5BFD"/>
    <w:rsid w:val="003B35FB"/>
    <w:rsid w:val="003D2D24"/>
    <w:rsid w:val="003E5666"/>
    <w:rsid w:val="00401A90"/>
    <w:rsid w:val="00401B23"/>
    <w:rsid w:val="00410D15"/>
    <w:rsid w:val="00446F29"/>
    <w:rsid w:val="004474CD"/>
    <w:rsid w:val="00453815"/>
    <w:rsid w:val="0046486B"/>
    <w:rsid w:val="00477931"/>
    <w:rsid w:val="00477B6E"/>
    <w:rsid w:val="004B24B6"/>
    <w:rsid w:val="004C0EC9"/>
    <w:rsid w:val="004D54D7"/>
    <w:rsid w:val="004E1F75"/>
    <w:rsid w:val="004F6FC6"/>
    <w:rsid w:val="00504232"/>
    <w:rsid w:val="005057FD"/>
    <w:rsid w:val="0051524F"/>
    <w:rsid w:val="00521906"/>
    <w:rsid w:val="0052748F"/>
    <w:rsid w:val="005371FE"/>
    <w:rsid w:val="00540499"/>
    <w:rsid w:val="00542D05"/>
    <w:rsid w:val="005503D7"/>
    <w:rsid w:val="00550CA3"/>
    <w:rsid w:val="005532B0"/>
    <w:rsid w:val="0056215B"/>
    <w:rsid w:val="00562BE8"/>
    <w:rsid w:val="00583BFE"/>
    <w:rsid w:val="00592C3A"/>
    <w:rsid w:val="005A6C46"/>
    <w:rsid w:val="005C0C47"/>
    <w:rsid w:val="005E13D9"/>
    <w:rsid w:val="005E3497"/>
    <w:rsid w:val="006040EA"/>
    <w:rsid w:val="00622B37"/>
    <w:rsid w:val="00642C68"/>
    <w:rsid w:val="0064735D"/>
    <w:rsid w:val="00651D83"/>
    <w:rsid w:val="00652823"/>
    <w:rsid w:val="006533E4"/>
    <w:rsid w:val="00671C1E"/>
    <w:rsid w:val="006733E4"/>
    <w:rsid w:val="00673B6F"/>
    <w:rsid w:val="00675233"/>
    <w:rsid w:val="00675604"/>
    <w:rsid w:val="00675DA7"/>
    <w:rsid w:val="00690926"/>
    <w:rsid w:val="00694B58"/>
    <w:rsid w:val="006A2519"/>
    <w:rsid w:val="006A6F62"/>
    <w:rsid w:val="006B12BE"/>
    <w:rsid w:val="006D1DB7"/>
    <w:rsid w:val="006D726E"/>
    <w:rsid w:val="006D7C17"/>
    <w:rsid w:val="0070621A"/>
    <w:rsid w:val="007279F4"/>
    <w:rsid w:val="0073260B"/>
    <w:rsid w:val="00744FD8"/>
    <w:rsid w:val="00746301"/>
    <w:rsid w:val="00756C62"/>
    <w:rsid w:val="007615D4"/>
    <w:rsid w:val="00772B52"/>
    <w:rsid w:val="00775C95"/>
    <w:rsid w:val="00781988"/>
    <w:rsid w:val="00783E2F"/>
    <w:rsid w:val="00787514"/>
    <w:rsid w:val="00787EF4"/>
    <w:rsid w:val="007903C9"/>
    <w:rsid w:val="007938A1"/>
    <w:rsid w:val="007B18CD"/>
    <w:rsid w:val="007B463C"/>
    <w:rsid w:val="007C6F90"/>
    <w:rsid w:val="007D2263"/>
    <w:rsid w:val="007E050C"/>
    <w:rsid w:val="007E406F"/>
    <w:rsid w:val="007E482D"/>
    <w:rsid w:val="007E5FB3"/>
    <w:rsid w:val="007F3C62"/>
    <w:rsid w:val="00811CDE"/>
    <w:rsid w:val="00840133"/>
    <w:rsid w:val="0084602D"/>
    <w:rsid w:val="00853F22"/>
    <w:rsid w:val="00865335"/>
    <w:rsid w:val="00865C41"/>
    <w:rsid w:val="00871042"/>
    <w:rsid w:val="0089346B"/>
    <w:rsid w:val="00896E87"/>
    <w:rsid w:val="008A7656"/>
    <w:rsid w:val="008B581A"/>
    <w:rsid w:val="008B7F28"/>
    <w:rsid w:val="008F1DC5"/>
    <w:rsid w:val="008F3453"/>
    <w:rsid w:val="008F583D"/>
    <w:rsid w:val="009078D7"/>
    <w:rsid w:val="009273BB"/>
    <w:rsid w:val="00933558"/>
    <w:rsid w:val="00937182"/>
    <w:rsid w:val="0095004E"/>
    <w:rsid w:val="00971F0B"/>
    <w:rsid w:val="00980E54"/>
    <w:rsid w:val="00987401"/>
    <w:rsid w:val="0099545C"/>
    <w:rsid w:val="009A1CEE"/>
    <w:rsid w:val="009B274D"/>
    <w:rsid w:val="009B5FFB"/>
    <w:rsid w:val="009D00AA"/>
    <w:rsid w:val="009D6D52"/>
    <w:rsid w:val="009E1EDB"/>
    <w:rsid w:val="009E4935"/>
    <w:rsid w:val="009E5EC5"/>
    <w:rsid w:val="009F3C51"/>
    <w:rsid w:val="009F4E64"/>
    <w:rsid w:val="00A00A62"/>
    <w:rsid w:val="00A140C8"/>
    <w:rsid w:val="00A278A3"/>
    <w:rsid w:val="00A27FF1"/>
    <w:rsid w:val="00A33D29"/>
    <w:rsid w:val="00A347E7"/>
    <w:rsid w:val="00A467C6"/>
    <w:rsid w:val="00A46E38"/>
    <w:rsid w:val="00A65AAD"/>
    <w:rsid w:val="00A66546"/>
    <w:rsid w:val="00A72BE5"/>
    <w:rsid w:val="00A81D17"/>
    <w:rsid w:val="00A914F4"/>
    <w:rsid w:val="00A9410D"/>
    <w:rsid w:val="00AA30C5"/>
    <w:rsid w:val="00AA31D3"/>
    <w:rsid w:val="00AA4191"/>
    <w:rsid w:val="00AB407E"/>
    <w:rsid w:val="00AC7B80"/>
    <w:rsid w:val="00AF31BC"/>
    <w:rsid w:val="00AF7DF9"/>
    <w:rsid w:val="00B03E1C"/>
    <w:rsid w:val="00B07267"/>
    <w:rsid w:val="00B1005F"/>
    <w:rsid w:val="00B12D57"/>
    <w:rsid w:val="00B51547"/>
    <w:rsid w:val="00B527E3"/>
    <w:rsid w:val="00B70607"/>
    <w:rsid w:val="00B719F3"/>
    <w:rsid w:val="00B72398"/>
    <w:rsid w:val="00B77678"/>
    <w:rsid w:val="00B83746"/>
    <w:rsid w:val="00BA750B"/>
    <w:rsid w:val="00BB1E29"/>
    <w:rsid w:val="00BB2B0D"/>
    <w:rsid w:val="00BD0A28"/>
    <w:rsid w:val="00BD2F01"/>
    <w:rsid w:val="00BE177F"/>
    <w:rsid w:val="00BE344A"/>
    <w:rsid w:val="00BF6EB0"/>
    <w:rsid w:val="00BF7D14"/>
    <w:rsid w:val="00C03749"/>
    <w:rsid w:val="00C1064C"/>
    <w:rsid w:val="00C17BD4"/>
    <w:rsid w:val="00C30E7F"/>
    <w:rsid w:val="00C346EB"/>
    <w:rsid w:val="00C35D57"/>
    <w:rsid w:val="00C46003"/>
    <w:rsid w:val="00C47A2B"/>
    <w:rsid w:val="00C622B8"/>
    <w:rsid w:val="00C752FB"/>
    <w:rsid w:val="00C7577F"/>
    <w:rsid w:val="00C85921"/>
    <w:rsid w:val="00C9114F"/>
    <w:rsid w:val="00C92D14"/>
    <w:rsid w:val="00C932CF"/>
    <w:rsid w:val="00C94DBD"/>
    <w:rsid w:val="00C9644B"/>
    <w:rsid w:val="00C96B55"/>
    <w:rsid w:val="00CA2814"/>
    <w:rsid w:val="00CA5A8E"/>
    <w:rsid w:val="00CC64CE"/>
    <w:rsid w:val="00CF5303"/>
    <w:rsid w:val="00D146DA"/>
    <w:rsid w:val="00D40176"/>
    <w:rsid w:val="00D41842"/>
    <w:rsid w:val="00D506BF"/>
    <w:rsid w:val="00D54611"/>
    <w:rsid w:val="00D665EF"/>
    <w:rsid w:val="00D7716E"/>
    <w:rsid w:val="00D95616"/>
    <w:rsid w:val="00DB4BF2"/>
    <w:rsid w:val="00DD2560"/>
    <w:rsid w:val="00DE15DF"/>
    <w:rsid w:val="00DE45F7"/>
    <w:rsid w:val="00DF1104"/>
    <w:rsid w:val="00DF5614"/>
    <w:rsid w:val="00E1695F"/>
    <w:rsid w:val="00E16E28"/>
    <w:rsid w:val="00E208D6"/>
    <w:rsid w:val="00E24C00"/>
    <w:rsid w:val="00E35C01"/>
    <w:rsid w:val="00E4415D"/>
    <w:rsid w:val="00E45CD2"/>
    <w:rsid w:val="00E5115D"/>
    <w:rsid w:val="00E57505"/>
    <w:rsid w:val="00E67517"/>
    <w:rsid w:val="00E837C4"/>
    <w:rsid w:val="00E84ADC"/>
    <w:rsid w:val="00E91876"/>
    <w:rsid w:val="00E972D1"/>
    <w:rsid w:val="00EA1FB8"/>
    <w:rsid w:val="00EA708C"/>
    <w:rsid w:val="00EB06E2"/>
    <w:rsid w:val="00EC122F"/>
    <w:rsid w:val="00EC4617"/>
    <w:rsid w:val="00ED1FDB"/>
    <w:rsid w:val="00ED2990"/>
    <w:rsid w:val="00ED30C4"/>
    <w:rsid w:val="00EE2729"/>
    <w:rsid w:val="00F271A2"/>
    <w:rsid w:val="00F455C6"/>
    <w:rsid w:val="00F54C0D"/>
    <w:rsid w:val="00F827C8"/>
    <w:rsid w:val="00F96616"/>
    <w:rsid w:val="00FB00E0"/>
    <w:rsid w:val="00FC62F5"/>
    <w:rsid w:val="00FE4C4C"/>
    <w:rsid w:val="00FE75F8"/>
    <w:rsid w:val="00FF1D76"/>
    <w:rsid w:val="00FF285B"/>
    <w:rsid w:val="00FF453A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E6821-F853-46EF-9679-15F7AA8A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C1D"/>
  </w:style>
  <w:style w:type="paragraph" w:styleId="Heading1">
    <w:name w:val="heading 1"/>
    <w:basedOn w:val="Normal"/>
    <w:next w:val="Normal"/>
    <w:link w:val="Heading1Char"/>
    <w:uiPriority w:val="9"/>
    <w:qFormat/>
    <w:rsid w:val="00060C1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1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C1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1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1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1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1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1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1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1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1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60C1D"/>
    <w:pPr>
      <w:ind w:left="720"/>
      <w:contextualSpacing/>
    </w:pPr>
  </w:style>
  <w:style w:type="table" w:styleId="TableGrid">
    <w:name w:val="Table Grid"/>
    <w:basedOn w:val="TableNormal"/>
    <w:uiPriority w:val="59"/>
    <w:rsid w:val="0095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0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C1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1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1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1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1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1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1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C1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60C1D"/>
    <w:rPr>
      <w:b/>
      <w:bCs/>
    </w:rPr>
  </w:style>
  <w:style w:type="character" w:styleId="Emphasis">
    <w:name w:val="Emphasis"/>
    <w:uiPriority w:val="20"/>
    <w:qFormat/>
    <w:rsid w:val="00060C1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60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C1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0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1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1D"/>
    <w:rPr>
      <w:b/>
      <w:bCs/>
      <w:i/>
      <w:iCs/>
    </w:rPr>
  </w:style>
  <w:style w:type="character" w:styleId="SubtleEmphasis">
    <w:name w:val="Subtle Emphasis"/>
    <w:uiPriority w:val="19"/>
    <w:qFormat/>
    <w:rsid w:val="00060C1D"/>
    <w:rPr>
      <w:i/>
      <w:iCs/>
    </w:rPr>
  </w:style>
  <w:style w:type="character" w:styleId="IntenseEmphasis">
    <w:name w:val="Intense Emphasis"/>
    <w:uiPriority w:val="21"/>
    <w:qFormat/>
    <w:rsid w:val="00060C1D"/>
    <w:rPr>
      <w:b/>
      <w:bCs/>
    </w:rPr>
  </w:style>
  <w:style w:type="character" w:styleId="SubtleReference">
    <w:name w:val="Subtle Reference"/>
    <w:uiPriority w:val="31"/>
    <w:qFormat/>
    <w:rsid w:val="00060C1D"/>
    <w:rPr>
      <w:smallCaps/>
    </w:rPr>
  </w:style>
  <w:style w:type="character" w:styleId="IntenseReference">
    <w:name w:val="Intense Reference"/>
    <w:uiPriority w:val="32"/>
    <w:qFormat/>
    <w:rsid w:val="00060C1D"/>
    <w:rPr>
      <w:smallCaps/>
      <w:spacing w:val="5"/>
      <w:u w:val="single"/>
    </w:rPr>
  </w:style>
  <w:style w:type="character" w:styleId="BookTitle">
    <w:name w:val="Book Title"/>
    <w:uiPriority w:val="33"/>
    <w:qFormat/>
    <w:rsid w:val="00060C1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C1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994"/>
  </w:style>
  <w:style w:type="paragraph" w:styleId="Footer">
    <w:name w:val="footer"/>
    <w:basedOn w:val="Normal"/>
    <w:link w:val="FooterChar"/>
    <w:uiPriority w:val="99"/>
    <w:unhideWhenUsed/>
    <w:rsid w:val="0018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927C2-34F9-4D1B-98D0-2D36285C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8E08FE2.dotm</Template>
  <TotalTime>0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5666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Emilio Zegarra</dc:creator>
  <cp:lastModifiedBy>Emilio F. Zegarra</cp:lastModifiedBy>
  <cp:revision>2</cp:revision>
  <cp:lastPrinted>2014-05-07T17:05:00Z</cp:lastPrinted>
  <dcterms:created xsi:type="dcterms:W3CDTF">2014-10-17T20:54:00Z</dcterms:created>
  <dcterms:modified xsi:type="dcterms:W3CDTF">2014-10-17T20:54:00Z</dcterms:modified>
</cp:coreProperties>
</file>