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7CE" w:rsidRDefault="006C6AAA" w:rsidP="00D64E41">
      <w:pPr>
        <w:pStyle w:val="Title"/>
      </w:pPr>
      <w:proofErr w:type="spellStart"/>
      <w:r>
        <w:t>MicroBrowser</w:t>
      </w:r>
      <w:proofErr w:type="spellEnd"/>
      <w:r w:rsidR="002347CE">
        <w:t xml:space="preserve"> </w:t>
      </w:r>
      <w:r w:rsidR="00131A65">
        <w:t>Pilot</w:t>
      </w:r>
      <w:r w:rsidR="002347CE">
        <w:t xml:space="preserve"> Study</w:t>
      </w:r>
    </w:p>
    <w:p w:rsidR="002347CE" w:rsidRPr="002347CE" w:rsidRDefault="006C0BF8" w:rsidP="00FC0D7C">
      <w:pPr>
        <w:pStyle w:val="Heading1"/>
      </w:pPr>
      <w:r>
        <w:t>Introduction</w:t>
      </w:r>
    </w:p>
    <w:p w:rsidR="002347CE" w:rsidRDefault="002347CE" w:rsidP="006C0BF8"/>
    <w:p w:rsidR="00A23171" w:rsidRDefault="00A23171" w:rsidP="006C0BF8">
      <w:r>
        <w:t xml:space="preserve">Welcome to the </w:t>
      </w:r>
      <w:proofErr w:type="spellStart"/>
      <w:r w:rsidR="00E85C73">
        <w:t>MicroBrowser</w:t>
      </w:r>
      <w:proofErr w:type="spellEnd"/>
      <w:r>
        <w:t xml:space="preserve"> </w:t>
      </w:r>
      <w:r w:rsidR="00131A65">
        <w:t>pilot</w:t>
      </w:r>
      <w:r>
        <w:t xml:space="preserve"> study!  Please make yourself as comfortable as possible, by adjusting your chair, etc., before we begin.  Remember if you are uncomfortable or if you need anything at any time, I am here to assist you.</w:t>
      </w:r>
    </w:p>
    <w:p w:rsidR="00A55710" w:rsidRDefault="00A55710" w:rsidP="00F65305">
      <w:pPr>
        <w:jc w:val="both"/>
      </w:pPr>
      <w:r>
        <w:t xml:space="preserve">Today you will be using 2 online </w:t>
      </w:r>
      <w:r w:rsidR="00BF28CA">
        <w:t>discussion</w:t>
      </w:r>
      <w:r>
        <w:t xml:space="preserve"> systems (A and B) to perform a series of tasks.  We are asking for your thoughts and opinions about each in order to improve both of their designs.  During the tasks and then again at the end of the study, we will ask you a few questions about which of the two systems you preferred, and why.  Your thoughts and ideas will help us redesign the existing systems to be more usable.</w:t>
      </w:r>
    </w:p>
    <w:p w:rsidR="007903EC" w:rsidRDefault="007903EC" w:rsidP="00F65305">
      <w:pPr>
        <w:jc w:val="both"/>
      </w:pPr>
      <w:r>
        <w:t xml:space="preserve">The experimenter will tell you which system you are going to use first, and provide you with tutorial instructions for both.  You will read the tutorial instructions for whichever system you are going to use first, and then explore the user interface for a few minutes.  After that, the experimenter will ask you to perform some </w:t>
      </w:r>
      <w:r w:rsidR="009332E8">
        <w:t>experimental</w:t>
      </w:r>
      <w:r>
        <w:t xml:space="preserve"> tasks with that system, fill out a questionnaire, and go </w:t>
      </w:r>
      <w:r w:rsidR="009332E8">
        <w:t>thru</w:t>
      </w:r>
      <w:r>
        <w:t xml:space="preserve"> the same steps for the second system.</w:t>
      </w:r>
    </w:p>
    <w:p w:rsidR="00932A6D" w:rsidRDefault="00932A6D" w:rsidP="00F65305">
      <w:pPr>
        <w:jc w:val="both"/>
      </w:pPr>
      <w:r>
        <w:t>During the experimental tasks, your interactions with the systems (mouse movements, mouse clicks and key presses) will be recorded. The experimenter will also sit beside you, taking notes on your important activities and recording any comments or issues you have. He may ask you to wait a moment as he makes notes about the user interface for the design team. If you agree explicitly, the experimenter will also take still images or video clips of your experiment session.</w:t>
      </w:r>
    </w:p>
    <w:p w:rsidR="006C0BF8" w:rsidRDefault="006C0BF8" w:rsidP="00F65305">
      <w:pPr>
        <w:jc w:val="both"/>
      </w:pPr>
      <w:r>
        <w:t>Remember, if something is difficult or confusing with either system, it is our problem to fix, and i</w:t>
      </w:r>
      <w:r w:rsidR="004C5F3E">
        <w:t>t i</w:t>
      </w:r>
      <w:r>
        <w:t>s in no way a reflection of your abilities! Thanks in advance for your questions and comments.</w:t>
      </w:r>
    </w:p>
    <w:p w:rsidR="006C0BF8" w:rsidRDefault="006C0BF8">
      <w:r>
        <w:br w:type="page"/>
      </w:r>
    </w:p>
    <w:p w:rsidR="006C0BF8" w:rsidRDefault="002B7937" w:rsidP="00397D68">
      <w:pPr>
        <w:pStyle w:val="Heading1"/>
      </w:pPr>
      <w:r>
        <w:lastRenderedPageBreak/>
        <w:t xml:space="preserve">Online Discussion </w:t>
      </w:r>
      <w:r w:rsidR="00131A43">
        <w:t xml:space="preserve">System - </w:t>
      </w:r>
      <w:proofErr w:type="spellStart"/>
      <w:r w:rsidR="001632AC">
        <w:t>MicroBrowser</w:t>
      </w:r>
      <w:proofErr w:type="spellEnd"/>
    </w:p>
    <w:p w:rsidR="008D219D" w:rsidRDefault="008D219D" w:rsidP="008D219D"/>
    <w:p w:rsidR="00397D68" w:rsidRDefault="00397D68" w:rsidP="00397D68">
      <w:pPr>
        <w:pStyle w:val="Heading2"/>
      </w:pPr>
      <w:r>
        <w:t>Tutorial</w:t>
      </w:r>
    </w:p>
    <w:p w:rsidR="00397D68" w:rsidRDefault="00ED4699" w:rsidP="00397D68">
      <w:r>
        <w:t>The system provides a visualization of discussion threads for a computer class on Java.  A discussion threa</w:t>
      </w:r>
      <w:r w:rsidR="00106BEA">
        <w:t>d is composed of a question and zero or more</w:t>
      </w:r>
      <w:r w:rsidR="002413FC">
        <w:t xml:space="preserve"> answers for the question.</w:t>
      </w:r>
      <w:r w:rsidR="00F80221">
        <w:t xml:space="preserve"> </w:t>
      </w:r>
    </w:p>
    <w:p w:rsidR="003570B1" w:rsidRDefault="003570B1" w:rsidP="00397D68"/>
    <w:p w:rsidR="005837D1" w:rsidRDefault="005C525B" w:rsidP="00397D68">
      <w:r>
        <w:t>Navigation</w:t>
      </w:r>
    </w:p>
    <w:p w:rsidR="00ED4699" w:rsidRDefault="0019014D" w:rsidP="0019014D">
      <w:pPr>
        <w:pStyle w:val="ListParagraph"/>
        <w:numPr>
          <w:ilvl w:val="0"/>
          <w:numId w:val="3"/>
        </w:numPr>
      </w:pPr>
      <w:r>
        <w:t>The system displays the discussion threads using two panes.  The left pane displays the discussion t</w:t>
      </w:r>
      <w:r w:rsidR="009F445A">
        <w:t>hreads in a two dimensional display</w:t>
      </w:r>
      <w:r>
        <w:t xml:space="preserve"> while the right pane displays the same discussion threads in a list format.  By placing the mouse either on a discussion thread node in the visualization </w:t>
      </w:r>
      <w:r w:rsidR="00444CB6">
        <w:t xml:space="preserve">display </w:t>
      </w:r>
      <w:r>
        <w:t>or an item from the list will locate the same item on the other pane.</w:t>
      </w:r>
    </w:p>
    <w:p w:rsidR="002F2F8D" w:rsidRDefault="002F2F8D" w:rsidP="0019014D">
      <w:pPr>
        <w:pStyle w:val="ListParagraph"/>
        <w:numPr>
          <w:ilvl w:val="0"/>
          <w:numId w:val="3"/>
        </w:numPr>
      </w:pPr>
      <w:r>
        <w:t xml:space="preserve">Double clicking on a node, either on the display or list area </w:t>
      </w:r>
      <w:r w:rsidR="00EB4F01">
        <w:t>will</w:t>
      </w:r>
      <w:r>
        <w:t xml:space="preserve"> open </w:t>
      </w:r>
      <w:r w:rsidR="007A3688">
        <w:t>its detailed view.</w:t>
      </w:r>
    </w:p>
    <w:p w:rsidR="00A26266" w:rsidRDefault="00422935" w:rsidP="0019014D">
      <w:pPr>
        <w:pStyle w:val="ListParagraph"/>
        <w:numPr>
          <w:ilvl w:val="0"/>
          <w:numId w:val="3"/>
        </w:numPr>
      </w:pPr>
      <w:r>
        <w:t>Connections</w:t>
      </w:r>
      <w:r w:rsidR="00A26266">
        <w:t xml:space="preserve"> between nodes represent relationships (Associations, similarities).  For the case o</w:t>
      </w:r>
      <w:r w:rsidR="006921A8">
        <w:t>f similarities, you can</w:t>
      </w:r>
      <w:r w:rsidR="00A26266">
        <w:t xml:space="preserve"> l</w:t>
      </w:r>
      <w:r w:rsidR="006921A8">
        <w:t>imit the number of visible connections by using the Similarity Strength slider.</w:t>
      </w:r>
    </w:p>
    <w:p w:rsidR="00066E3E" w:rsidRDefault="00066E3E" w:rsidP="0019014D">
      <w:pPr>
        <w:pStyle w:val="ListParagraph"/>
        <w:numPr>
          <w:ilvl w:val="0"/>
          <w:numId w:val="3"/>
        </w:numPr>
      </w:pPr>
      <w:r>
        <w:t xml:space="preserve">The </w:t>
      </w:r>
      <w:r w:rsidR="00BF58C3">
        <w:t>color</w:t>
      </w:r>
      <w:r w:rsidR="00176611">
        <w:t xml:space="preserve"> of the nodes in the visualization corresponds</w:t>
      </w:r>
      <w:r w:rsidR="00170EF7">
        <w:t xml:space="preserve"> </w:t>
      </w:r>
      <w:r w:rsidR="00EF2451">
        <w:t xml:space="preserve">to </w:t>
      </w:r>
      <w:r w:rsidR="00244786">
        <w:t>t</w:t>
      </w:r>
      <w:r w:rsidR="00170EF7">
        <w:t>he number of visits to the node.</w:t>
      </w:r>
      <w:r w:rsidR="00B170EE">
        <w:t xml:space="preserve">  This can help you with identifying discussion popularity.</w:t>
      </w:r>
    </w:p>
    <w:p w:rsidR="008F0D64" w:rsidRDefault="00912267" w:rsidP="008F0D64">
      <w:pPr>
        <w:pStyle w:val="ListParagraph"/>
        <w:numPr>
          <w:ilvl w:val="0"/>
          <w:numId w:val="3"/>
        </w:numPr>
      </w:pPr>
      <w:r>
        <w:t>The size of the nodes in the visualization corresponds to the number of answers received.</w:t>
      </w:r>
    </w:p>
    <w:p w:rsidR="00912267" w:rsidRDefault="00912267" w:rsidP="008F0D64">
      <w:pPr>
        <w:pStyle w:val="ListParagraph"/>
        <w:numPr>
          <w:ilvl w:val="0"/>
          <w:numId w:val="3"/>
        </w:numPr>
      </w:pPr>
      <w:r>
        <w:t xml:space="preserve">The </w:t>
      </w:r>
      <w:r w:rsidR="00D87E64">
        <w:t xml:space="preserve">shape of the nodes </w:t>
      </w:r>
      <w:r w:rsidR="007516BF">
        <w:t xml:space="preserve">in the visualization </w:t>
      </w:r>
      <w:r w:rsidR="00D87E64">
        <w:t>indicates</w:t>
      </w:r>
      <w:r>
        <w:t xml:space="preserve"> whether a question has been answered or not.</w:t>
      </w:r>
    </w:p>
    <w:p w:rsidR="00215E27" w:rsidRDefault="00215E27" w:rsidP="009A1CF4">
      <w:pPr>
        <w:pStyle w:val="ListParagraph"/>
        <w:numPr>
          <w:ilvl w:val="0"/>
          <w:numId w:val="3"/>
        </w:numPr>
      </w:pPr>
      <w:r>
        <w:t>Using your mouse, you can right click on the visualization to make all nodes appear within the displayed area.  To zoom in, you can use the wheel on the mouse as well.</w:t>
      </w:r>
    </w:p>
    <w:p w:rsidR="003570B1" w:rsidRDefault="003570B1" w:rsidP="003570B1">
      <w:pPr>
        <w:pStyle w:val="ListParagraph"/>
        <w:ind w:left="360"/>
      </w:pPr>
    </w:p>
    <w:p w:rsidR="005837D1" w:rsidRDefault="00942F8E" w:rsidP="00397D68">
      <w:r>
        <w:t>Search</w:t>
      </w:r>
    </w:p>
    <w:p w:rsidR="00942F8E" w:rsidRDefault="00942F8E" w:rsidP="00942F8E">
      <w:pPr>
        <w:pStyle w:val="ListParagraph"/>
        <w:numPr>
          <w:ilvl w:val="0"/>
          <w:numId w:val="2"/>
        </w:numPr>
      </w:pPr>
      <w:r>
        <w:t xml:space="preserve">To filter discussions by keywords, use the search box </w:t>
      </w:r>
      <w:r w:rsidR="000B43D9">
        <w:t xml:space="preserve">on the upper right corner </w:t>
      </w:r>
      <w:r>
        <w:t>and enter the desired keywords.  Only those discussions matching the keywords will be displayed in the vis</w:t>
      </w:r>
      <w:r w:rsidR="00C92936">
        <w:t>ualization and the discussion listing.</w:t>
      </w:r>
    </w:p>
    <w:p w:rsidR="004401A2" w:rsidRDefault="004401A2" w:rsidP="00942F8E">
      <w:pPr>
        <w:pStyle w:val="ListParagraph"/>
        <w:numPr>
          <w:ilvl w:val="0"/>
          <w:numId w:val="2"/>
        </w:numPr>
      </w:pPr>
      <w:r>
        <w:t xml:space="preserve">To filter discussions by timeline, </w:t>
      </w:r>
      <w:r w:rsidR="004D3A47">
        <w:t>select a</w:t>
      </w:r>
      <w:r>
        <w:t xml:space="preserve"> </w:t>
      </w:r>
      <w:r w:rsidR="004D3A47">
        <w:t xml:space="preserve">Begin and End date </w:t>
      </w:r>
      <w:r w:rsidR="000B43D9">
        <w:t xml:space="preserve">on the bottom of the visualization </w:t>
      </w:r>
      <w:r w:rsidR="004D3A47">
        <w:t>to specify</w:t>
      </w:r>
      <w:r>
        <w:t xml:space="preserve"> the desired time range.  Only </w:t>
      </w:r>
      <w:r w:rsidR="009B002F">
        <w:t>those discussions</w:t>
      </w:r>
      <w:r>
        <w:t xml:space="preserve"> </w:t>
      </w:r>
      <w:r w:rsidR="00C048EA">
        <w:t>modified</w:t>
      </w:r>
      <w:r>
        <w:t xml:space="preserve"> within the selected </w:t>
      </w:r>
      <w:r w:rsidR="004E6CCC">
        <w:t>date</w:t>
      </w:r>
      <w:r>
        <w:t xml:space="preserve"> range will be displayed.</w:t>
      </w:r>
    </w:p>
    <w:p w:rsidR="003570B1" w:rsidRDefault="003570B1" w:rsidP="00397D68"/>
    <w:p w:rsidR="0098178D" w:rsidRDefault="0098178D" w:rsidP="00397D68">
      <w:r>
        <w:t>Pattern Navigation</w:t>
      </w:r>
    </w:p>
    <w:p w:rsidR="003570B1" w:rsidRDefault="0098178D" w:rsidP="00B612B3">
      <w:pPr>
        <w:jc w:val="both"/>
      </w:pPr>
      <w:r>
        <w:t xml:space="preserve">Patterns are reusable content that enable users to apply best practices and/or lessons learned to recurring problems.  In the case of discussions, we can envision patterns in the approach to answers recurring questions that are similar in structure (but not necessarily content, which is addressed by similarity information).  For example, if several users ask for questions about comparing two or more techniques or tools, we can envision a pattern of “Comparison” discussion questions.  If we follow this </w:t>
      </w:r>
      <w:r>
        <w:lastRenderedPageBreak/>
        <w:t xml:space="preserve">approach, we can use this information to not only find discussions that are asking to compare between two or more concepts, but we can use this information to learn how to answers such type of questions.  </w:t>
      </w:r>
      <w:r w:rsidR="00F24B4C">
        <w:t xml:space="preserve">The </w:t>
      </w:r>
      <w:proofErr w:type="spellStart"/>
      <w:r w:rsidR="00F24B4C">
        <w:t>MicroBrowser</w:t>
      </w:r>
      <w:proofErr w:type="spellEnd"/>
      <w:r w:rsidR="00F24B4C">
        <w:t xml:space="preserve"> visualization is centered </w:t>
      </w:r>
      <w:proofErr w:type="gramStart"/>
      <w:r w:rsidR="00F24B4C">
        <w:t>around</w:t>
      </w:r>
      <w:proofErr w:type="gramEnd"/>
      <w:r w:rsidR="00F24B4C">
        <w:t xml:space="preserve"> the notion of patterns.  If we look at how discussions are presented in the visualization area, we have a center node called Patterns.  From this center node, we have a special type of child node called “No Patterns”.  This special node contains all discussions that do not have any pattern associated to them yet.  Then, we have other nodes for each different type of pattern currently present in the list of visible discussion threads.  For each Pattern, we can see the list of associated discussions as well as any pattern to pattern relationship.</w:t>
      </w:r>
      <w:r w:rsidR="001359A0">
        <w:t xml:space="preserve">  You can </w:t>
      </w:r>
      <w:r w:rsidR="00B612B3">
        <w:t xml:space="preserve">double </w:t>
      </w:r>
      <w:r w:rsidR="001359A0">
        <w:t xml:space="preserve">click </w:t>
      </w:r>
      <w:r w:rsidR="00B612B3">
        <w:t>on a pattern node</w:t>
      </w:r>
      <w:r w:rsidR="001359A0">
        <w:t xml:space="preserve"> to open its details.</w:t>
      </w:r>
    </w:p>
    <w:p w:rsidR="005837D1" w:rsidRDefault="005837D1" w:rsidP="00397D68">
      <w:r>
        <w:t>Associate Pattern to Question</w:t>
      </w:r>
    </w:p>
    <w:p w:rsidR="00AE306D" w:rsidRDefault="001B75C3" w:rsidP="002C7C30">
      <w:pPr>
        <w:pStyle w:val="ListParagraph"/>
        <w:numPr>
          <w:ilvl w:val="0"/>
          <w:numId w:val="6"/>
        </w:numPr>
      </w:pPr>
      <w:r>
        <w:t xml:space="preserve">Patterns are reusable </w:t>
      </w:r>
      <w:r w:rsidR="00980DBC">
        <w:t>techniques</w:t>
      </w:r>
      <w:r>
        <w:t xml:space="preserve"> that can help users to find solutions to similar reoccurring problems.</w:t>
      </w:r>
      <w:r w:rsidR="004C0CA3">
        <w:t xml:space="preserve"> </w:t>
      </w:r>
    </w:p>
    <w:p w:rsidR="005837D1" w:rsidRDefault="004C0CA3" w:rsidP="002C7C30">
      <w:pPr>
        <w:pStyle w:val="ListParagraph"/>
        <w:numPr>
          <w:ilvl w:val="0"/>
          <w:numId w:val="6"/>
        </w:numPr>
      </w:pPr>
      <w:r>
        <w:t xml:space="preserve">To associate a pattern to a discussion, open the details of the discussion and then click </w:t>
      </w:r>
      <w:r w:rsidR="007C5AE4">
        <w:rPr>
          <w:b/>
        </w:rPr>
        <w:t>Change</w:t>
      </w:r>
      <w:r w:rsidRPr="002C7C30">
        <w:rPr>
          <w:b/>
        </w:rPr>
        <w:t xml:space="preserve"> Pattern</w:t>
      </w:r>
      <w:r w:rsidR="007C5AE4">
        <w:t xml:space="preserve"> below the related discussions list</w:t>
      </w:r>
      <w:r>
        <w:t>.  You can select a pattern from the list of available ones or create a new pattern.</w:t>
      </w:r>
    </w:p>
    <w:p w:rsidR="004C0CA3" w:rsidRPr="004C0CA3" w:rsidRDefault="004C0CA3" w:rsidP="002C7C30">
      <w:pPr>
        <w:pStyle w:val="ListParagraph"/>
        <w:numPr>
          <w:ilvl w:val="0"/>
          <w:numId w:val="6"/>
        </w:numPr>
      </w:pPr>
      <w:r>
        <w:t xml:space="preserve">After selecting the pattern, click </w:t>
      </w:r>
      <w:r w:rsidRPr="002C7C30">
        <w:rPr>
          <w:b/>
        </w:rPr>
        <w:t>Select</w:t>
      </w:r>
      <w:r>
        <w:t>.  The pattern will now be associated to the discussion</w:t>
      </w:r>
      <w:r w:rsidR="00241F09">
        <w:t>.</w:t>
      </w:r>
    </w:p>
    <w:p w:rsidR="00D433D8" w:rsidRDefault="00D433D8" w:rsidP="00D433D8">
      <w:r>
        <w:t>Create Question</w:t>
      </w:r>
    </w:p>
    <w:p w:rsidR="00D433D8" w:rsidRDefault="00D433D8" w:rsidP="00D433D8">
      <w:pPr>
        <w:pStyle w:val="ListParagraph"/>
        <w:numPr>
          <w:ilvl w:val="0"/>
          <w:numId w:val="7"/>
        </w:numPr>
      </w:pPr>
      <w:r>
        <w:t xml:space="preserve">To create a new question, </w:t>
      </w:r>
      <w:r w:rsidR="00DB03DD">
        <w:t xml:space="preserve">from the menu bar </w:t>
      </w:r>
      <w:r>
        <w:t xml:space="preserve">select Create &gt; </w:t>
      </w:r>
      <w:r w:rsidR="00DB03DD">
        <w:t xml:space="preserve">New </w:t>
      </w:r>
      <w:r>
        <w:t>Question</w:t>
      </w:r>
    </w:p>
    <w:p w:rsidR="00AF144F" w:rsidRDefault="00D433D8" w:rsidP="0048176E">
      <w:pPr>
        <w:pStyle w:val="ListParagraph"/>
        <w:numPr>
          <w:ilvl w:val="0"/>
          <w:numId w:val="6"/>
        </w:numPr>
      </w:pPr>
      <w:r>
        <w:t xml:space="preserve">From the dialog, enter your question </w:t>
      </w:r>
      <w:r w:rsidR="00AF144F">
        <w:t>in the Question Title and the details in the Question Details section</w:t>
      </w:r>
      <w:r>
        <w:t xml:space="preserve">.  Then click </w:t>
      </w:r>
      <w:r w:rsidR="00E8458F">
        <w:t>Ask Question</w:t>
      </w:r>
      <w:r w:rsidR="00AF144F">
        <w:t>.</w:t>
      </w:r>
    </w:p>
    <w:p w:rsidR="0098178D" w:rsidRDefault="0098178D" w:rsidP="0098178D">
      <w:r>
        <w:t>Create Answer</w:t>
      </w:r>
    </w:p>
    <w:p w:rsidR="0098178D" w:rsidRDefault="0098178D" w:rsidP="0098178D">
      <w:pPr>
        <w:pStyle w:val="ListParagraph"/>
        <w:numPr>
          <w:ilvl w:val="0"/>
          <w:numId w:val="5"/>
        </w:numPr>
      </w:pPr>
      <w:r>
        <w:t>To create an answer, first open a discussion thread and then click Create Answer below the visualization display.</w:t>
      </w:r>
    </w:p>
    <w:p w:rsidR="0098178D" w:rsidRDefault="0098178D" w:rsidP="0098178D">
      <w:pPr>
        <w:pStyle w:val="ListParagraph"/>
        <w:numPr>
          <w:ilvl w:val="0"/>
          <w:numId w:val="5"/>
        </w:numPr>
      </w:pPr>
      <w:r>
        <w:t>From the dialog, enter your text and click Submit</w:t>
      </w:r>
    </w:p>
    <w:p w:rsidR="0098178D" w:rsidRDefault="0098178D" w:rsidP="0098178D"/>
    <w:p w:rsidR="00AF144F" w:rsidRDefault="00AF144F" w:rsidP="00AF144F">
      <w:pPr>
        <w:rPr>
          <w:rFonts w:eastAsiaTheme="minorEastAsia"/>
        </w:rPr>
      </w:pPr>
      <w:r>
        <w:br w:type="page"/>
      </w:r>
    </w:p>
    <w:p w:rsidR="00C304DB" w:rsidRDefault="00501DDF" w:rsidP="00C304DB">
      <w:pPr>
        <w:pStyle w:val="Heading2"/>
      </w:pPr>
      <w:r>
        <w:lastRenderedPageBreak/>
        <w:t xml:space="preserve">Experimental Tasks Set </w:t>
      </w:r>
      <w:r w:rsidR="00315C96">
        <w:t>–</w:t>
      </w:r>
      <w:r>
        <w:t xml:space="preserve"> </w:t>
      </w:r>
      <w:proofErr w:type="spellStart"/>
      <w:r>
        <w:t>MicroBrowser</w:t>
      </w:r>
      <w:proofErr w:type="spellEnd"/>
    </w:p>
    <w:p w:rsidR="007B27EC" w:rsidRDefault="007B27EC" w:rsidP="007B27EC">
      <w:pPr>
        <w:rPr>
          <w:b/>
          <w:color w:val="F2F2F2" w:themeColor="background1" w:themeShade="F2"/>
        </w:rPr>
      </w:pPr>
    </w:p>
    <w:p w:rsidR="001B2FF7" w:rsidRDefault="001B2FF7" w:rsidP="007B27EC">
      <w:pPr>
        <w:rPr>
          <w:b/>
          <w:color w:val="F2F2F2" w:themeColor="background1" w:themeShade="F2"/>
        </w:rPr>
      </w:pPr>
    </w:p>
    <w:p w:rsidR="007B27EC" w:rsidRPr="00D617A7" w:rsidRDefault="007B27EC" w:rsidP="007B27EC">
      <w:pPr>
        <w:rPr>
          <w:color w:val="F2F2F2" w:themeColor="background1" w:themeShade="F2"/>
        </w:rPr>
      </w:pPr>
      <w:r w:rsidRPr="00D617A7">
        <w:rPr>
          <w:b/>
          <w:color w:val="F2F2F2" w:themeColor="background1" w:themeShade="F2"/>
        </w:rPr>
        <w:t xml:space="preserve">SCENARIO: </w:t>
      </w:r>
      <w:r>
        <w:rPr>
          <w:color w:val="F2F2F2" w:themeColor="background1" w:themeShade="F2"/>
        </w:rPr>
        <w:t>Training</w:t>
      </w:r>
    </w:p>
    <w:p w:rsidR="007B25F8" w:rsidRDefault="00BA48A6" w:rsidP="00315C96">
      <w:r>
        <w:rPr>
          <w:b/>
        </w:rPr>
        <w:t xml:space="preserve">PRACTICE </w:t>
      </w:r>
      <w:r w:rsidR="003E53EE">
        <w:rPr>
          <w:b/>
        </w:rPr>
        <w:t>TASK 1</w:t>
      </w:r>
      <w:r>
        <w:rPr>
          <w:b/>
        </w:rPr>
        <w:t>:</w:t>
      </w:r>
      <w:r>
        <w:t xml:space="preserve">  Can you find a discussion that covers the topic of </w:t>
      </w:r>
      <w:proofErr w:type="spellStart"/>
      <w:proofErr w:type="gramStart"/>
      <w:r>
        <w:rPr>
          <w:b/>
        </w:rPr>
        <w:t>unix</w:t>
      </w:r>
      <w:proofErr w:type="spellEnd"/>
      <w:proofErr w:type="gramEnd"/>
      <w:r>
        <w:t>.  Can you determine if the question has been answered?</w:t>
      </w:r>
    </w:p>
    <w:p w:rsidR="001B2FF7" w:rsidRDefault="001B2FF7" w:rsidP="001D6228">
      <w:pPr>
        <w:jc w:val="both"/>
        <w:rPr>
          <w:b/>
        </w:rPr>
      </w:pPr>
    </w:p>
    <w:p w:rsidR="001D6228" w:rsidRDefault="001D6228" w:rsidP="001D6228">
      <w:pPr>
        <w:jc w:val="both"/>
      </w:pPr>
      <w:r w:rsidRPr="00E9041B">
        <w:rPr>
          <w:b/>
        </w:rPr>
        <w:t>ANSWER</w:t>
      </w:r>
      <w:r>
        <w:rPr>
          <w:b/>
        </w:rPr>
        <w:t xml:space="preserve"> (Discussion ID)</w:t>
      </w:r>
      <w:r w:rsidR="00D47E0D">
        <w:t xml:space="preserve">: ___________ </w:t>
      </w:r>
    </w:p>
    <w:p w:rsidR="001B2FF7" w:rsidRDefault="001B2FF7" w:rsidP="001D6228">
      <w:pPr>
        <w:jc w:val="both"/>
        <w:rPr>
          <w:b/>
        </w:rPr>
      </w:pPr>
    </w:p>
    <w:p w:rsidR="004054D4" w:rsidRPr="004054D4" w:rsidRDefault="004054D4" w:rsidP="001D6228">
      <w:pPr>
        <w:jc w:val="both"/>
      </w:pPr>
      <w:r>
        <w:rPr>
          <w:b/>
        </w:rPr>
        <w:t xml:space="preserve">Has it been answered? </w:t>
      </w:r>
      <w:r>
        <w:t xml:space="preserve"> </w:t>
      </w:r>
      <w:proofErr w:type="gramStart"/>
      <w:r>
        <w:t>Yes  No</w:t>
      </w:r>
      <w:proofErr w:type="gramEnd"/>
    </w:p>
    <w:p w:rsidR="003607ED" w:rsidRDefault="003607ED" w:rsidP="00315C96"/>
    <w:p w:rsidR="001B2FF7" w:rsidRDefault="001B2FF7" w:rsidP="00315C96"/>
    <w:p w:rsidR="001B2FF7" w:rsidRDefault="001B2FF7" w:rsidP="00315C96"/>
    <w:p w:rsidR="003E53EE" w:rsidRPr="00BA48A6" w:rsidRDefault="003E53EE" w:rsidP="00315C96">
      <w:r w:rsidRPr="00143E2F">
        <w:rPr>
          <w:b/>
        </w:rPr>
        <w:t>PRACTICE TASK 2</w:t>
      </w:r>
      <w:r>
        <w:t xml:space="preserve">: </w:t>
      </w:r>
      <w:r w:rsidR="0013447D">
        <w:t xml:space="preserve">A pattern not only allows you to find additional information about discussions but it also helps you discover new information such as examples of how a discussion has been answered.  Can you locate a discussion that has been associated to a </w:t>
      </w:r>
      <w:r w:rsidR="001057E1">
        <w:t>pattern?</w:t>
      </w:r>
      <w:r w:rsidR="0013447D">
        <w:t xml:space="preserve"> After you find the discussion, open the details of the pattern and locate another discussion that has been associated to the pattern.</w:t>
      </w:r>
    </w:p>
    <w:p w:rsidR="001B2FF7" w:rsidRDefault="001B2FF7" w:rsidP="001D6228">
      <w:pPr>
        <w:jc w:val="both"/>
        <w:rPr>
          <w:b/>
        </w:rPr>
      </w:pPr>
    </w:p>
    <w:p w:rsidR="00C53B21" w:rsidRDefault="001D6228" w:rsidP="001D6228">
      <w:pPr>
        <w:jc w:val="both"/>
      </w:pPr>
      <w:r w:rsidRPr="00E9041B">
        <w:rPr>
          <w:b/>
        </w:rPr>
        <w:t>ANSWER</w:t>
      </w:r>
      <w:r>
        <w:rPr>
          <w:b/>
        </w:rPr>
        <w:t xml:space="preserve"> (Discussion ID)</w:t>
      </w:r>
      <w:r>
        <w:t xml:space="preserve">: ___________ </w:t>
      </w:r>
      <w:r>
        <w:tab/>
        <w:t xml:space="preserve">   </w:t>
      </w:r>
    </w:p>
    <w:p w:rsidR="001B2FF7" w:rsidRDefault="001B2FF7" w:rsidP="001D6228">
      <w:pPr>
        <w:jc w:val="both"/>
        <w:rPr>
          <w:b/>
        </w:rPr>
      </w:pPr>
    </w:p>
    <w:p w:rsidR="001D6228" w:rsidRDefault="00C53B21" w:rsidP="001D6228">
      <w:pPr>
        <w:jc w:val="both"/>
      </w:pPr>
      <w:r>
        <w:rPr>
          <w:b/>
        </w:rPr>
        <w:t>Discussion associated to the same pattern</w:t>
      </w:r>
      <w:proofErr w:type="gramStart"/>
      <w:r w:rsidR="00FF240E">
        <w:rPr>
          <w:b/>
        </w:rPr>
        <w:t>:</w:t>
      </w:r>
      <w:r w:rsidR="001D6228">
        <w:t>_</w:t>
      </w:r>
      <w:proofErr w:type="gramEnd"/>
      <w:r w:rsidR="001D6228">
        <w:t>____________</w:t>
      </w:r>
    </w:p>
    <w:p w:rsidR="00BA48A6" w:rsidRDefault="00BA48A6" w:rsidP="00315C96"/>
    <w:p w:rsidR="001B2FF7" w:rsidRDefault="001B2FF7" w:rsidP="00315C96"/>
    <w:p w:rsidR="001B2FF7" w:rsidRDefault="001B2FF7" w:rsidP="00315C96"/>
    <w:p w:rsidR="001B2FF7" w:rsidRDefault="001B2FF7" w:rsidP="00315C96"/>
    <w:p w:rsidR="001B2FF7" w:rsidRDefault="001B2FF7" w:rsidP="00315C96"/>
    <w:p w:rsidR="001B2FF7" w:rsidRDefault="001B2FF7" w:rsidP="00315C96"/>
    <w:p w:rsidR="00CE21F7" w:rsidRPr="00D617A7" w:rsidRDefault="00CE21F7" w:rsidP="00835697">
      <w:pPr>
        <w:rPr>
          <w:color w:val="F2F2F2" w:themeColor="background1" w:themeShade="F2"/>
        </w:rPr>
      </w:pPr>
      <w:r w:rsidRPr="00D617A7">
        <w:rPr>
          <w:b/>
          <w:color w:val="F2F2F2" w:themeColor="background1" w:themeShade="F2"/>
        </w:rPr>
        <w:lastRenderedPageBreak/>
        <w:t xml:space="preserve">SCENARIO: </w:t>
      </w:r>
      <w:r w:rsidRPr="00D617A7">
        <w:rPr>
          <w:color w:val="F2F2F2" w:themeColor="background1" w:themeShade="F2"/>
        </w:rPr>
        <w:t xml:space="preserve">Finding discussion based on </w:t>
      </w:r>
      <w:r w:rsidR="00F33BB2" w:rsidRPr="00D617A7">
        <w:rPr>
          <w:color w:val="F2F2F2" w:themeColor="background1" w:themeShade="F2"/>
        </w:rPr>
        <w:t>topic</w:t>
      </w:r>
      <w:r w:rsidRPr="00D617A7">
        <w:rPr>
          <w:color w:val="F2F2F2" w:themeColor="background1" w:themeShade="F2"/>
        </w:rPr>
        <w:t xml:space="preserve"> searches</w:t>
      </w:r>
    </w:p>
    <w:p w:rsidR="00012468" w:rsidRDefault="008643A7" w:rsidP="00143E2F">
      <w:pPr>
        <w:pStyle w:val="ListParagraph"/>
        <w:numPr>
          <w:ilvl w:val="0"/>
          <w:numId w:val="11"/>
        </w:numPr>
        <w:jc w:val="both"/>
      </w:pPr>
      <w:r>
        <w:t xml:space="preserve">During the last </w:t>
      </w:r>
      <w:r w:rsidR="00B16B4F">
        <w:t>class</w:t>
      </w:r>
      <w:r>
        <w:t>, the instructor discussed</w:t>
      </w:r>
      <w:r w:rsidR="00C752FA">
        <w:t xml:space="preserve"> topics o</w:t>
      </w:r>
      <w:r>
        <w:t>n</w:t>
      </w:r>
      <w:r w:rsidR="00C752FA">
        <w:t xml:space="preserve"> </w:t>
      </w:r>
      <w:r w:rsidR="00510A36">
        <w:t xml:space="preserve">Java </w:t>
      </w:r>
      <w:r w:rsidR="00C752FA">
        <w:t xml:space="preserve">testing frameworks, in particular the use of </w:t>
      </w:r>
      <w:proofErr w:type="spellStart"/>
      <w:r w:rsidR="00C752FA">
        <w:t>JUnit</w:t>
      </w:r>
      <w:proofErr w:type="spellEnd"/>
      <w:r w:rsidR="00C752FA">
        <w:t xml:space="preserve">.  </w:t>
      </w:r>
      <w:r w:rsidR="007B7168">
        <w:t>Can you find one</w:t>
      </w:r>
      <w:r w:rsidR="00AE3687">
        <w:t xml:space="preserve"> discussion </w:t>
      </w:r>
      <w:r w:rsidR="00940765">
        <w:t>related to the concept of</w:t>
      </w:r>
      <w:r w:rsidR="00AE3687">
        <w:t xml:space="preserve"> </w:t>
      </w:r>
      <w:proofErr w:type="spellStart"/>
      <w:r w:rsidR="00D3193D">
        <w:rPr>
          <w:b/>
        </w:rPr>
        <w:t>JUnit</w:t>
      </w:r>
      <w:proofErr w:type="spellEnd"/>
      <w:r w:rsidR="00D3193D">
        <w:t>?</w:t>
      </w:r>
    </w:p>
    <w:p w:rsidR="00575CF2" w:rsidRDefault="00575CF2" w:rsidP="00CF5027">
      <w:pPr>
        <w:jc w:val="both"/>
      </w:pPr>
      <w:r w:rsidRPr="00CF5027">
        <w:rPr>
          <w:b/>
        </w:rPr>
        <w:t>ANSWER</w:t>
      </w:r>
      <w:r w:rsidR="00722023">
        <w:rPr>
          <w:b/>
        </w:rPr>
        <w:t xml:space="preserve"> (</w:t>
      </w:r>
      <w:r w:rsidR="00E81747">
        <w:rPr>
          <w:b/>
        </w:rPr>
        <w:t>Discussion</w:t>
      </w:r>
      <w:r w:rsidR="00722023">
        <w:rPr>
          <w:b/>
        </w:rPr>
        <w:t xml:space="preserve"> ID)</w:t>
      </w:r>
      <w:r>
        <w:t xml:space="preserve">: </w:t>
      </w:r>
      <w:r w:rsidR="00722023">
        <w:t>_</w:t>
      </w:r>
      <w:r>
        <w:t>__________</w:t>
      </w:r>
      <w:r w:rsidR="007B7168">
        <w:t>_</w:t>
      </w:r>
      <w:r>
        <w:t xml:space="preserve"> </w:t>
      </w:r>
      <w:r w:rsidR="00722023">
        <w:tab/>
      </w:r>
      <w:r w:rsidR="00BF722F">
        <w:t xml:space="preserve">   </w:t>
      </w:r>
    </w:p>
    <w:p w:rsidR="00D3193D" w:rsidRDefault="00D3193D" w:rsidP="00143E2F">
      <w:pPr>
        <w:pStyle w:val="ListParagraph"/>
        <w:ind w:left="360"/>
      </w:pPr>
    </w:p>
    <w:p w:rsidR="00D42446" w:rsidRDefault="00D42446" w:rsidP="00143E2F">
      <w:pPr>
        <w:pStyle w:val="ListParagraph"/>
        <w:pBdr>
          <w:top w:val="single" w:sz="4" w:space="1" w:color="auto"/>
          <w:left w:val="single" w:sz="4" w:space="4" w:color="auto"/>
          <w:bottom w:val="single" w:sz="4" w:space="1" w:color="auto"/>
          <w:right w:val="single" w:sz="4" w:space="4" w:color="auto"/>
        </w:pBdr>
        <w:ind w:left="432" w:firstLine="288"/>
      </w:pPr>
    </w:p>
    <w:p w:rsidR="001C1185" w:rsidRDefault="00C54D7D" w:rsidP="00143E2F">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p>
    <w:p w:rsidR="00905E84" w:rsidRPr="00143E2F" w:rsidRDefault="00905E84" w:rsidP="00143E2F">
      <w:pPr>
        <w:pStyle w:val="ListParagraph"/>
        <w:pBdr>
          <w:top w:val="single" w:sz="4" w:space="1" w:color="auto"/>
          <w:left w:val="single" w:sz="4" w:space="4" w:color="auto"/>
          <w:bottom w:val="single" w:sz="4" w:space="1" w:color="auto"/>
          <w:right w:val="single" w:sz="4" w:space="4" w:color="auto"/>
        </w:pBdr>
        <w:ind w:left="432" w:firstLine="288"/>
      </w:pPr>
      <w:r w:rsidRPr="00143E2F">
        <w:t xml:space="preserve">Very </w:t>
      </w:r>
      <w:r w:rsidR="00E63A95" w:rsidRPr="00143E2F">
        <w:t>d</w:t>
      </w:r>
      <w:r w:rsidRPr="00143E2F">
        <w:t>ifficult</w:t>
      </w:r>
      <w:r w:rsidR="007F3F80" w:rsidRPr="00143E2F">
        <w:tab/>
      </w:r>
      <w:r w:rsidR="007F3F80" w:rsidRPr="00143E2F">
        <w:tab/>
      </w:r>
      <w:proofErr w:type="spellStart"/>
      <w:r w:rsidRPr="00143E2F">
        <w:t>Difficult</w:t>
      </w:r>
      <w:proofErr w:type="spellEnd"/>
      <w:r w:rsidR="007F3F80" w:rsidRPr="00143E2F">
        <w:tab/>
      </w:r>
      <w:r w:rsidR="00281995">
        <w:tab/>
      </w:r>
      <w:r w:rsidRPr="00143E2F">
        <w:t>Neutral</w:t>
      </w:r>
      <w:r w:rsidR="007F3F80" w:rsidRPr="00143E2F">
        <w:tab/>
      </w:r>
      <w:r w:rsidR="007F3F80" w:rsidRPr="00143E2F">
        <w:tab/>
      </w:r>
      <w:r w:rsidRPr="00143E2F">
        <w:t>Easy</w:t>
      </w:r>
      <w:r w:rsidR="007F3F80" w:rsidRPr="00143E2F">
        <w:tab/>
      </w:r>
      <w:r w:rsidR="007F3F80" w:rsidRPr="00143E2F">
        <w:tab/>
      </w:r>
      <w:r w:rsidRPr="00143E2F">
        <w:t xml:space="preserve">Very </w:t>
      </w:r>
      <w:r w:rsidR="00E63A95" w:rsidRPr="00143E2F">
        <w:t>e</w:t>
      </w:r>
      <w:r w:rsidRPr="00143E2F">
        <w:t>asy</w:t>
      </w:r>
    </w:p>
    <w:p w:rsidR="00665DC8" w:rsidRDefault="00665DC8" w:rsidP="00143E2F">
      <w:pPr>
        <w:pStyle w:val="ListParagraph"/>
        <w:pBdr>
          <w:top w:val="single" w:sz="4" w:space="1" w:color="auto"/>
          <w:left w:val="single" w:sz="4" w:space="4" w:color="auto"/>
          <w:bottom w:val="single" w:sz="4" w:space="1" w:color="auto"/>
          <w:right w:val="single" w:sz="4" w:space="4" w:color="auto"/>
        </w:pBdr>
        <w:ind w:left="432"/>
      </w:pPr>
    </w:p>
    <w:p w:rsidR="008433EC" w:rsidRPr="00143E2F" w:rsidRDefault="00F340BA" w:rsidP="00143E2F">
      <w:pPr>
        <w:pStyle w:val="ListParagraph"/>
        <w:pBdr>
          <w:top w:val="single" w:sz="4" w:space="1" w:color="auto"/>
          <w:left w:val="single" w:sz="4" w:space="4" w:color="auto"/>
          <w:bottom w:val="single" w:sz="4" w:space="1" w:color="auto"/>
          <w:right w:val="single" w:sz="4" w:space="4" w:color="auto"/>
        </w:pBdr>
        <w:ind w:left="432"/>
        <w:rPr>
          <w:b/>
        </w:rPr>
      </w:pPr>
      <w:r>
        <w:rPr>
          <w:b/>
        </w:rPr>
        <w:t xml:space="preserve">How </w:t>
      </w:r>
      <w:r w:rsidR="00DF3EC7">
        <w:rPr>
          <w:b/>
        </w:rPr>
        <w:t>likely</w:t>
      </w:r>
      <w:r>
        <w:rPr>
          <w:b/>
        </w:rPr>
        <w:t xml:space="preserve"> </w:t>
      </w:r>
      <w:r w:rsidR="00C774FE">
        <w:rPr>
          <w:b/>
        </w:rPr>
        <w:t>is that an instructor would have asked you to complete a similar task</w:t>
      </w:r>
      <w:r w:rsidR="00220770" w:rsidRPr="00143E2F">
        <w:rPr>
          <w:b/>
        </w:rPr>
        <w:t>?</w:t>
      </w:r>
    </w:p>
    <w:p w:rsidR="00CE733F" w:rsidRDefault="00A05917" w:rsidP="00143E2F">
      <w:pPr>
        <w:pStyle w:val="ListParagraph"/>
        <w:pBdr>
          <w:top w:val="single" w:sz="4" w:space="1" w:color="auto"/>
          <w:left w:val="single" w:sz="4" w:space="4" w:color="auto"/>
          <w:bottom w:val="single" w:sz="4" w:space="1" w:color="auto"/>
          <w:right w:val="single" w:sz="4" w:space="4" w:color="auto"/>
        </w:pBdr>
        <w:ind w:left="432" w:firstLine="288"/>
      </w:pPr>
      <w:r>
        <w:t xml:space="preserve">Very </w:t>
      </w:r>
      <w:r w:rsidR="00E63A95">
        <w:t>u</w:t>
      </w:r>
      <w:r w:rsidR="00741109">
        <w:t>nl</w:t>
      </w:r>
      <w:r>
        <w:t xml:space="preserve">ikely </w:t>
      </w:r>
      <w:r w:rsidR="00421372">
        <w:tab/>
      </w:r>
      <w:r w:rsidR="003C6FAC">
        <w:tab/>
      </w:r>
      <w:proofErr w:type="spellStart"/>
      <w:r w:rsidR="00CF5027">
        <w:t>Unlikely</w:t>
      </w:r>
      <w:proofErr w:type="spellEnd"/>
      <w:r w:rsidR="00CF5027">
        <w:t xml:space="preserve"> </w:t>
      </w:r>
      <w:r w:rsidR="00421372">
        <w:tab/>
      </w:r>
      <w:r>
        <w:t xml:space="preserve">Neutral </w:t>
      </w:r>
      <w:r w:rsidR="00421372">
        <w:tab/>
      </w:r>
      <w:r w:rsidR="00CF5027">
        <w:t>Likely</w:t>
      </w:r>
      <w:r w:rsidR="00421372">
        <w:tab/>
      </w:r>
      <w:r w:rsidR="00CF5027">
        <w:tab/>
      </w:r>
      <w:r w:rsidR="00741109">
        <w:t xml:space="preserve">Very </w:t>
      </w:r>
      <w:r w:rsidR="00E63A95">
        <w:t>l</w:t>
      </w:r>
      <w:r>
        <w:t>ikely</w:t>
      </w:r>
    </w:p>
    <w:p w:rsidR="0037720F" w:rsidRDefault="0037720F" w:rsidP="00835697">
      <w:pPr>
        <w:pStyle w:val="ListParagraph"/>
        <w:ind w:left="432"/>
      </w:pPr>
    </w:p>
    <w:p w:rsidR="001D6228" w:rsidRDefault="001D6228" w:rsidP="00835697">
      <w:pPr>
        <w:pStyle w:val="ListParagraph"/>
        <w:ind w:left="432"/>
      </w:pPr>
    </w:p>
    <w:p w:rsidR="001D6228" w:rsidRDefault="001D6228" w:rsidP="00835697">
      <w:pPr>
        <w:pStyle w:val="ListParagraph"/>
        <w:ind w:left="432"/>
      </w:pPr>
    </w:p>
    <w:p w:rsidR="001D6228" w:rsidRDefault="001D6228" w:rsidP="00835697">
      <w:pPr>
        <w:pStyle w:val="ListParagraph"/>
        <w:ind w:left="432"/>
      </w:pPr>
    </w:p>
    <w:p w:rsidR="001D6228" w:rsidRPr="004F4DBE" w:rsidRDefault="001D6228" w:rsidP="00835697">
      <w:pPr>
        <w:pStyle w:val="ListParagraph"/>
        <w:ind w:left="432"/>
      </w:pPr>
    </w:p>
    <w:p w:rsidR="00CE21F7" w:rsidRDefault="00645C28" w:rsidP="00143E2F">
      <w:pPr>
        <w:pStyle w:val="ListParagraph"/>
        <w:numPr>
          <w:ilvl w:val="0"/>
          <w:numId w:val="11"/>
        </w:numPr>
        <w:jc w:val="both"/>
      </w:pPr>
      <w:r>
        <w:t xml:space="preserve">Assume you are trying to come up with discussion points for your next class which covers the use of XML.  </w:t>
      </w:r>
      <w:r w:rsidR="00034D1A">
        <w:t xml:space="preserve">Can you find </w:t>
      </w:r>
      <w:r w:rsidR="00F5161D">
        <w:t xml:space="preserve">two </w:t>
      </w:r>
      <w:r w:rsidR="00CE21F7">
        <w:t xml:space="preserve">discussions </w:t>
      </w:r>
      <w:r w:rsidR="00034D1A">
        <w:t xml:space="preserve">related to </w:t>
      </w:r>
      <w:r w:rsidR="00F52034">
        <w:t xml:space="preserve">the topic </w:t>
      </w:r>
      <w:r w:rsidR="00BC7231">
        <w:t xml:space="preserve">of </w:t>
      </w:r>
      <w:r w:rsidR="009E239B">
        <w:rPr>
          <w:b/>
        </w:rPr>
        <w:t>XML</w:t>
      </w:r>
      <w:r w:rsidR="00F61AFB">
        <w:t xml:space="preserve"> that students have viewed the most</w:t>
      </w:r>
      <w:r w:rsidR="00F52034" w:rsidRPr="00F52034">
        <w:t>?</w:t>
      </w:r>
    </w:p>
    <w:p w:rsidR="001B2FF7" w:rsidRDefault="001B2FF7" w:rsidP="00CF5027">
      <w:pPr>
        <w:jc w:val="both"/>
        <w:rPr>
          <w:b/>
        </w:rPr>
      </w:pPr>
    </w:p>
    <w:p w:rsidR="009D427A" w:rsidRDefault="009D427A" w:rsidP="00CF5027">
      <w:pPr>
        <w:jc w:val="both"/>
      </w:pPr>
      <w:r w:rsidRPr="00B17FB8">
        <w:rPr>
          <w:b/>
        </w:rPr>
        <w:t>ANSWER (Discussion</w:t>
      </w:r>
      <w:r w:rsidRPr="00CF5027">
        <w:rPr>
          <w:b/>
        </w:rPr>
        <w:t xml:space="preserve"> ID)</w:t>
      </w:r>
      <w:r>
        <w:t xml:space="preserve">: ___________ </w:t>
      </w:r>
      <w:r>
        <w:tab/>
        <w:t xml:space="preserve">   _____</w:t>
      </w:r>
      <w:r w:rsidR="00321BC7">
        <w:t>___________</w:t>
      </w:r>
    </w:p>
    <w:p w:rsidR="009B1842" w:rsidRDefault="009B1842" w:rsidP="00143E2F">
      <w:pPr>
        <w:pStyle w:val="ListParagraph"/>
        <w:ind w:left="360"/>
      </w:pPr>
    </w:p>
    <w:p w:rsidR="002F0265" w:rsidRDefault="00C54D7D" w:rsidP="00C54D7D">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2F0265">
        <w:t xml:space="preserve"> </w:t>
      </w:r>
    </w:p>
    <w:p w:rsidR="002F0265" w:rsidRPr="001D52CF" w:rsidRDefault="002F0265" w:rsidP="002F0265">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2F0265" w:rsidRDefault="002F0265" w:rsidP="002F0265">
      <w:pPr>
        <w:pStyle w:val="ListParagraph"/>
        <w:pBdr>
          <w:top w:val="single" w:sz="4" w:space="1" w:color="auto"/>
          <w:left w:val="single" w:sz="4" w:space="4" w:color="auto"/>
          <w:bottom w:val="single" w:sz="4" w:space="1" w:color="auto"/>
          <w:right w:val="single" w:sz="4" w:space="4" w:color="auto"/>
        </w:pBdr>
        <w:ind w:left="432"/>
      </w:pPr>
    </w:p>
    <w:p w:rsidR="002F0265" w:rsidRPr="00143E2F" w:rsidRDefault="002F0265" w:rsidP="001E2690">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8A522B" w:rsidRDefault="008A522B" w:rsidP="008A522B">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CE733F" w:rsidRDefault="00CE733F" w:rsidP="00835697">
      <w:pPr>
        <w:pStyle w:val="ListParagraph"/>
        <w:ind w:left="432"/>
      </w:pPr>
    </w:p>
    <w:p w:rsidR="00D9315B" w:rsidRDefault="00D9315B" w:rsidP="00835697">
      <w:pPr>
        <w:pStyle w:val="ListParagraph"/>
        <w:ind w:left="432"/>
      </w:pPr>
    </w:p>
    <w:p w:rsidR="001B2FF7" w:rsidRDefault="001B2FF7" w:rsidP="00835697">
      <w:pPr>
        <w:pStyle w:val="ListParagraph"/>
        <w:ind w:left="432"/>
      </w:pPr>
    </w:p>
    <w:p w:rsidR="00D9315B" w:rsidRPr="00432AE8" w:rsidRDefault="00D9315B" w:rsidP="00835697">
      <w:pPr>
        <w:pStyle w:val="ListParagraph"/>
        <w:ind w:left="432"/>
      </w:pPr>
    </w:p>
    <w:p w:rsidR="001B2FF7" w:rsidRDefault="001B2FF7" w:rsidP="001B2FF7">
      <w:pPr>
        <w:jc w:val="both"/>
      </w:pPr>
    </w:p>
    <w:p w:rsidR="001B2FF7" w:rsidRDefault="001B2FF7" w:rsidP="001B2FF7">
      <w:pPr>
        <w:jc w:val="both"/>
      </w:pPr>
    </w:p>
    <w:p w:rsidR="001B2FF7" w:rsidRDefault="001B2FF7" w:rsidP="001B2FF7">
      <w:pPr>
        <w:jc w:val="both"/>
      </w:pPr>
    </w:p>
    <w:p w:rsidR="0062301F" w:rsidRDefault="00B65849" w:rsidP="00143E2F">
      <w:pPr>
        <w:pStyle w:val="ListParagraph"/>
        <w:numPr>
          <w:ilvl w:val="0"/>
          <w:numId w:val="11"/>
        </w:numPr>
        <w:jc w:val="both"/>
      </w:pPr>
      <w:r>
        <w:lastRenderedPageBreak/>
        <w:t xml:space="preserve">As part of a homework assignment, the instructor has asked you to provide an answer to a question about the topic </w:t>
      </w:r>
      <w:r w:rsidR="00494836">
        <w:rPr>
          <w:b/>
        </w:rPr>
        <w:t>networking</w:t>
      </w:r>
      <w:r>
        <w:t xml:space="preserve">.  To learn more about the topic, you decide to read similar questions. To complete this task, first find an unanswered question about the topic </w:t>
      </w:r>
      <w:r w:rsidR="00494836">
        <w:rPr>
          <w:b/>
        </w:rPr>
        <w:t>networking</w:t>
      </w:r>
      <w:r>
        <w:t xml:space="preserve"> and then </w:t>
      </w:r>
      <w:r w:rsidR="0062301F" w:rsidRPr="00AA164E">
        <w:t xml:space="preserve">find </w:t>
      </w:r>
      <w:r w:rsidR="0062301F">
        <w:t xml:space="preserve">two </w:t>
      </w:r>
      <w:r>
        <w:t xml:space="preserve">related </w:t>
      </w:r>
      <w:r w:rsidR="0062301F" w:rsidRPr="00AA164E">
        <w:t>questions</w:t>
      </w:r>
      <w:r>
        <w:t>.</w:t>
      </w:r>
    </w:p>
    <w:p w:rsidR="00A213E9" w:rsidRDefault="00A213E9" w:rsidP="00A213E9">
      <w:pPr>
        <w:pStyle w:val="ListParagraph"/>
        <w:ind w:left="360"/>
      </w:pPr>
    </w:p>
    <w:p w:rsidR="00D9315B" w:rsidRDefault="00D9315B" w:rsidP="00D9315B">
      <w:pPr>
        <w:jc w:val="both"/>
      </w:pPr>
      <w:r w:rsidRPr="00E9041B">
        <w:rPr>
          <w:b/>
        </w:rPr>
        <w:t>ANSWER</w:t>
      </w:r>
      <w:r>
        <w:rPr>
          <w:b/>
        </w:rPr>
        <w:t xml:space="preserve"> (Discussion ID)</w:t>
      </w:r>
      <w:r>
        <w:t xml:space="preserve">: ___________ </w:t>
      </w:r>
      <w:r>
        <w:tab/>
        <w:t xml:space="preserve">   _____</w:t>
      </w:r>
      <w:r w:rsidR="00026310">
        <w:t>___________</w:t>
      </w:r>
    </w:p>
    <w:p w:rsidR="00D9315B" w:rsidRDefault="00D9315B" w:rsidP="00A213E9">
      <w:pPr>
        <w:pStyle w:val="ListParagraph"/>
        <w:ind w:left="360"/>
      </w:pPr>
    </w:p>
    <w:p w:rsidR="00A213E9" w:rsidRDefault="00C54D7D" w:rsidP="00A213E9">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A213E9">
        <w:t xml:space="preserve"> </w:t>
      </w:r>
    </w:p>
    <w:p w:rsidR="00A213E9" w:rsidRPr="001D52CF" w:rsidRDefault="00A213E9" w:rsidP="00A213E9">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A213E9" w:rsidRDefault="00A213E9" w:rsidP="00A213E9">
      <w:pPr>
        <w:pStyle w:val="ListParagraph"/>
        <w:pBdr>
          <w:top w:val="single" w:sz="4" w:space="1" w:color="auto"/>
          <w:left w:val="single" w:sz="4" w:space="4" w:color="auto"/>
          <w:bottom w:val="single" w:sz="4" w:space="1" w:color="auto"/>
          <w:right w:val="single" w:sz="4" w:space="4" w:color="auto"/>
        </w:pBdr>
        <w:ind w:left="432"/>
      </w:pPr>
    </w:p>
    <w:p w:rsidR="00A213E9" w:rsidRPr="001D52CF" w:rsidRDefault="00A213E9" w:rsidP="00A213E9">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8A522B" w:rsidRDefault="008A522B" w:rsidP="008A522B">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C50667" w:rsidRDefault="00C50667" w:rsidP="004F533A"/>
    <w:p w:rsidR="00494836" w:rsidRDefault="00494836" w:rsidP="004F533A"/>
    <w:p w:rsidR="00494836" w:rsidRDefault="00494836" w:rsidP="004F533A"/>
    <w:p w:rsidR="001B2FF7" w:rsidRDefault="001B2FF7" w:rsidP="004F533A">
      <w:pPr>
        <w:rPr>
          <w:b/>
          <w:color w:val="F2F2F2" w:themeColor="background1" w:themeShade="F2"/>
        </w:rPr>
      </w:pPr>
    </w:p>
    <w:p w:rsidR="00CE21F7" w:rsidRDefault="00CE21F7" w:rsidP="004F533A">
      <w:pPr>
        <w:rPr>
          <w:color w:val="F2F2F2" w:themeColor="background1" w:themeShade="F2"/>
        </w:rPr>
      </w:pPr>
      <w:r w:rsidRPr="00D617A7">
        <w:rPr>
          <w:b/>
          <w:color w:val="F2F2F2" w:themeColor="background1" w:themeShade="F2"/>
        </w:rPr>
        <w:t>SCENARIO:</w:t>
      </w:r>
      <w:r w:rsidRPr="00D617A7">
        <w:rPr>
          <w:color w:val="F2F2F2" w:themeColor="background1" w:themeShade="F2"/>
        </w:rPr>
        <w:t xml:space="preserve"> Finding time based information</w:t>
      </w:r>
    </w:p>
    <w:p w:rsidR="00C50667" w:rsidRPr="00D617A7" w:rsidRDefault="00C50667" w:rsidP="004F533A">
      <w:pPr>
        <w:rPr>
          <w:color w:val="F2F2F2" w:themeColor="background1" w:themeShade="F2"/>
        </w:rPr>
      </w:pPr>
    </w:p>
    <w:p w:rsidR="00CE21F7" w:rsidRDefault="00126E7F" w:rsidP="00BD16D5">
      <w:pPr>
        <w:pStyle w:val="ListParagraph"/>
        <w:numPr>
          <w:ilvl w:val="0"/>
          <w:numId w:val="11"/>
        </w:numPr>
        <w:jc w:val="both"/>
      </w:pPr>
      <w:r>
        <w:t xml:space="preserve">Supposed you had a personal emergency that prevented you from attending class </w:t>
      </w:r>
      <w:r w:rsidR="003F76AB">
        <w:t>during the first week of the year</w:t>
      </w:r>
      <w:r>
        <w:t xml:space="preserve"> and now you want to know what topics were covered </w:t>
      </w:r>
      <w:r w:rsidR="00F74A58">
        <w:t>when you were out</w:t>
      </w:r>
      <w:r>
        <w:t xml:space="preserve">.  Can you find activity that occurred between </w:t>
      </w:r>
      <w:r w:rsidR="004F3264">
        <w:rPr>
          <w:b/>
        </w:rPr>
        <w:t xml:space="preserve">Monday </w:t>
      </w:r>
      <w:r w:rsidR="00C04C09">
        <w:rPr>
          <w:b/>
        </w:rPr>
        <w:t>September 22</w:t>
      </w:r>
      <w:r w:rsidR="00C04C09">
        <w:rPr>
          <w:b/>
          <w:vertAlign w:val="superscript"/>
        </w:rPr>
        <w:t>nd</w:t>
      </w:r>
      <w:r w:rsidRPr="00B24790">
        <w:rPr>
          <w:b/>
        </w:rPr>
        <w:t xml:space="preserve"> </w:t>
      </w:r>
      <w:r w:rsidRPr="00B24790">
        <w:t>and</w:t>
      </w:r>
      <w:r w:rsidR="00B24790">
        <w:rPr>
          <w:b/>
        </w:rPr>
        <w:t xml:space="preserve"> </w:t>
      </w:r>
      <w:r w:rsidR="004F3264">
        <w:rPr>
          <w:b/>
        </w:rPr>
        <w:t xml:space="preserve">Friday </w:t>
      </w:r>
      <w:r w:rsidR="00C04C09">
        <w:rPr>
          <w:b/>
        </w:rPr>
        <w:t>September 26</w:t>
      </w:r>
      <w:r w:rsidRPr="00B24790">
        <w:rPr>
          <w:b/>
          <w:vertAlign w:val="superscript"/>
        </w:rPr>
        <w:t>th</w:t>
      </w:r>
      <w:r w:rsidR="000E6629" w:rsidRPr="00B24790">
        <w:rPr>
          <w:b/>
        </w:rPr>
        <w:t>, 2014</w:t>
      </w:r>
      <w:r w:rsidR="000E6629">
        <w:t>?</w:t>
      </w:r>
      <w:r w:rsidR="00622D92">
        <w:t xml:space="preserve"> (Pick any </w:t>
      </w:r>
      <w:r w:rsidR="00CE6378">
        <w:t>2</w:t>
      </w:r>
      <w:r w:rsidR="00622D92">
        <w:t xml:space="preserve"> discussions you identify)</w:t>
      </w:r>
    </w:p>
    <w:p w:rsidR="001A5B27" w:rsidRDefault="001A5B27" w:rsidP="00CF5027">
      <w:pPr>
        <w:pStyle w:val="ListParagraph"/>
        <w:ind w:left="360"/>
        <w:jc w:val="both"/>
        <w:rPr>
          <w:b/>
        </w:rPr>
      </w:pPr>
    </w:p>
    <w:p w:rsidR="001A5B27" w:rsidRDefault="001A5B27" w:rsidP="00CF5027">
      <w:pPr>
        <w:pStyle w:val="ListParagraph"/>
        <w:ind w:left="360"/>
        <w:jc w:val="both"/>
      </w:pPr>
      <w:r w:rsidRPr="001A5B27">
        <w:rPr>
          <w:b/>
        </w:rPr>
        <w:t>ANSWER (Discussion ID)</w:t>
      </w:r>
      <w:r>
        <w:t>: _______</w:t>
      </w:r>
      <w:r w:rsidR="00CE6378">
        <w:t xml:space="preserve">____ </w:t>
      </w:r>
      <w:r w:rsidR="00CE6378">
        <w:tab/>
        <w:t xml:space="preserve">   ________________  </w:t>
      </w:r>
    </w:p>
    <w:p w:rsidR="00BE1728" w:rsidRDefault="00BE1728" w:rsidP="00BE1728">
      <w:pPr>
        <w:pStyle w:val="ListParagraph"/>
        <w:ind w:left="360"/>
      </w:pPr>
    </w:p>
    <w:p w:rsidR="0041117D" w:rsidRDefault="0041117D" w:rsidP="00BE1728">
      <w:pPr>
        <w:pStyle w:val="ListParagraph"/>
        <w:ind w:left="360"/>
      </w:pPr>
    </w:p>
    <w:p w:rsidR="00BE1728" w:rsidRDefault="00C54D7D" w:rsidP="0023544A">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BE1728">
        <w:t xml:space="preserve"> </w:t>
      </w:r>
    </w:p>
    <w:p w:rsidR="00BE1728" w:rsidRPr="00D247A7" w:rsidRDefault="00BE1728" w:rsidP="00BE1728">
      <w:pPr>
        <w:pStyle w:val="ListParagraph"/>
        <w:pBdr>
          <w:top w:val="single" w:sz="4" w:space="1" w:color="auto"/>
          <w:left w:val="single" w:sz="4" w:space="4" w:color="auto"/>
          <w:bottom w:val="single" w:sz="4" w:space="1" w:color="auto"/>
          <w:right w:val="single" w:sz="4" w:space="4" w:color="auto"/>
        </w:pBdr>
        <w:ind w:left="432" w:firstLine="288"/>
      </w:pPr>
      <w:r w:rsidRPr="00D247A7">
        <w:t>Very difficult</w:t>
      </w:r>
      <w:r w:rsidRPr="00D247A7">
        <w:tab/>
      </w:r>
      <w:r w:rsidRPr="00D247A7">
        <w:tab/>
      </w:r>
      <w:proofErr w:type="spellStart"/>
      <w:r w:rsidRPr="00D247A7">
        <w:t>Difficult</w:t>
      </w:r>
      <w:proofErr w:type="spellEnd"/>
      <w:r w:rsidRPr="00D247A7">
        <w:tab/>
      </w:r>
      <w:r>
        <w:tab/>
      </w:r>
      <w:r w:rsidRPr="00D247A7">
        <w:t>Neutral</w:t>
      </w:r>
      <w:r w:rsidRPr="00D247A7">
        <w:tab/>
      </w:r>
      <w:r w:rsidRPr="00D247A7">
        <w:tab/>
        <w:t>Easy</w:t>
      </w:r>
      <w:r w:rsidRPr="00D247A7">
        <w:tab/>
      </w:r>
      <w:r w:rsidRPr="00D247A7">
        <w:tab/>
        <w:t>Very easy</w:t>
      </w:r>
    </w:p>
    <w:p w:rsidR="00BE1728" w:rsidRDefault="00BE1728" w:rsidP="00BE1728">
      <w:pPr>
        <w:pStyle w:val="ListParagraph"/>
        <w:pBdr>
          <w:top w:val="single" w:sz="4" w:space="1" w:color="auto"/>
          <w:left w:val="single" w:sz="4" w:space="4" w:color="auto"/>
          <w:bottom w:val="single" w:sz="4" w:space="1" w:color="auto"/>
          <w:right w:val="single" w:sz="4" w:space="4" w:color="auto"/>
        </w:pBdr>
        <w:ind w:left="432"/>
      </w:pPr>
    </w:p>
    <w:p w:rsidR="00BE1728" w:rsidRPr="00143E2F" w:rsidRDefault="00BE1728" w:rsidP="0023544A">
      <w:pPr>
        <w:pStyle w:val="ListParagraph"/>
        <w:pBdr>
          <w:top w:val="single" w:sz="4" w:space="1" w:color="auto"/>
          <w:left w:val="single" w:sz="4" w:space="4" w:color="auto"/>
          <w:bottom w:val="single" w:sz="4" w:space="1" w:color="auto"/>
          <w:right w:val="single" w:sz="4" w:space="4" w:color="auto"/>
        </w:pBdr>
        <w:ind w:left="432"/>
        <w:rPr>
          <w:b/>
        </w:rPr>
      </w:pPr>
      <w:r>
        <w:rPr>
          <w:b/>
        </w:rPr>
        <w:t>How likely are you to have performed this task in a classroom setting</w:t>
      </w:r>
      <w:r w:rsidRPr="00D247A7">
        <w:rPr>
          <w:b/>
        </w:rPr>
        <w:t>?</w:t>
      </w:r>
    </w:p>
    <w:p w:rsidR="008A522B" w:rsidRDefault="008A522B" w:rsidP="008A522B">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D142A3" w:rsidRDefault="00D142A3" w:rsidP="00D142A3">
      <w:pPr>
        <w:pStyle w:val="ListParagraph"/>
        <w:ind w:left="360"/>
      </w:pPr>
    </w:p>
    <w:p w:rsidR="00BE1728" w:rsidRDefault="00BE1728" w:rsidP="00D142A3">
      <w:pPr>
        <w:pStyle w:val="ListParagraph"/>
        <w:ind w:left="360"/>
      </w:pPr>
    </w:p>
    <w:p w:rsidR="00C50667" w:rsidRDefault="00C50667" w:rsidP="00D142A3">
      <w:pPr>
        <w:pStyle w:val="ListParagraph"/>
        <w:ind w:left="360"/>
      </w:pPr>
    </w:p>
    <w:p w:rsidR="00C50667" w:rsidRDefault="00C50667" w:rsidP="00D142A3">
      <w:pPr>
        <w:pStyle w:val="ListParagraph"/>
        <w:ind w:left="360"/>
      </w:pPr>
    </w:p>
    <w:p w:rsidR="00D142A3" w:rsidRDefault="00052ECD" w:rsidP="00BD16D5">
      <w:pPr>
        <w:pStyle w:val="ListParagraph"/>
        <w:numPr>
          <w:ilvl w:val="0"/>
          <w:numId w:val="11"/>
        </w:numPr>
        <w:jc w:val="both"/>
      </w:pPr>
      <w:r>
        <w:lastRenderedPageBreak/>
        <w:t>During</w:t>
      </w:r>
      <w:r w:rsidR="00E51B8D">
        <w:t xml:space="preserve"> the month of </w:t>
      </w:r>
      <w:r w:rsidR="00CE2D62">
        <w:rPr>
          <w:b/>
        </w:rPr>
        <w:t xml:space="preserve">July </w:t>
      </w:r>
      <w:r w:rsidR="00E51B8D">
        <w:rPr>
          <w:b/>
        </w:rPr>
        <w:t>201</w:t>
      </w:r>
      <w:r w:rsidR="00CE2D62">
        <w:rPr>
          <w:b/>
        </w:rPr>
        <w:t>4</w:t>
      </w:r>
      <w:r w:rsidR="00E51B8D" w:rsidRPr="00E51B8D">
        <w:t>,</w:t>
      </w:r>
      <w:r w:rsidR="0041283E">
        <w:t xml:space="preserve"> </w:t>
      </w:r>
      <w:r>
        <w:t xml:space="preserve">the instructor </w:t>
      </w:r>
      <w:r w:rsidR="0041283E">
        <w:t xml:space="preserve">covered </w:t>
      </w:r>
      <w:r w:rsidR="00E912D3">
        <w:t>Java networking and the use of</w:t>
      </w:r>
      <w:r w:rsidR="007B01B8">
        <w:t xml:space="preserve"> </w:t>
      </w:r>
      <w:r w:rsidR="00E912D3">
        <w:rPr>
          <w:b/>
        </w:rPr>
        <w:t>sockets</w:t>
      </w:r>
      <w:r w:rsidR="00E912D3">
        <w:t xml:space="preserve"> </w:t>
      </w:r>
      <w:r w:rsidR="0045713B">
        <w:t xml:space="preserve">for </w:t>
      </w:r>
      <w:r w:rsidR="00E912D3">
        <w:t xml:space="preserve">writing </w:t>
      </w:r>
      <w:r w:rsidR="0029006F">
        <w:t>Internet</w:t>
      </w:r>
      <w:r w:rsidR="00E912D3">
        <w:t xml:space="preserve"> applications</w:t>
      </w:r>
      <w:r w:rsidR="0041283E">
        <w:t xml:space="preserve">.  The instructor suggested </w:t>
      </w:r>
      <w:r w:rsidR="00307214">
        <w:t>reviewing</w:t>
      </w:r>
      <w:r w:rsidR="0041283E">
        <w:t xml:space="preserve"> </w:t>
      </w:r>
      <w:r w:rsidR="00E024BF">
        <w:t>discussions about this topic</w:t>
      </w:r>
      <w:r w:rsidR="0041283E">
        <w:t xml:space="preserve">.  Can you find some questions related to </w:t>
      </w:r>
      <w:r w:rsidR="00147D0B">
        <w:t xml:space="preserve">using </w:t>
      </w:r>
      <w:r w:rsidR="00E912D3" w:rsidRPr="00CF5027">
        <w:rPr>
          <w:b/>
        </w:rPr>
        <w:t>sockets</w:t>
      </w:r>
      <w:r w:rsidR="00E912D3">
        <w:t xml:space="preserve"> </w:t>
      </w:r>
      <w:r w:rsidR="00147D0B">
        <w:t xml:space="preserve">during </w:t>
      </w:r>
      <w:r w:rsidR="0006547D">
        <w:t xml:space="preserve">the month of </w:t>
      </w:r>
      <w:r w:rsidR="00E912D3">
        <w:t>July 2014</w:t>
      </w:r>
      <w:r w:rsidR="00CE21F7">
        <w:t>?</w:t>
      </w:r>
      <w:r w:rsidR="00D142A3" w:rsidRPr="00D142A3">
        <w:t xml:space="preserve"> </w:t>
      </w:r>
      <w:r w:rsidR="00C35E28">
        <w:t xml:space="preserve"> (Pick any </w:t>
      </w:r>
      <w:r w:rsidR="0052314E">
        <w:t>2</w:t>
      </w:r>
      <w:r w:rsidR="00C35E28">
        <w:t xml:space="preserve"> discussions you identify)</w:t>
      </w:r>
    </w:p>
    <w:p w:rsidR="00CC6F2A" w:rsidRDefault="00CC6F2A" w:rsidP="00CF5027">
      <w:pPr>
        <w:jc w:val="both"/>
        <w:rPr>
          <w:b/>
        </w:rPr>
      </w:pPr>
    </w:p>
    <w:p w:rsidR="00CC6F2A" w:rsidRDefault="00CC6F2A" w:rsidP="00CF5027">
      <w:pPr>
        <w:jc w:val="both"/>
      </w:pPr>
      <w:r w:rsidRPr="00B17FB8">
        <w:rPr>
          <w:b/>
        </w:rPr>
        <w:t>ANSWER</w:t>
      </w:r>
      <w:r w:rsidRPr="00CF5027">
        <w:rPr>
          <w:b/>
        </w:rPr>
        <w:t xml:space="preserve"> (Discussion ID)</w:t>
      </w:r>
      <w:r>
        <w:t xml:space="preserve">: ___________ </w:t>
      </w:r>
      <w:r>
        <w:tab/>
        <w:t xml:space="preserve">   </w:t>
      </w:r>
      <w:r w:rsidR="002C7E66">
        <w:tab/>
      </w:r>
      <w:r>
        <w:t>__________</w:t>
      </w:r>
      <w:r w:rsidR="0052314E">
        <w:t>______</w:t>
      </w:r>
    </w:p>
    <w:p w:rsidR="00CC6F2A" w:rsidRDefault="00CC6F2A" w:rsidP="00CF5027">
      <w:pPr>
        <w:jc w:val="both"/>
      </w:pPr>
    </w:p>
    <w:p w:rsidR="00151FE6" w:rsidRDefault="00C54D7D" w:rsidP="00151FE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151FE6">
        <w:t xml:space="preserve"> </w:t>
      </w: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151FE6" w:rsidRDefault="00151FE6" w:rsidP="00151FE6">
      <w:pPr>
        <w:pStyle w:val="ListParagraph"/>
        <w:pBdr>
          <w:top w:val="single" w:sz="4" w:space="1" w:color="auto"/>
          <w:left w:val="single" w:sz="4" w:space="4" w:color="auto"/>
          <w:bottom w:val="single" w:sz="4" w:space="1" w:color="auto"/>
          <w:right w:val="single" w:sz="4" w:space="4" w:color="auto"/>
        </w:pBdr>
        <w:ind w:left="432"/>
      </w:pP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8A522B" w:rsidRDefault="008A522B" w:rsidP="008A522B">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151FE6" w:rsidRDefault="00151FE6" w:rsidP="00151FE6">
      <w:pPr>
        <w:pStyle w:val="ListParagraph"/>
        <w:ind w:left="432"/>
      </w:pPr>
    </w:p>
    <w:p w:rsidR="001B2FF7" w:rsidRDefault="001B2FF7" w:rsidP="00151FE6">
      <w:pPr>
        <w:pStyle w:val="ListParagraph"/>
        <w:ind w:left="432"/>
      </w:pPr>
    </w:p>
    <w:p w:rsidR="001B2FF7" w:rsidRDefault="001B2FF7" w:rsidP="00151FE6">
      <w:pPr>
        <w:pStyle w:val="ListParagraph"/>
        <w:ind w:left="432"/>
      </w:pPr>
    </w:p>
    <w:p w:rsidR="001B2FF7" w:rsidRPr="00432AE8" w:rsidRDefault="001B2FF7" w:rsidP="00151FE6">
      <w:pPr>
        <w:pStyle w:val="ListParagraph"/>
        <w:ind w:left="432"/>
      </w:pPr>
    </w:p>
    <w:p w:rsidR="00E33A7E" w:rsidRDefault="00E33A7E" w:rsidP="00D142A3">
      <w:pPr>
        <w:pStyle w:val="ListParagraph"/>
        <w:ind w:left="360"/>
      </w:pPr>
    </w:p>
    <w:p w:rsidR="00E33A7E" w:rsidRDefault="00377CA3" w:rsidP="00707E86">
      <w:pPr>
        <w:pStyle w:val="ListParagraph"/>
        <w:numPr>
          <w:ilvl w:val="0"/>
          <w:numId w:val="11"/>
        </w:numPr>
      </w:pPr>
      <w:r>
        <w:t xml:space="preserve">(NOTE: To complete this task you might need to change the dates) </w:t>
      </w:r>
      <w:r w:rsidR="00E33A7E">
        <w:t xml:space="preserve">Suppose you have been given an assignment </w:t>
      </w:r>
      <w:r w:rsidR="002E0AA4">
        <w:t xml:space="preserve">to </w:t>
      </w:r>
      <w:r w:rsidR="00E530D7">
        <w:t>help answering</w:t>
      </w:r>
      <w:r w:rsidR="002E0AA4">
        <w:t xml:space="preserve"> </w:t>
      </w:r>
      <w:r w:rsidR="006162EF">
        <w:t>classmates’</w:t>
      </w:r>
      <w:r w:rsidR="002E0AA4">
        <w:t xml:space="preserve"> questions</w:t>
      </w:r>
      <w:r w:rsidR="00E33A7E">
        <w:t xml:space="preserve">. </w:t>
      </w:r>
      <w:r w:rsidR="002E0AA4">
        <w:t xml:space="preserve">To </w:t>
      </w:r>
      <w:r w:rsidR="00713387">
        <w:t xml:space="preserve">prepare for </w:t>
      </w:r>
      <w:r w:rsidR="002E0AA4">
        <w:t>this</w:t>
      </w:r>
      <w:r w:rsidR="00713387">
        <w:t xml:space="preserve"> </w:t>
      </w:r>
      <w:r w:rsidR="00CD7243">
        <w:t>assignment</w:t>
      </w:r>
      <w:r w:rsidR="002E0AA4">
        <w:t xml:space="preserve">, you decide to </w:t>
      </w:r>
      <w:r w:rsidR="00C730F9">
        <w:t xml:space="preserve">find the most recent </w:t>
      </w:r>
      <w:r w:rsidR="002E0AA4">
        <w:t xml:space="preserve">question which </w:t>
      </w:r>
      <w:r w:rsidR="00ED1F60">
        <w:t>does</w:t>
      </w:r>
      <w:r w:rsidR="002E0AA4">
        <w:t xml:space="preserve"> not currently have an </w:t>
      </w:r>
      <w:r w:rsidR="002E0AA4" w:rsidRPr="002E0AA4">
        <w:rPr>
          <w:b/>
        </w:rPr>
        <w:t>accepted</w:t>
      </w:r>
      <w:r w:rsidR="002E0AA4">
        <w:t xml:space="preserve"> answer.</w:t>
      </w:r>
      <w:r w:rsidR="00E33A7E">
        <w:t xml:space="preserve"> </w:t>
      </w:r>
      <w:r w:rsidR="00337470">
        <w:t xml:space="preserve">Can you find </w:t>
      </w:r>
      <w:r w:rsidR="000A4456">
        <w:t>it</w:t>
      </w:r>
      <w:r w:rsidR="00CF2C87">
        <w:t>?</w:t>
      </w:r>
    </w:p>
    <w:p w:rsidR="00E55A4E" w:rsidRDefault="00E55A4E" w:rsidP="00CF5027">
      <w:pPr>
        <w:pStyle w:val="ListParagraph"/>
        <w:ind w:left="360"/>
        <w:jc w:val="both"/>
        <w:rPr>
          <w:b/>
        </w:rPr>
      </w:pPr>
    </w:p>
    <w:p w:rsidR="001B2FF7" w:rsidRDefault="001B2FF7" w:rsidP="00CF5027">
      <w:pPr>
        <w:pStyle w:val="ListParagraph"/>
        <w:ind w:left="360"/>
        <w:jc w:val="both"/>
        <w:rPr>
          <w:b/>
        </w:rPr>
      </w:pPr>
    </w:p>
    <w:p w:rsidR="00E55A4E" w:rsidRDefault="00E55A4E" w:rsidP="00CF5027">
      <w:pPr>
        <w:pStyle w:val="ListParagraph"/>
        <w:ind w:left="360"/>
        <w:jc w:val="both"/>
      </w:pPr>
      <w:r w:rsidRPr="001A5B27">
        <w:rPr>
          <w:b/>
        </w:rPr>
        <w:t>ANSWER (Discussion ID)</w:t>
      </w:r>
      <w:r w:rsidR="00FD0BBB">
        <w:t xml:space="preserve">: ___________ </w:t>
      </w:r>
    </w:p>
    <w:p w:rsidR="00151FE6" w:rsidRDefault="00151FE6" w:rsidP="00151FE6">
      <w:pPr>
        <w:pStyle w:val="ListParagraph"/>
        <w:ind w:left="360"/>
      </w:pPr>
    </w:p>
    <w:p w:rsidR="001B2FF7" w:rsidRDefault="001B2FF7" w:rsidP="00151FE6">
      <w:pPr>
        <w:pStyle w:val="ListParagraph"/>
        <w:ind w:left="360"/>
      </w:pPr>
    </w:p>
    <w:p w:rsidR="00ED1F60" w:rsidRDefault="00ED1F60" w:rsidP="00151FE6">
      <w:pPr>
        <w:pStyle w:val="ListParagraph"/>
        <w:ind w:left="360"/>
      </w:pPr>
    </w:p>
    <w:p w:rsidR="00151FE6" w:rsidRDefault="00C54D7D" w:rsidP="00151FE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151FE6">
        <w:t xml:space="preserve"> </w:t>
      </w: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151FE6" w:rsidRDefault="00151FE6" w:rsidP="00151FE6">
      <w:pPr>
        <w:pStyle w:val="ListParagraph"/>
        <w:pBdr>
          <w:top w:val="single" w:sz="4" w:space="1" w:color="auto"/>
          <w:left w:val="single" w:sz="4" w:space="4" w:color="auto"/>
          <w:bottom w:val="single" w:sz="4" w:space="1" w:color="auto"/>
          <w:right w:val="single" w:sz="4" w:space="4" w:color="auto"/>
        </w:pBdr>
        <w:ind w:left="432"/>
      </w:pP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8A522B" w:rsidRDefault="008A522B" w:rsidP="008A522B">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151FE6" w:rsidRPr="00432AE8" w:rsidRDefault="00151FE6" w:rsidP="00151FE6">
      <w:pPr>
        <w:pStyle w:val="ListParagraph"/>
        <w:ind w:left="432"/>
      </w:pPr>
    </w:p>
    <w:p w:rsidR="00F847EE" w:rsidRDefault="00F847EE" w:rsidP="004A5B24">
      <w:pPr>
        <w:rPr>
          <w:b/>
          <w:color w:val="F2F2F2" w:themeColor="background1" w:themeShade="F2"/>
        </w:rPr>
      </w:pPr>
    </w:p>
    <w:p w:rsidR="001B2FF7" w:rsidRDefault="001B2FF7" w:rsidP="004A5B24">
      <w:pPr>
        <w:rPr>
          <w:b/>
          <w:color w:val="F2F2F2" w:themeColor="background1" w:themeShade="F2"/>
        </w:rPr>
      </w:pPr>
    </w:p>
    <w:p w:rsidR="004A5B24" w:rsidRPr="00D617A7" w:rsidRDefault="004A5B24" w:rsidP="004A5B24">
      <w:pPr>
        <w:rPr>
          <w:color w:val="F2F2F2" w:themeColor="background1" w:themeShade="F2"/>
        </w:rPr>
      </w:pPr>
      <w:r w:rsidRPr="00D617A7">
        <w:rPr>
          <w:b/>
          <w:color w:val="F2F2F2" w:themeColor="background1" w:themeShade="F2"/>
        </w:rPr>
        <w:t>SCENARIO:</w:t>
      </w:r>
      <w:r w:rsidRPr="00D617A7">
        <w:rPr>
          <w:color w:val="F2F2F2" w:themeColor="background1" w:themeShade="F2"/>
        </w:rPr>
        <w:t xml:space="preserve"> Using patterns to improve the quality of answers</w:t>
      </w:r>
    </w:p>
    <w:p w:rsidR="004A5B24" w:rsidRDefault="004A5B24" w:rsidP="004A5B24">
      <w:pPr>
        <w:pStyle w:val="ListParagraph"/>
        <w:numPr>
          <w:ilvl w:val="0"/>
          <w:numId w:val="11"/>
        </w:numPr>
        <w:jc w:val="both"/>
      </w:pPr>
      <w:r>
        <w:lastRenderedPageBreak/>
        <w:t xml:space="preserve">Suppose the instructor asked you to collaborate with your classmates by answering questions posted by each other requesting recommendations or advice.  To gain experience for how to complete the assignment, you decide to find some examples where the questions have been answered by providing </w:t>
      </w:r>
      <w:r w:rsidR="00B65A7C">
        <w:t xml:space="preserve">either </w:t>
      </w:r>
      <w:r w:rsidR="001650E2">
        <w:t>advice</w:t>
      </w:r>
      <w:r w:rsidR="00B65A7C">
        <w:t xml:space="preserve"> or </w:t>
      </w:r>
      <w:r>
        <w:t xml:space="preserve">recommendations.  Can you find </w:t>
      </w:r>
      <w:r w:rsidR="00651DD3">
        <w:t>two</w:t>
      </w:r>
      <w:r>
        <w:t xml:space="preserve"> examples?</w:t>
      </w:r>
      <w:r w:rsidRPr="005E4FD1">
        <w:t xml:space="preserve"> </w:t>
      </w:r>
    </w:p>
    <w:p w:rsidR="004A5B24" w:rsidRDefault="004A5B24" w:rsidP="004A5B24">
      <w:pPr>
        <w:pStyle w:val="ListParagraph"/>
        <w:ind w:left="360"/>
      </w:pPr>
    </w:p>
    <w:p w:rsidR="001B2FF7" w:rsidRDefault="001B2FF7" w:rsidP="004A5B24">
      <w:pPr>
        <w:pStyle w:val="ListParagraph"/>
        <w:ind w:left="360"/>
      </w:pPr>
    </w:p>
    <w:p w:rsidR="00F847EE" w:rsidRDefault="00F847EE" w:rsidP="00F847EE">
      <w:pPr>
        <w:pStyle w:val="ListParagraph"/>
        <w:ind w:left="360"/>
        <w:jc w:val="both"/>
      </w:pPr>
      <w:r w:rsidRPr="001A5B27">
        <w:rPr>
          <w:b/>
        </w:rPr>
        <w:t>ANSWER (Discussion ID)</w:t>
      </w:r>
      <w:r>
        <w:t xml:space="preserve">: ___________ </w:t>
      </w:r>
      <w:r w:rsidR="00651DD3">
        <w:tab/>
        <w:t xml:space="preserve">   ________________  </w:t>
      </w:r>
    </w:p>
    <w:p w:rsidR="00F847EE" w:rsidRDefault="00F847EE" w:rsidP="004A5B24">
      <w:pPr>
        <w:pStyle w:val="ListParagraph"/>
        <w:ind w:left="360"/>
      </w:pPr>
    </w:p>
    <w:p w:rsidR="001B2FF7" w:rsidRDefault="001B2FF7" w:rsidP="004A5B24">
      <w:pPr>
        <w:pStyle w:val="ListParagraph"/>
        <w:ind w:left="360"/>
      </w:pPr>
    </w:p>
    <w:p w:rsidR="00151FE6" w:rsidRDefault="00151FE6" w:rsidP="00151FE6">
      <w:pPr>
        <w:pStyle w:val="ListParagraph"/>
        <w:ind w:left="360"/>
      </w:pPr>
    </w:p>
    <w:p w:rsidR="00151FE6" w:rsidRDefault="00C54D7D" w:rsidP="00151FE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151FE6">
        <w:t xml:space="preserve"> </w:t>
      </w: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151FE6" w:rsidRDefault="00151FE6" w:rsidP="00151FE6">
      <w:pPr>
        <w:pStyle w:val="ListParagraph"/>
        <w:pBdr>
          <w:top w:val="single" w:sz="4" w:space="1" w:color="auto"/>
          <w:left w:val="single" w:sz="4" w:space="4" w:color="auto"/>
          <w:bottom w:val="single" w:sz="4" w:space="1" w:color="auto"/>
          <w:right w:val="single" w:sz="4" w:space="4" w:color="auto"/>
        </w:pBdr>
        <w:ind w:left="432"/>
      </w:pP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1A0331" w:rsidRDefault="001A0331" w:rsidP="001A0331">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151FE6" w:rsidRDefault="00151FE6" w:rsidP="00151FE6">
      <w:pPr>
        <w:pStyle w:val="ListParagraph"/>
        <w:ind w:left="432"/>
      </w:pPr>
    </w:p>
    <w:p w:rsidR="00F847EE" w:rsidRDefault="00F847EE" w:rsidP="00151FE6">
      <w:pPr>
        <w:pStyle w:val="ListParagraph"/>
        <w:ind w:left="432"/>
      </w:pPr>
    </w:p>
    <w:p w:rsidR="00C50667" w:rsidRDefault="00C50667" w:rsidP="00151FE6">
      <w:pPr>
        <w:pStyle w:val="ListParagraph"/>
        <w:ind w:left="432"/>
      </w:pPr>
    </w:p>
    <w:p w:rsidR="001B2FF7" w:rsidRDefault="001B2FF7" w:rsidP="00151FE6">
      <w:pPr>
        <w:pStyle w:val="ListParagraph"/>
        <w:ind w:left="432"/>
      </w:pPr>
    </w:p>
    <w:p w:rsidR="001B2FF7" w:rsidRDefault="001B2FF7" w:rsidP="00151FE6">
      <w:pPr>
        <w:pStyle w:val="ListParagraph"/>
        <w:ind w:left="432"/>
      </w:pPr>
    </w:p>
    <w:p w:rsidR="001B2FF7" w:rsidRDefault="001B2FF7" w:rsidP="00151FE6">
      <w:pPr>
        <w:pStyle w:val="ListParagraph"/>
        <w:ind w:left="432"/>
      </w:pPr>
    </w:p>
    <w:p w:rsidR="001B2FF7" w:rsidRDefault="001B2FF7" w:rsidP="00151FE6">
      <w:pPr>
        <w:pStyle w:val="ListParagraph"/>
        <w:ind w:left="432"/>
      </w:pPr>
    </w:p>
    <w:p w:rsidR="001B2FF7" w:rsidRDefault="001B2FF7" w:rsidP="00151FE6">
      <w:pPr>
        <w:pStyle w:val="ListParagraph"/>
        <w:ind w:left="432"/>
      </w:pPr>
    </w:p>
    <w:p w:rsidR="004A5B24" w:rsidRDefault="004A5B24" w:rsidP="004A5B24">
      <w:pPr>
        <w:pStyle w:val="ListParagraph"/>
        <w:numPr>
          <w:ilvl w:val="0"/>
          <w:numId w:val="11"/>
        </w:numPr>
      </w:pPr>
      <w:bookmarkStart w:id="0" w:name="_GoBack"/>
      <w:bookmarkEnd w:id="0"/>
      <w:r>
        <w:t xml:space="preserve">Browsing discussions about Regular Expressions (keyword: </w:t>
      </w:r>
      <w:r>
        <w:rPr>
          <w:b/>
        </w:rPr>
        <w:t>regex</w:t>
      </w:r>
      <w:r>
        <w:t xml:space="preserve">), you believe discussion </w:t>
      </w:r>
      <w:r w:rsidRPr="00B533EA">
        <w:rPr>
          <w:b/>
        </w:rPr>
        <w:t>Using Regex to generate Strings rather than match them</w:t>
      </w:r>
      <w:r>
        <w:t xml:space="preserve"> might helpful for students looking for examples of discussions that </w:t>
      </w:r>
      <w:r w:rsidRPr="00CC37DA">
        <w:rPr>
          <w:u w:val="single"/>
        </w:rPr>
        <w:t>provide references</w:t>
      </w:r>
      <w:r>
        <w:t xml:space="preserve">.  Can you find the discussion and improve it so that it can be useful for other students looking for examples on answering questions using external references? (hint: how can you make it easier for other students looking for </w:t>
      </w:r>
      <w:r w:rsidR="00037A00">
        <w:t xml:space="preserve">these type of examples to find </w:t>
      </w:r>
      <w:r>
        <w:t>t</w:t>
      </w:r>
      <w:r w:rsidR="00037A00">
        <w:t>hem</w:t>
      </w:r>
      <w:r>
        <w:t>)</w:t>
      </w:r>
    </w:p>
    <w:p w:rsidR="004A5B24" w:rsidRDefault="004A5B24" w:rsidP="004A5B24">
      <w:pPr>
        <w:pStyle w:val="ListParagraph"/>
        <w:ind w:left="360"/>
      </w:pPr>
    </w:p>
    <w:p w:rsidR="001B2FF7" w:rsidRDefault="001B2FF7" w:rsidP="004A5B24">
      <w:pPr>
        <w:pStyle w:val="ListParagraph"/>
        <w:ind w:left="360"/>
      </w:pPr>
    </w:p>
    <w:p w:rsidR="001B2FF7" w:rsidRDefault="001B2FF7" w:rsidP="001B2FF7">
      <w:pPr>
        <w:pStyle w:val="ListParagraph"/>
        <w:ind w:left="360"/>
        <w:jc w:val="both"/>
      </w:pPr>
      <w:r w:rsidRPr="001A5B27">
        <w:rPr>
          <w:b/>
        </w:rPr>
        <w:t>ANSWER (</w:t>
      </w:r>
      <w:r>
        <w:rPr>
          <w:b/>
        </w:rPr>
        <w:t>What did you do</w:t>
      </w:r>
      <w:r w:rsidRPr="001A5B27">
        <w:rPr>
          <w:b/>
        </w:rPr>
        <w:t>)</w:t>
      </w:r>
      <w:r>
        <w:t>: __________________________________________________________</w:t>
      </w:r>
    </w:p>
    <w:p w:rsidR="001B2FF7" w:rsidRPr="001B2FF7" w:rsidRDefault="001B2FF7" w:rsidP="001B2FF7">
      <w:pPr>
        <w:jc w:val="both"/>
      </w:pPr>
      <w:r>
        <w:tab/>
        <w:t>________________________________________________________________________</w:t>
      </w:r>
    </w:p>
    <w:p w:rsidR="00151FE6" w:rsidRDefault="00151FE6" w:rsidP="00151FE6">
      <w:pPr>
        <w:pStyle w:val="ListParagraph"/>
        <w:ind w:left="360"/>
      </w:pPr>
    </w:p>
    <w:p w:rsidR="001B2FF7" w:rsidRDefault="001B2FF7" w:rsidP="00151FE6">
      <w:pPr>
        <w:pStyle w:val="ListParagraph"/>
        <w:ind w:left="360"/>
      </w:pPr>
    </w:p>
    <w:p w:rsidR="00151FE6" w:rsidRDefault="00151FE6" w:rsidP="00151FE6">
      <w:pPr>
        <w:pStyle w:val="ListParagraph"/>
        <w:pBdr>
          <w:top w:val="single" w:sz="4" w:space="1" w:color="auto"/>
          <w:left w:val="single" w:sz="4" w:space="4" w:color="auto"/>
          <w:bottom w:val="single" w:sz="4" w:space="1" w:color="auto"/>
          <w:right w:val="single" w:sz="4" w:space="4" w:color="auto"/>
        </w:pBdr>
        <w:ind w:left="432"/>
      </w:pPr>
      <w:r w:rsidRPr="001D52CF">
        <w:rPr>
          <w:b/>
        </w:rPr>
        <w:t>Rating</w:t>
      </w:r>
      <w:r>
        <w:t xml:space="preserve">: </w:t>
      </w: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151FE6" w:rsidRDefault="00151FE6" w:rsidP="00151FE6">
      <w:pPr>
        <w:pStyle w:val="ListParagraph"/>
        <w:pBdr>
          <w:top w:val="single" w:sz="4" w:space="1" w:color="auto"/>
          <w:left w:val="single" w:sz="4" w:space="4" w:color="auto"/>
          <w:bottom w:val="single" w:sz="4" w:space="1" w:color="auto"/>
          <w:right w:val="single" w:sz="4" w:space="4" w:color="auto"/>
        </w:pBdr>
        <w:ind w:left="432"/>
      </w:pP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1A0331" w:rsidRDefault="001A0331" w:rsidP="001A0331">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4A5B24" w:rsidRDefault="00ED718B" w:rsidP="004A5B24">
      <w:pPr>
        <w:pStyle w:val="ListParagraph"/>
        <w:numPr>
          <w:ilvl w:val="0"/>
          <w:numId w:val="11"/>
        </w:numPr>
        <w:jc w:val="both"/>
      </w:pPr>
      <w:r>
        <w:lastRenderedPageBreak/>
        <w:t>Can you find an unanswered question about</w:t>
      </w:r>
      <w:r w:rsidR="004A5B24" w:rsidRPr="00B83BC8">
        <w:t xml:space="preserve"> </w:t>
      </w:r>
      <w:r>
        <w:t>creating a “</w:t>
      </w:r>
      <w:r>
        <w:rPr>
          <w:b/>
        </w:rPr>
        <w:t xml:space="preserve">welcome </w:t>
      </w:r>
      <w:r w:rsidRPr="00ED718B">
        <w:rPr>
          <w:b/>
        </w:rPr>
        <w:t xml:space="preserve">page </w:t>
      </w:r>
      <w:r>
        <w:t xml:space="preserve">in </w:t>
      </w:r>
      <w:r w:rsidRPr="00ED718B">
        <w:rPr>
          <w:b/>
        </w:rPr>
        <w:t>struts</w:t>
      </w:r>
      <w:r>
        <w:rPr>
          <w:b/>
        </w:rPr>
        <w:t>”</w:t>
      </w:r>
      <w:r w:rsidR="004A5B24" w:rsidRPr="009653CB">
        <w:rPr>
          <w:b/>
        </w:rPr>
        <w:t xml:space="preserve"> </w:t>
      </w:r>
      <w:r w:rsidR="004A5B24">
        <w:t xml:space="preserve">and submit </w:t>
      </w:r>
      <w:r>
        <w:t>an</w:t>
      </w:r>
      <w:r w:rsidR="004A5B24">
        <w:t xml:space="preserve"> answer for it:</w:t>
      </w:r>
      <w:r w:rsidR="004A5B24" w:rsidRPr="00B83BC8">
        <w:t xml:space="preserve"> </w:t>
      </w:r>
      <w:r w:rsidR="00CD5E76">
        <w:rPr>
          <w:b/>
        </w:rPr>
        <w:t>To create a welcome page, I recommend you to define a Welcome File List and then redirect to the default action</w:t>
      </w:r>
      <w:r w:rsidR="004A5B24">
        <w:t>.</w:t>
      </w:r>
      <w:r w:rsidR="004A5B24" w:rsidRPr="009653CB">
        <w:t xml:space="preserve"> </w:t>
      </w:r>
      <w:r w:rsidR="004A5B24">
        <w:t xml:space="preserve"> After submitting the answer, can you think of a way to allow other students to re-use how you presented your answer to the question?</w:t>
      </w:r>
    </w:p>
    <w:p w:rsidR="00151FE6" w:rsidRDefault="00151FE6" w:rsidP="00151FE6">
      <w:pPr>
        <w:pStyle w:val="ListParagraph"/>
        <w:ind w:left="360"/>
      </w:pPr>
    </w:p>
    <w:p w:rsidR="001B2FF7" w:rsidRDefault="001B2FF7" w:rsidP="00151FE6">
      <w:pPr>
        <w:pStyle w:val="ListParagraph"/>
        <w:ind w:left="360"/>
      </w:pPr>
    </w:p>
    <w:p w:rsidR="001B2FF7" w:rsidRDefault="001B2FF7" w:rsidP="001B2FF7">
      <w:pPr>
        <w:pStyle w:val="ListParagraph"/>
        <w:ind w:left="360"/>
        <w:jc w:val="both"/>
      </w:pPr>
      <w:r w:rsidRPr="001A5B27">
        <w:rPr>
          <w:b/>
        </w:rPr>
        <w:t>ANSWER (</w:t>
      </w:r>
      <w:r>
        <w:rPr>
          <w:b/>
        </w:rPr>
        <w:t>What did you do</w:t>
      </w:r>
      <w:r w:rsidRPr="001A5B27">
        <w:rPr>
          <w:b/>
        </w:rPr>
        <w:t>)</w:t>
      </w:r>
      <w:r>
        <w:t>: __________________________________________________________</w:t>
      </w:r>
    </w:p>
    <w:p w:rsidR="001B2FF7" w:rsidRPr="001B2FF7" w:rsidRDefault="001B2FF7" w:rsidP="001B2FF7">
      <w:pPr>
        <w:jc w:val="both"/>
      </w:pPr>
      <w:r>
        <w:tab/>
        <w:t>________________________________________________________________________</w:t>
      </w:r>
    </w:p>
    <w:p w:rsidR="001B2FF7" w:rsidRDefault="001B2FF7" w:rsidP="00151FE6">
      <w:pPr>
        <w:pStyle w:val="ListParagraph"/>
        <w:ind w:left="360"/>
      </w:pPr>
    </w:p>
    <w:p w:rsidR="00A044C0" w:rsidRDefault="00A044C0" w:rsidP="00151FE6">
      <w:pPr>
        <w:pStyle w:val="ListParagraph"/>
        <w:ind w:left="360"/>
      </w:pPr>
    </w:p>
    <w:p w:rsidR="00151FE6" w:rsidRDefault="00C54D7D" w:rsidP="00151FE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151FE6">
        <w:t xml:space="preserve"> </w:t>
      </w: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151FE6" w:rsidRDefault="00151FE6" w:rsidP="00151FE6">
      <w:pPr>
        <w:pStyle w:val="ListParagraph"/>
        <w:pBdr>
          <w:top w:val="single" w:sz="4" w:space="1" w:color="auto"/>
          <w:left w:val="single" w:sz="4" w:space="4" w:color="auto"/>
          <w:bottom w:val="single" w:sz="4" w:space="1" w:color="auto"/>
          <w:right w:val="single" w:sz="4" w:space="4" w:color="auto"/>
        </w:pBdr>
        <w:ind w:left="432"/>
      </w:pP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1A0331" w:rsidRDefault="001A0331" w:rsidP="001A0331">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151FE6" w:rsidRDefault="00151FE6" w:rsidP="00151FE6">
      <w:pPr>
        <w:pStyle w:val="ListParagraph"/>
        <w:ind w:left="432"/>
      </w:pPr>
    </w:p>
    <w:p w:rsidR="00C6565E" w:rsidRDefault="00C6565E" w:rsidP="00151FE6">
      <w:pPr>
        <w:pStyle w:val="ListParagraph"/>
        <w:ind w:left="432"/>
      </w:pPr>
    </w:p>
    <w:p w:rsidR="00C6565E" w:rsidRDefault="00C6565E" w:rsidP="00151FE6">
      <w:pPr>
        <w:pStyle w:val="ListParagraph"/>
        <w:ind w:left="432"/>
      </w:pPr>
    </w:p>
    <w:p w:rsidR="00C6565E" w:rsidRDefault="00C6565E" w:rsidP="00151FE6">
      <w:pPr>
        <w:pStyle w:val="ListParagraph"/>
        <w:ind w:left="432"/>
      </w:pPr>
    </w:p>
    <w:p w:rsidR="00CE21F7" w:rsidRPr="00D617A7" w:rsidRDefault="00CE21F7" w:rsidP="004F533A">
      <w:pPr>
        <w:rPr>
          <w:color w:val="F2F2F2" w:themeColor="background1" w:themeShade="F2"/>
        </w:rPr>
      </w:pPr>
      <w:r w:rsidRPr="00D617A7">
        <w:rPr>
          <w:b/>
          <w:color w:val="F2F2F2" w:themeColor="background1" w:themeShade="F2"/>
        </w:rPr>
        <w:t>SCENARIO:</w:t>
      </w:r>
      <w:r w:rsidRPr="00D617A7">
        <w:rPr>
          <w:color w:val="F2F2F2" w:themeColor="background1" w:themeShade="F2"/>
        </w:rPr>
        <w:t xml:space="preserve"> Using Pattern information to perform knowledge discovery</w:t>
      </w:r>
    </w:p>
    <w:p w:rsidR="00724D3B" w:rsidRDefault="001A2DB4" w:rsidP="00E555A7">
      <w:pPr>
        <w:pStyle w:val="ListParagraph"/>
        <w:numPr>
          <w:ilvl w:val="0"/>
          <w:numId w:val="11"/>
        </w:numPr>
        <w:jc w:val="both"/>
      </w:pPr>
      <w:r>
        <w:t xml:space="preserve">Suppose </w:t>
      </w:r>
      <w:r w:rsidR="005D76D8">
        <w:t>you are trying to reply to a question posted by</w:t>
      </w:r>
      <w:r>
        <w:t xml:space="preserve"> </w:t>
      </w:r>
      <w:r w:rsidR="005D76D8">
        <w:t xml:space="preserve">a student by giving a reference to </w:t>
      </w:r>
      <w:r w:rsidR="001D22A2" w:rsidRPr="00B83BC8">
        <w:t xml:space="preserve">a tool </w:t>
      </w:r>
      <w:r w:rsidR="00F75037">
        <w:t>you</w:t>
      </w:r>
      <w:r w:rsidR="000B758A">
        <w:t xml:space="preserve"> are</w:t>
      </w:r>
      <w:r w:rsidR="001D22A2" w:rsidRPr="00B83BC8">
        <w:t xml:space="preserve"> familiar with but </w:t>
      </w:r>
      <w:r w:rsidR="00381386">
        <w:t>you are</w:t>
      </w:r>
      <w:r w:rsidR="00955CB5">
        <w:t xml:space="preserve"> not sure how</w:t>
      </w:r>
      <w:r w:rsidR="001D22A2" w:rsidRPr="00B83BC8">
        <w:t xml:space="preserve"> best </w:t>
      </w:r>
      <w:r w:rsidR="00D9246F">
        <w:t xml:space="preserve">to </w:t>
      </w:r>
      <w:r w:rsidR="00955CB5">
        <w:t>state</w:t>
      </w:r>
      <w:r w:rsidR="00D9246F">
        <w:t xml:space="preserve"> your</w:t>
      </w:r>
      <w:r w:rsidR="001D22A2" w:rsidRPr="00B83BC8">
        <w:t xml:space="preserve"> answer.  To </w:t>
      </w:r>
      <w:r w:rsidR="006330ED">
        <w:t>give you some guidance</w:t>
      </w:r>
      <w:r w:rsidR="001D22A2" w:rsidRPr="00B83BC8">
        <w:t xml:space="preserve">, </w:t>
      </w:r>
      <w:r w:rsidR="00DB68CC">
        <w:t>can you</w:t>
      </w:r>
      <w:r w:rsidR="001D22A2" w:rsidRPr="00B83BC8">
        <w:t xml:space="preserve"> find </w:t>
      </w:r>
      <w:r w:rsidR="00276B69">
        <w:t xml:space="preserve">two </w:t>
      </w:r>
      <w:r w:rsidR="006330ED">
        <w:t>examples of how other students have answered question by referencing other tools</w:t>
      </w:r>
      <w:r w:rsidR="00485B90">
        <w:t xml:space="preserve"> as part of their answer</w:t>
      </w:r>
      <w:r w:rsidR="006330ED">
        <w:t>.</w:t>
      </w:r>
      <w:r w:rsidR="00464418" w:rsidRPr="00B83BC8">
        <w:t xml:space="preserve">  </w:t>
      </w:r>
      <w:r w:rsidR="00D6633A">
        <w:t xml:space="preserve">  </w:t>
      </w:r>
    </w:p>
    <w:p w:rsidR="002570EA" w:rsidRDefault="002570EA" w:rsidP="00CF5027">
      <w:pPr>
        <w:pStyle w:val="ListParagraph"/>
        <w:ind w:left="360"/>
        <w:jc w:val="both"/>
        <w:rPr>
          <w:b/>
        </w:rPr>
      </w:pPr>
    </w:p>
    <w:p w:rsidR="001B2FF7" w:rsidRDefault="001B2FF7" w:rsidP="00CF5027">
      <w:pPr>
        <w:pStyle w:val="ListParagraph"/>
        <w:ind w:left="360"/>
        <w:jc w:val="both"/>
        <w:rPr>
          <w:b/>
        </w:rPr>
      </w:pPr>
    </w:p>
    <w:p w:rsidR="001B2FF7" w:rsidRDefault="001B2FF7" w:rsidP="001B2FF7">
      <w:pPr>
        <w:pStyle w:val="ListParagraph"/>
        <w:ind w:left="360"/>
        <w:jc w:val="both"/>
      </w:pPr>
      <w:r w:rsidRPr="001A5B27">
        <w:rPr>
          <w:b/>
        </w:rPr>
        <w:t>ANSWER (</w:t>
      </w:r>
      <w:r>
        <w:rPr>
          <w:b/>
        </w:rPr>
        <w:t>What did you do</w:t>
      </w:r>
      <w:r w:rsidRPr="001A5B27">
        <w:rPr>
          <w:b/>
        </w:rPr>
        <w:t>)</w:t>
      </w:r>
      <w:r>
        <w:t>: __________________________________________________________</w:t>
      </w:r>
    </w:p>
    <w:p w:rsidR="001B2FF7" w:rsidRPr="001B2FF7" w:rsidRDefault="001B2FF7" w:rsidP="001B2FF7">
      <w:pPr>
        <w:jc w:val="both"/>
      </w:pPr>
      <w:r>
        <w:tab/>
        <w:t>________________________________________________________________________</w:t>
      </w:r>
    </w:p>
    <w:p w:rsidR="002570EA" w:rsidRDefault="002570EA" w:rsidP="00CF5027">
      <w:pPr>
        <w:pStyle w:val="ListParagraph"/>
        <w:ind w:left="360"/>
        <w:jc w:val="both"/>
      </w:pPr>
      <w:r w:rsidRPr="001A5B27">
        <w:rPr>
          <w:b/>
        </w:rPr>
        <w:t>ANSWER (Discussion ID)</w:t>
      </w:r>
      <w:r>
        <w:t>: _____</w:t>
      </w:r>
      <w:r w:rsidR="00806633">
        <w:t xml:space="preserve">______ </w:t>
      </w:r>
      <w:r w:rsidR="00806633">
        <w:tab/>
        <w:t xml:space="preserve">   ___</w:t>
      </w:r>
      <w:r w:rsidR="009A5A1D">
        <w:t>_____________</w:t>
      </w:r>
    </w:p>
    <w:p w:rsidR="00151FE6" w:rsidRDefault="00151FE6" w:rsidP="00151FE6">
      <w:pPr>
        <w:pStyle w:val="ListParagraph"/>
        <w:ind w:left="360"/>
      </w:pPr>
    </w:p>
    <w:p w:rsidR="00880A80" w:rsidRDefault="00880A80" w:rsidP="00880A80">
      <w:pPr>
        <w:pStyle w:val="ListParagraph"/>
        <w:ind w:left="360"/>
        <w:jc w:val="both"/>
      </w:pPr>
    </w:p>
    <w:p w:rsidR="00151FE6" w:rsidRDefault="00C54D7D" w:rsidP="00151FE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151FE6" w:rsidRDefault="00151FE6" w:rsidP="00151FE6">
      <w:pPr>
        <w:pStyle w:val="ListParagraph"/>
        <w:pBdr>
          <w:top w:val="single" w:sz="4" w:space="1" w:color="auto"/>
          <w:left w:val="single" w:sz="4" w:space="4" w:color="auto"/>
          <w:bottom w:val="single" w:sz="4" w:space="1" w:color="auto"/>
          <w:right w:val="single" w:sz="4" w:space="4" w:color="auto"/>
        </w:pBdr>
        <w:ind w:left="432"/>
      </w:pP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1A0331" w:rsidRDefault="001A0331" w:rsidP="001A0331">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151FE6" w:rsidRDefault="00151FE6" w:rsidP="00151FE6">
      <w:pPr>
        <w:pStyle w:val="ListParagraph"/>
        <w:ind w:left="432"/>
      </w:pPr>
    </w:p>
    <w:p w:rsidR="001B2FF7" w:rsidRDefault="001B2FF7" w:rsidP="00151FE6">
      <w:pPr>
        <w:pStyle w:val="ListParagraph"/>
        <w:ind w:left="432"/>
      </w:pPr>
    </w:p>
    <w:p w:rsidR="006E4527" w:rsidRDefault="005F3BEB" w:rsidP="00531914">
      <w:pPr>
        <w:pStyle w:val="ListParagraph"/>
        <w:numPr>
          <w:ilvl w:val="0"/>
          <w:numId w:val="11"/>
        </w:numPr>
      </w:pPr>
      <w:r>
        <w:t xml:space="preserve">The instructor has given you an assignment to perform a comparison between two components.  The instructor suggested </w:t>
      </w:r>
      <w:r w:rsidR="00344E6C">
        <w:t>referring</w:t>
      </w:r>
      <w:r>
        <w:t xml:space="preserve"> to</w:t>
      </w:r>
      <w:r w:rsidR="00950CA9">
        <w:t xml:space="preserve"> </w:t>
      </w:r>
      <w:r w:rsidR="00A82EA8">
        <w:t>q</w:t>
      </w:r>
      <w:r w:rsidR="008B5687">
        <w:t xml:space="preserve">uestion </w:t>
      </w:r>
      <w:r w:rsidR="00AF3936" w:rsidRPr="00531914">
        <w:rPr>
          <w:rFonts w:ascii="Consolas" w:hAnsi="Consolas" w:cs="Consolas"/>
          <w:b/>
          <w:color w:val="000000"/>
          <w:sz w:val="20"/>
          <w:szCs w:val="20"/>
        </w:rPr>
        <w:t xml:space="preserve">Differences between </w:t>
      </w:r>
      <w:proofErr w:type="spellStart"/>
      <w:r w:rsidR="00AF3936" w:rsidRPr="00531914">
        <w:rPr>
          <w:rFonts w:ascii="Consolas" w:hAnsi="Consolas" w:cs="Consolas"/>
          <w:b/>
          <w:color w:val="000000"/>
          <w:sz w:val="20"/>
          <w:szCs w:val="20"/>
        </w:rPr>
        <w:t>Hashmap</w:t>
      </w:r>
      <w:proofErr w:type="spellEnd"/>
      <w:r w:rsidR="00AF3936" w:rsidRPr="00531914">
        <w:rPr>
          <w:rFonts w:ascii="Consolas" w:hAnsi="Consolas" w:cs="Consolas"/>
          <w:b/>
          <w:color w:val="000000"/>
          <w:sz w:val="20"/>
          <w:szCs w:val="20"/>
        </w:rPr>
        <w:t xml:space="preserve"> and </w:t>
      </w:r>
      <w:proofErr w:type="spellStart"/>
      <w:r w:rsidR="00AF3936" w:rsidRPr="00531914">
        <w:rPr>
          <w:rFonts w:ascii="Consolas" w:hAnsi="Consolas" w:cs="Consolas"/>
          <w:b/>
          <w:color w:val="000000"/>
          <w:sz w:val="20"/>
          <w:szCs w:val="20"/>
        </w:rPr>
        <w:t>Hashtable</w:t>
      </w:r>
      <w:proofErr w:type="spellEnd"/>
      <w:r w:rsidR="00AF3936" w:rsidRPr="00531914">
        <w:rPr>
          <w:rFonts w:ascii="Consolas" w:hAnsi="Consolas" w:cs="Consolas"/>
          <w:b/>
          <w:color w:val="000000"/>
          <w:sz w:val="20"/>
          <w:szCs w:val="20"/>
        </w:rPr>
        <w:t xml:space="preserve"> (keyword: </w:t>
      </w:r>
      <w:proofErr w:type="spellStart"/>
      <w:r w:rsidR="00AF3936" w:rsidRPr="00531914">
        <w:rPr>
          <w:rFonts w:ascii="Consolas" w:hAnsi="Consolas" w:cs="Consolas"/>
          <w:b/>
          <w:color w:val="000000"/>
          <w:sz w:val="20"/>
          <w:szCs w:val="20"/>
        </w:rPr>
        <w:t>hashmap</w:t>
      </w:r>
      <w:proofErr w:type="spellEnd"/>
      <w:r w:rsidR="00AF3936" w:rsidRPr="00531914">
        <w:rPr>
          <w:rFonts w:ascii="Consolas" w:hAnsi="Consolas" w:cs="Consolas"/>
          <w:b/>
          <w:color w:val="000000"/>
          <w:sz w:val="20"/>
          <w:szCs w:val="20"/>
        </w:rPr>
        <w:t>)</w:t>
      </w:r>
      <w:r w:rsidR="00A82EA8">
        <w:t xml:space="preserve"> </w:t>
      </w:r>
      <w:r>
        <w:t>as an example of how you could complete the assignment</w:t>
      </w:r>
      <w:r w:rsidR="00344E6C">
        <w:t xml:space="preserve"> but recommended you should look at other examples as well</w:t>
      </w:r>
      <w:r w:rsidR="00956BFC">
        <w:t xml:space="preserve">.  Can you find another </w:t>
      </w:r>
      <w:r w:rsidR="007D3069">
        <w:t xml:space="preserve">sample question </w:t>
      </w:r>
      <w:r w:rsidR="00540601">
        <w:t>which</w:t>
      </w:r>
      <w:r w:rsidR="00956BFC">
        <w:t xml:space="preserve"> compar</w:t>
      </w:r>
      <w:r w:rsidR="00540601">
        <w:t>es</w:t>
      </w:r>
      <w:r w:rsidR="00CE02B4">
        <w:t xml:space="preserve"> between two or more </w:t>
      </w:r>
      <w:r w:rsidR="00344E6C">
        <w:t>components</w:t>
      </w:r>
      <w:r w:rsidR="00CE02B4">
        <w:t>?</w:t>
      </w:r>
    </w:p>
    <w:p w:rsidR="00344788" w:rsidRDefault="00344788" w:rsidP="00CF5027">
      <w:pPr>
        <w:pStyle w:val="ListParagraph"/>
        <w:ind w:left="360"/>
        <w:jc w:val="both"/>
        <w:rPr>
          <w:b/>
        </w:rPr>
      </w:pPr>
    </w:p>
    <w:p w:rsidR="00C722B3" w:rsidRDefault="00C722B3" w:rsidP="00CF5027">
      <w:pPr>
        <w:pStyle w:val="ListParagraph"/>
        <w:ind w:left="360"/>
        <w:jc w:val="both"/>
      </w:pPr>
      <w:r w:rsidRPr="001A5B27">
        <w:rPr>
          <w:b/>
        </w:rPr>
        <w:t>ANSWER (</w:t>
      </w:r>
      <w:r>
        <w:rPr>
          <w:b/>
        </w:rPr>
        <w:t>What did you do</w:t>
      </w:r>
      <w:r w:rsidRPr="001A5B27">
        <w:rPr>
          <w:b/>
        </w:rPr>
        <w:t>)</w:t>
      </w:r>
      <w:r>
        <w:t>: _______________________________________</w:t>
      </w:r>
      <w:r w:rsidR="001B2FF7">
        <w:t>___________________</w:t>
      </w:r>
    </w:p>
    <w:p w:rsidR="001B2FF7" w:rsidRPr="001B2FF7" w:rsidRDefault="001B2FF7" w:rsidP="001B2FF7">
      <w:pPr>
        <w:jc w:val="both"/>
      </w:pPr>
      <w:r>
        <w:tab/>
        <w:t>________________________________________________________________________</w:t>
      </w:r>
    </w:p>
    <w:p w:rsidR="00561B02" w:rsidRDefault="00561B02" w:rsidP="00CF5027">
      <w:pPr>
        <w:pStyle w:val="ListParagraph"/>
        <w:ind w:left="360"/>
        <w:jc w:val="both"/>
        <w:rPr>
          <w:b/>
        </w:rPr>
      </w:pPr>
    </w:p>
    <w:p w:rsidR="00344788" w:rsidRDefault="00344788" w:rsidP="00CF5027">
      <w:pPr>
        <w:pStyle w:val="ListParagraph"/>
        <w:ind w:left="360"/>
        <w:jc w:val="both"/>
      </w:pPr>
      <w:r w:rsidRPr="001A5B27">
        <w:rPr>
          <w:b/>
        </w:rPr>
        <w:t>ANSWER (Discussion ID)</w:t>
      </w:r>
      <w:r w:rsidR="00D4367D">
        <w:t xml:space="preserve">: ___________ </w:t>
      </w:r>
    </w:p>
    <w:p w:rsidR="00151FE6" w:rsidRDefault="00151FE6" w:rsidP="00151FE6">
      <w:pPr>
        <w:pStyle w:val="ListParagraph"/>
        <w:ind w:left="360"/>
      </w:pPr>
    </w:p>
    <w:p w:rsidR="00FD0032" w:rsidRDefault="00FD0032" w:rsidP="00151FE6">
      <w:pPr>
        <w:pStyle w:val="ListParagraph"/>
        <w:ind w:left="360"/>
      </w:pPr>
    </w:p>
    <w:p w:rsidR="00151FE6" w:rsidRDefault="00C54D7D" w:rsidP="00151FE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151FE6">
        <w:t xml:space="preserve"> </w:t>
      </w: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151FE6" w:rsidRDefault="00151FE6" w:rsidP="00151FE6">
      <w:pPr>
        <w:pStyle w:val="ListParagraph"/>
        <w:pBdr>
          <w:top w:val="single" w:sz="4" w:space="1" w:color="auto"/>
          <w:left w:val="single" w:sz="4" w:space="4" w:color="auto"/>
          <w:bottom w:val="single" w:sz="4" w:space="1" w:color="auto"/>
          <w:right w:val="single" w:sz="4" w:space="4" w:color="auto"/>
        </w:pBdr>
        <w:ind w:left="432"/>
      </w:pP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1A0331" w:rsidRDefault="001A0331" w:rsidP="001A0331">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151FE6" w:rsidRDefault="00151FE6" w:rsidP="00151FE6">
      <w:pPr>
        <w:pStyle w:val="ListParagraph"/>
        <w:ind w:left="432"/>
      </w:pPr>
    </w:p>
    <w:p w:rsidR="001B2FF7" w:rsidRDefault="001B2FF7" w:rsidP="00151FE6">
      <w:pPr>
        <w:pStyle w:val="ListParagraph"/>
        <w:ind w:left="432"/>
      </w:pPr>
    </w:p>
    <w:p w:rsidR="001B2FF7" w:rsidRDefault="001B2FF7" w:rsidP="00151FE6">
      <w:pPr>
        <w:pStyle w:val="ListParagraph"/>
        <w:ind w:left="432"/>
      </w:pPr>
    </w:p>
    <w:p w:rsidR="00C50667" w:rsidRPr="00432AE8" w:rsidRDefault="00C50667" w:rsidP="00151FE6">
      <w:pPr>
        <w:pStyle w:val="ListParagraph"/>
        <w:ind w:left="432"/>
      </w:pPr>
    </w:p>
    <w:p w:rsidR="002F5BFC" w:rsidRDefault="000C218B" w:rsidP="002F5BFC">
      <w:pPr>
        <w:pStyle w:val="ListParagraph"/>
        <w:numPr>
          <w:ilvl w:val="0"/>
          <w:numId w:val="11"/>
        </w:numPr>
        <w:jc w:val="both"/>
      </w:pPr>
      <w:r>
        <w:t>Your homework for this week is to</w:t>
      </w:r>
      <w:r w:rsidR="002F5BFC" w:rsidRPr="00B83BC8">
        <w:t xml:space="preserve"> answer a question from the list of unanswered ones.  However, </w:t>
      </w:r>
      <w:r w:rsidR="002F5BFC">
        <w:t>you are</w:t>
      </w:r>
      <w:r w:rsidR="002F5BFC" w:rsidRPr="00B83BC8">
        <w:t xml:space="preserve"> afraid of wording </w:t>
      </w:r>
      <w:r w:rsidR="002F5BFC">
        <w:t>your</w:t>
      </w:r>
      <w:r w:rsidR="002F5BFC" w:rsidRPr="00B83BC8">
        <w:t xml:space="preserve"> answer incorrectly</w:t>
      </w:r>
      <w:r w:rsidR="002F5BFC">
        <w:t>.  Can you</w:t>
      </w:r>
      <w:r w:rsidR="002F5BFC" w:rsidRPr="00B83BC8">
        <w:t xml:space="preserve"> find </w:t>
      </w:r>
      <w:r w:rsidR="00F97F47">
        <w:t>two</w:t>
      </w:r>
      <w:r w:rsidR="002F5BFC" w:rsidRPr="00B83BC8">
        <w:t xml:space="preserve"> examples for recommended ways to </w:t>
      </w:r>
      <w:r w:rsidR="002F5BFC">
        <w:t>structure your answers</w:t>
      </w:r>
      <w:r w:rsidR="002F5BFC" w:rsidRPr="00B83BC8">
        <w:t xml:space="preserve">?  </w:t>
      </w:r>
    </w:p>
    <w:p w:rsidR="00315C96" w:rsidRDefault="00315C96" w:rsidP="00B97ABE">
      <w:pPr>
        <w:pStyle w:val="ListParagraph"/>
        <w:ind w:left="360"/>
      </w:pPr>
    </w:p>
    <w:p w:rsidR="001B2FF7" w:rsidRDefault="001B2FF7" w:rsidP="001B2FF7">
      <w:pPr>
        <w:pStyle w:val="ListParagraph"/>
        <w:ind w:left="360"/>
        <w:jc w:val="both"/>
      </w:pPr>
      <w:r w:rsidRPr="001A5B27">
        <w:rPr>
          <w:b/>
        </w:rPr>
        <w:t>ANSWER (</w:t>
      </w:r>
      <w:r>
        <w:rPr>
          <w:b/>
        </w:rPr>
        <w:t>What did you do</w:t>
      </w:r>
      <w:r w:rsidRPr="001A5B27">
        <w:rPr>
          <w:b/>
        </w:rPr>
        <w:t>)</w:t>
      </w:r>
      <w:r>
        <w:t>: __________________________________________________________</w:t>
      </w:r>
    </w:p>
    <w:p w:rsidR="001B2FF7" w:rsidRPr="001B2FF7" w:rsidRDefault="001B2FF7" w:rsidP="001B2FF7">
      <w:pPr>
        <w:jc w:val="both"/>
      </w:pPr>
      <w:r>
        <w:tab/>
        <w:t>________________________________________________________________________</w:t>
      </w:r>
    </w:p>
    <w:p w:rsidR="000D4500" w:rsidRPr="00B67BEA" w:rsidRDefault="000D4500" w:rsidP="000D4500">
      <w:pPr>
        <w:pStyle w:val="ListParagraph"/>
        <w:ind w:left="360"/>
        <w:jc w:val="both"/>
      </w:pPr>
    </w:p>
    <w:p w:rsidR="000D4500" w:rsidRDefault="000D4500" w:rsidP="000D4500">
      <w:pPr>
        <w:pStyle w:val="ListParagraph"/>
        <w:ind w:left="360"/>
        <w:jc w:val="both"/>
      </w:pPr>
      <w:r w:rsidRPr="00B17FB8">
        <w:rPr>
          <w:b/>
        </w:rPr>
        <w:t>ANSWER (Discussion ID)</w:t>
      </w:r>
      <w:r>
        <w:t xml:space="preserve">: ___________ </w:t>
      </w:r>
      <w:r>
        <w:tab/>
        <w:t xml:space="preserve">   _____</w:t>
      </w:r>
      <w:r w:rsidR="004609E8">
        <w:t>___________</w:t>
      </w:r>
    </w:p>
    <w:p w:rsidR="00151FE6" w:rsidRDefault="00151FE6" w:rsidP="00151FE6">
      <w:pPr>
        <w:pStyle w:val="ListParagraph"/>
        <w:ind w:left="360"/>
      </w:pPr>
    </w:p>
    <w:p w:rsidR="00904076" w:rsidRDefault="00904076" w:rsidP="00151FE6">
      <w:pPr>
        <w:pStyle w:val="ListParagraph"/>
        <w:ind w:left="360"/>
      </w:pPr>
    </w:p>
    <w:p w:rsidR="00151FE6" w:rsidRDefault="00C54D7D" w:rsidP="00151FE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151FE6">
        <w:t xml:space="preserve"> </w:t>
      </w: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151FE6" w:rsidRDefault="00151FE6" w:rsidP="00151FE6">
      <w:pPr>
        <w:pStyle w:val="ListParagraph"/>
        <w:pBdr>
          <w:top w:val="single" w:sz="4" w:space="1" w:color="auto"/>
          <w:left w:val="single" w:sz="4" w:space="4" w:color="auto"/>
          <w:bottom w:val="single" w:sz="4" w:space="1" w:color="auto"/>
          <w:right w:val="single" w:sz="4" w:space="4" w:color="auto"/>
        </w:pBdr>
        <w:ind w:left="432"/>
      </w:pP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1A0331" w:rsidRDefault="001A0331" w:rsidP="001A0331">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151FE6" w:rsidRPr="00432AE8" w:rsidRDefault="00151FE6" w:rsidP="00151FE6">
      <w:pPr>
        <w:pStyle w:val="ListParagraph"/>
        <w:ind w:left="432"/>
      </w:pPr>
    </w:p>
    <w:p w:rsidR="0092430F" w:rsidRDefault="0092430F" w:rsidP="00143E2F"/>
    <w:p w:rsidR="00B61188" w:rsidRDefault="00B61188" w:rsidP="00B61188">
      <w:pPr>
        <w:pStyle w:val="Heading1"/>
      </w:pPr>
      <w:r>
        <w:t xml:space="preserve">Online Discussion System – </w:t>
      </w:r>
      <w:proofErr w:type="spellStart"/>
      <w:r>
        <w:t>MicroProbe</w:t>
      </w:r>
      <w:proofErr w:type="spellEnd"/>
      <w:r>
        <w:t xml:space="preserve"> – Question2Answer</w:t>
      </w:r>
    </w:p>
    <w:p w:rsidR="00B61188" w:rsidRDefault="00B61188" w:rsidP="00B61188"/>
    <w:p w:rsidR="00B61188" w:rsidRDefault="00B61188" w:rsidP="00B61188">
      <w:pPr>
        <w:pStyle w:val="Heading2"/>
      </w:pPr>
      <w:r>
        <w:t>Tutorial</w:t>
      </w:r>
    </w:p>
    <w:p w:rsidR="00B61188" w:rsidRDefault="00B54B7D" w:rsidP="00B61188">
      <w:r>
        <w:t>The system presents a web based interface for navigating discussion threads</w:t>
      </w:r>
      <w:r w:rsidR="00B61188">
        <w:t xml:space="preserve">.  A discussion thread is composed of a question and zero or more answers for the question. </w:t>
      </w:r>
    </w:p>
    <w:p w:rsidR="00B61188" w:rsidRDefault="0017640D" w:rsidP="00B61188">
      <w:r>
        <w:t>Navigation</w:t>
      </w:r>
    </w:p>
    <w:p w:rsidR="00B61188" w:rsidRDefault="00C2664F" w:rsidP="00B61188">
      <w:pPr>
        <w:pStyle w:val="ListParagraph"/>
        <w:numPr>
          <w:ilvl w:val="0"/>
          <w:numId w:val="3"/>
        </w:numPr>
      </w:pPr>
      <w:r>
        <w:t xml:space="preserve">The web interface is divided into tabs which present different set of questions or elements associated to the questions.  </w:t>
      </w:r>
    </w:p>
    <w:p w:rsidR="00C2664F" w:rsidRDefault="00C2664F" w:rsidP="00B61188">
      <w:pPr>
        <w:pStyle w:val="ListParagraph"/>
        <w:numPr>
          <w:ilvl w:val="0"/>
          <w:numId w:val="3"/>
        </w:numPr>
      </w:pPr>
      <w:r>
        <w:t>The interface is organized into Tabs which contain sub information.  There are four main tabs: Questions, Unanswered, Tags and Ask a Question.</w:t>
      </w:r>
    </w:p>
    <w:p w:rsidR="00C2664F" w:rsidRDefault="00C2664F" w:rsidP="00B61188">
      <w:pPr>
        <w:pStyle w:val="ListParagraph"/>
        <w:numPr>
          <w:ilvl w:val="0"/>
          <w:numId w:val="3"/>
        </w:numPr>
      </w:pPr>
      <w:r>
        <w:t xml:space="preserve">The Questions tab shows </w:t>
      </w:r>
      <w:r w:rsidR="00D64258">
        <w:t>all</w:t>
      </w:r>
      <w:r>
        <w:t xml:space="preserve"> question</w:t>
      </w:r>
      <w:r w:rsidR="00D64258">
        <w:t>s</w:t>
      </w:r>
      <w:r>
        <w:t xml:space="preserve"> sorted by most recent.  You can also change the sorting order by selecting the other </w:t>
      </w:r>
      <w:r w:rsidR="00D64258">
        <w:t>sub tabs</w:t>
      </w:r>
      <w:r>
        <w:t xml:space="preserve"> such as “Hot!”, “Most votes”, “Most answers”, and “Most views”</w:t>
      </w:r>
    </w:p>
    <w:p w:rsidR="003C1DAD" w:rsidRDefault="003C1DAD" w:rsidP="00B61188">
      <w:pPr>
        <w:pStyle w:val="ListParagraph"/>
        <w:numPr>
          <w:ilvl w:val="0"/>
          <w:numId w:val="3"/>
        </w:numPr>
      </w:pPr>
      <w:r>
        <w:t>The Unanswered tab default</w:t>
      </w:r>
      <w:r w:rsidR="00EC770F">
        <w:t>s to</w:t>
      </w:r>
      <w:r>
        <w:t xml:space="preserve"> all question that have not received any answers.  You can also show questions that do not have an accepted answer.</w:t>
      </w:r>
    </w:p>
    <w:p w:rsidR="00B61188" w:rsidRDefault="00B61188" w:rsidP="00B61188">
      <w:r>
        <w:t>Search</w:t>
      </w:r>
    </w:p>
    <w:p w:rsidR="00B61188" w:rsidRDefault="00B61188" w:rsidP="00B61188">
      <w:pPr>
        <w:pStyle w:val="ListParagraph"/>
        <w:numPr>
          <w:ilvl w:val="0"/>
          <w:numId w:val="2"/>
        </w:numPr>
      </w:pPr>
      <w:r>
        <w:t>To filter discussions by keywords, use the search box on the upper right corner and enter the desired keywords.  Only those discussions matching the keywords will be displayed in the discussion listing.</w:t>
      </w:r>
    </w:p>
    <w:p w:rsidR="00B61188" w:rsidRDefault="006F0FF7" w:rsidP="00B61188">
      <w:r>
        <w:t>Create Question</w:t>
      </w:r>
    </w:p>
    <w:p w:rsidR="00B61188" w:rsidRDefault="00B61188" w:rsidP="00B61188">
      <w:pPr>
        <w:pStyle w:val="ListParagraph"/>
        <w:numPr>
          <w:ilvl w:val="0"/>
          <w:numId w:val="5"/>
        </w:numPr>
      </w:pPr>
      <w:r>
        <w:t xml:space="preserve">To create an answer, </w:t>
      </w:r>
      <w:r w:rsidR="00927557">
        <w:t xml:space="preserve">click on the </w:t>
      </w:r>
      <w:r w:rsidR="00927557">
        <w:rPr>
          <w:b/>
        </w:rPr>
        <w:t>Ask a Question</w:t>
      </w:r>
      <w:r w:rsidR="00927557">
        <w:t xml:space="preserve"> tab, and then enter your question in the title field and any additional information in the more information section.</w:t>
      </w:r>
    </w:p>
    <w:p w:rsidR="00B61188" w:rsidRDefault="00927557" w:rsidP="00B61188">
      <w:pPr>
        <w:pStyle w:val="ListParagraph"/>
        <w:numPr>
          <w:ilvl w:val="0"/>
          <w:numId w:val="5"/>
        </w:numPr>
      </w:pPr>
      <w:r>
        <w:t>To submit your question</w:t>
      </w:r>
      <w:r w:rsidR="00487CC7">
        <w:t>,</w:t>
      </w:r>
      <w:r>
        <w:t xml:space="preserve"> click the </w:t>
      </w:r>
      <w:r>
        <w:rPr>
          <w:b/>
        </w:rPr>
        <w:t>Ask a Question</w:t>
      </w:r>
      <w:r>
        <w:t xml:space="preserve"> button.</w:t>
      </w:r>
    </w:p>
    <w:p w:rsidR="00B61188" w:rsidRDefault="00B61188" w:rsidP="00B61188">
      <w:r>
        <w:t xml:space="preserve">Create </w:t>
      </w:r>
      <w:r w:rsidR="006F0FF7">
        <w:t>Answer</w:t>
      </w:r>
    </w:p>
    <w:p w:rsidR="006F0FF7" w:rsidRDefault="006F0FF7" w:rsidP="006F0FF7">
      <w:pPr>
        <w:pStyle w:val="ListParagraph"/>
        <w:numPr>
          <w:ilvl w:val="0"/>
          <w:numId w:val="7"/>
        </w:numPr>
      </w:pPr>
      <w:r>
        <w:t>To create an answer, first find the question you want to answer and click on its title to open its details.</w:t>
      </w:r>
    </w:p>
    <w:p w:rsidR="006F0FF7" w:rsidRDefault="006F0FF7" w:rsidP="006F0FF7">
      <w:pPr>
        <w:pStyle w:val="ListParagraph"/>
        <w:numPr>
          <w:ilvl w:val="0"/>
          <w:numId w:val="7"/>
        </w:numPr>
      </w:pPr>
      <w:r>
        <w:t xml:space="preserve">From the right side below the question details section, click the </w:t>
      </w:r>
      <w:r>
        <w:rPr>
          <w:b/>
        </w:rPr>
        <w:t>answer</w:t>
      </w:r>
      <w:r>
        <w:t xml:space="preserve"> </w:t>
      </w:r>
      <w:proofErr w:type="spellStart"/>
      <w:r>
        <w:t>linkj</w:t>
      </w:r>
      <w:proofErr w:type="spellEnd"/>
    </w:p>
    <w:p w:rsidR="006F0FF7" w:rsidRDefault="00342CE8" w:rsidP="006F0FF7">
      <w:pPr>
        <w:pStyle w:val="ListParagraph"/>
        <w:numPr>
          <w:ilvl w:val="0"/>
          <w:numId w:val="7"/>
        </w:numPr>
      </w:pPr>
      <w:r>
        <w:t xml:space="preserve">An editor will </w:t>
      </w:r>
      <w:r w:rsidR="00787F86">
        <w:t>appear below</w:t>
      </w:r>
      <w:r>
        <w:t xml:space="preserve"> the question.  Type in your answer and click </w:t>
      </w:r>
      <w:r>
        <w:rPr>
          <w:b/>
        </w:rPr>
        <w:t>Add answer</w:t>
      </w:r>
    </w:p>
    <w:p w:rsidR="00B61188" w:rsidRDefault="00B61188" w:rsidP="00B61188">
      <w:pPr>
        <w:rPr>
          <w:rFonts w:eastAsiaTheme="minorEastAsia"/>
        </w:rPr>
      </w:pPr>
      <w:r>
        <w:br w:type="page"/>
      </w:r>
    </w:p>
    <w:p w:rsidR="00B61188" w:rsidRDefault="00B61188" w:rsidP="00B61188">
      <w:pPr>
        <w:pStyle w:val="Heading2"/>
      </w:pPr>
      <w:r>
        <w:lastRenderedPageBreak/>
        <w:t xml:space="preserve">Experimental Tasks Set </w:t>
      </w:r>
      <w:r w:rsidR="00315C96">
        <w:t>–</w:t>
      </w:r>
      <w:r w:rsidR="00C36307">
        <w:t xml:space="preserve"> </w:t>
      </w:r>
      <w:proofErr w:type="spellStart"/>
      <w:r w:rsidR="00C36307">
        <w:t>MicroProbe</w:t>
      </w:r>
      <w:proofErr w:type="spellEnd"/>
    </w:p>
    <w:p w:rsidR="00315C96" w:rsidRPr="00E13153" w:rsidRDefault="00315C96" w:rsidP="00B61188">
      <w:pPr>
        <w:rPr>
          <w:b/>
          <w:sz w:val="14"/>
        </w:rPr>
      </w:pPr>
    </w:p>
    <w:p w:rsidR="00B61188" w:rsidRPr="00D617A7" w:rsidRDefault="00B61188" w:rsidP="00B61188">
      <w:pPr>
        <w:rPr>
          <w:color w:val="F2F2F2" w:themeColor="background1" w:themeShade="F2"/>
        </w:rPr>
      </w:pPr>
      <w:r w:rsidRPr="00D617A7">
        <w:rPr>
          <w:b/>
          <w:color w:val="F2F2F2" w:themeColor="background1" w:themeShade="F2"/>
        </w:rPr>
        <w:t xml:space="preserve">SCENARIO: </w:t>
      </w:r>
      <w:r w:rsidRPr="00D617A7">
        <w:rPr>
          <w:color w:val="F2F2F2" w:themeColor="background1" w:themeShade="F2"/>
        </w:rPr>
        <w:t>Finding discussion based on topic searches</w:t>
      </w:r>
    </w:p>
    <w:p w:rsidR="000824B5" w:rsidRDefault="000824B5" w:rsidP="000824B5">
      <w:pPr>
        <w:pStyle w:val="ListParagraph"/>
        <w:numPr>
          <w:ilvl w:val="0"/>
          <w:numId w:val="24"/>
        </w:numPr>
        <w:jc w:val="both"/>
      </w:pPr>
      <w:r>
        <w:t xml:space="preserve">During the last class, the instructor discussed topics on Java </w:t>
      </w:r>
      <w:r w:rsidR="0005329B">
        <w:t>scripting</w:t>
      </w:r>
      <w:r>
        <w:t xml:space="preserve"> frameworks, in particular the use of </w:t>
      </w:r>
      <w:r w:rsidR="0005329B">
        <w:t>Groovy</w:t>
      </w:r>
      <w:r>
        <w:t xml:space="preserve">.  Can you find </w:t>
      </w:r>
      <w:r w:rsidR="00CE6378">
        <w:t>one</w:t>
      </w:r>
      <w:r>
        <w:t xml:space="preserve"> discussion related to the concept of </w:t>
      </w:r>
      <w:r>
        <w:rPr>
          <w:b/>
        </w:rPr>
        <w:t>Groovy</w:t>
      </w:r>
      <w:r>
        <w:t>?</w:t>
      </w:r>
    </w:p>
    <w:p w:rsidR="00B17FB8" w:rsidRDefault="00B17FB8" w:rsidP="00CF5027">
      <w:pPr>
        <w:pStyle w:val="ListParagraph"/>
        <w:ind w:left="360"/>
        <w:jc w:val="both"/>
        <w:rPr>
          <w:b/>
        </w:rPr>
      </w:pPr>
    </w:p>
    <w:p w:rsidR="00B17FB8" w:rsidRDefault="00B17FB8" w:rsidP="00CF5027">
      <w:pPr>
        <w:pStyle w:val="ListParagraph"/>
        <w:ind w:left="360"/>
        <w:jc w:val="both"/>
      </w:pPr>
      <w:r w:rsidRPr="00B17FB8">
        <w:rPr>
          <w:b/>
        </w:rPr>
        <w:t>ANSWER (Discussion ID)</w:t>
      </w:r>
      <w:r>
        <w:t xml:space="preserve">: ___________ </w:t>
      </w:r>
      <w:r>
        <w:tab/>
      </w:r>
    </w:p>
    <w:p w:rsidR="00E02860" w:rsidRDefault="00E02860" w:rsidP="00143E2F">
      <w:pPr>
        <w:jc w:val="both"/>
      </w:pPr>
    </w:p>
    <w:p w:rsidR="00151FE6" w:rsidRDefault="00C54D7D" w:rsidP="00151FE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151FE6">
        <w:t xml:space="preserve"> </w:t>
      </w: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151FE6" w:rsidRDefault="00151FE6" w:rsidP="00151FE6">
      <w:pPr>
        <w:pStyle w:val="ListParagraph"/>
        <w:pBdr>
          <w:top w:val="single" w:sz="4" w:space="1" w:color="auto"/>
          <w:left w:val="single" w:sz="4" w:space="4" w:color="auto"/>
          <w:bottom w:val="single" w:sz="4" w:space="1" w:color="auto"/>
          <w:right w:val="single" w:sz="4" w:space="4" w:color="auto"/>
        </w:pBdr>
        <w:ind w:left="432"/>
      </w:pPr>
    </w:p>
    <w:p w:rsidR="00151FE6" w:rsidRPr="001D52CF" w:rsidRDefault="00151FE6" w:rsidP="00151FE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1A0331" w:rsidRDefault="001A0331" w:rsidP="001A0331">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C50667" w:rsidRDefault="00C50667" w:rsidP="00B61188">
      <w:pPr>
        <w:pStyle w:val="ListParagraph"/>
        <w:ind w:left="432"/>
      </w:pPr>
    </w:p>
    <w:p w:rsidR="00C50667" w:rsidRDefault="00C50667" w:rsidP="00B61188">
      <w:pPr>
        <w:pStyle w:val="ListParagraph"/>
        <w:ind w:left="432"/>
      </w:pPr>
    </w:p>
    <w:p w:rsidR="00B61188" w:rsidRPr="004F4DBE" w:rsidRDefault="00B61188" w:rsidP="00B61188">
      <w:pPr>
        <w:pStyle w:val="ListParagraph"/>
        <w:ind w:left="432"/>
      </w:pPr>
    </w:p>
    <w:p w:rsidR="00490418" w:rsidRDefault="00805DDA" w:rsidP="00490418">
      <w:pPr>
        <w:pStyle w:val="ListParagraph"/>
        <w:numPr>
          <w:ilvl w:val="0"/>
          <w:numId w:val="24"/>
        </w:numPr>
        <w:jc w:val="both"/>
      </w:pPr>
      <w:r>
        <w:t xml:space="preserve"> </w:t>
      </w:r>
      <w:r w:rsidR="00490418">
        <w:t xml:space="preserve">Assume you are trying to come up with discussion points for your next class which covers the use of </w:t>
      </w:r>
      <w:r w:rsidR="000568D2">
        <w:t>Android programming</w:t>
      </w:r>
      <w:r w:rsidR="00490418">
        <w:t xml:space="preserve">.  Can you find two discussions related to the topic of </w:t>
      </w:r>
      <w:r w:rsidR="00ED6F3F" w:rsidRPr="00F5161D">
        <w:rPr>
          <w:b/>
        </w:rPr>
        <w:t>Android</w:t>
      </w:r>
      <w:r w:rsidR="00ED6F3F">
        <w:t xml:space="preserve"> </w:t>
      </w:r>
      <w:r w:rsidR="00490418">
        <w:t>that students have viewed the most</w:t>
      </w:r>
      <w:r w:rsidR="00490418" w:rsidRPr="00F52034">
        <w:t>?</w:t>
      </w:r>
    </w:p>
    <w:p w:rsidR="004152BC" w:rsidRDefault="004152BC" w:rsidP="00CF5027">
      <w:pPr>
        <w:pStyle w:val="ListParagraph"/>
        <w:ind w:left="360"/>
        <w:jc w:val="both"/>
        <w:rPr>
          <w:b/>
        </w:rPr>
      </w:pPr>
    </w:p>
    <w:p w:rsidR="004152BC" w:rsidRDefault="004152BC" w:rsidP="00CF5027">
      <w:pPr>
        <w:pStyle w:val="ListParagraph"/>
        <w:ind w:left="360"/>
        <w:jc w:val="both"/>
      </w:pPr>
      <w:r w:rsidRPr="00B17FB8">
        <w:rPr>
          <w:b/>
        </w:rPr>
        <w:t>ANSWER (Discussion ID)</w:t>
      </w:r>
      <w:r>
        <w:t xml:space="preserve">: ___________ </w:t>
      </w:r>
      <w:r>
        <w:tab/>
        <w:t xml:space="preserve">   ________________  </w:t>
      </w:r>
      <w:r>
        <w:tab/>
      </w:r>
    </w:p>
    <w:p w:rsidR="004152BC" w:rsidRDefault="004152BC" w:rsidP="00CF5027">
      <w:pPr>
        <w:jc w:val="both"/>
      </w:pPr>
    </w:p>
    <w:p w:rsidR="0062712F" w:rsidRDefault="00C54D7D" w:rsidP="0062712F">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62712F">
        <w:t xml:space="preserve"> </w:t>
      </w:r>
    </w:p>
    <w:p w:rsidR="0062712F" w:rsidRPr="001D52CF" w:rsidRDefault="0062712F" w:rsidP="0062712F">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62712F" w:rsidRDefault="0062712F" w:rsidP="0062712F">
      <w:pPr>
        <w:pStyle w:val="ListParagraph"/>
        <w:pBdr>
          <w:top w:val="single" w:sz="4" w:space="1" w:color="auto"/>
          <w:left w:val="single" w:sz="4" w:space="4" w:color="auto"/>
          <w:bottom w:val="single" w:sz="4" w:space="1" w:color="auto"/>
          <w:right w:val="single" w:sz="4" w:space="4" w:color="auto"/>
        </w:pBdr>
        <w:ind w:left="432"/>
      </w:pPr>
    </w:p>
    <w:p w:rsidR="0062712F" w:rsidRPr="001D52CF" w:rsidRDefault="0062712F" w:rsidP="0062712F">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1A0331" w:rsidRDefault="001A0331" w:rsidP="001A0331">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C50667" w:rsidRDefault="00C50667">
      <w:r>
        <w:br w:type="page"/>
      </w:r>
    </w:p>
    <w:p w:rsidR="00015A42" w:rsidRDefault="00015A42" w:rsidP="00015A42">
      <w:pPr>
        <w:pStyle w:val="ListParagraph"/>
        <w:numPr>
          <w:ilvl w:val="0"/>
          <w:numId w:val="24"/>
        </w:numPr>
        <w:jc w:val="both"/>
      </w:pPr>
      <w:r>
        <w:lastRenderedPageBreak/>
        <w:t xml:space="preserve">As part of a homework assignment, the instructor has asked you to provide an answer to a question about the topic </w:t>
      </w:r>
      <w:r>
        <w:rPr>
          <w:b/>
        </w:rPr>
        <w:t>code coverage</w:t>
      </w:r>
      <w:r>
        <w:t xml:space="preserve">.  To learn more about the topic, you decide to read similar questions. To complete this task, first find an unanswered question about the topic </w:t>
      </w:r>
      <w:r>
        <w:rPr>
          <w:b/>
        </w:rPr>
        <w:t>code coverage</w:t>
      </w:r>
      <w:r>
        <w:t xml:space="preserve"> and then </w:t>
      </w:r>
      <w:r w:rsidRPr="00AA164E">
        <w:t xml:space="preserve">find </w:t>
      </w:r>
      <w:r>
        <w:t xml:space="preserve">two related </w:t>
      </w:r>
      <w:r w:rsidRPr="00AA164E">
        <w:t>questions</w:t>
      </w:r>
      <w:r>
        <w:t>.</w:t>
      </w:r>
    </w:p>
    <w:p w:rsidR="00BF461A" w:rsidRDefault="00BF461A" w:rsidP="00CF5027">
      <w:pPr>
        <w:pStyle w:val="ListParagraph"/>
        <w:ind w:left="360"/>
        <w:jc w:val="both"/>
        <w:rPr>
          <w:b/>
        </w:rPr>
      </w:pPr>
    </w:p>
    <w:p w:rsidR="00BF461A" w:rsidRDefault="00BF461A" w:rsidP="00CF5027">
      <w:pPr>
        <w:pStyle w:val="ListParagraph"/>
        <w:ind w:left="360"/>
        <w:jc w:val="both"/>
      </w:pPr>
      <w:r w:rsidRPr="00B17FB8">
        <w:rPr>
          <w:b/>
        </w:rPr>
        <w:t>ANSWER (Discussion ID)</w:t>
      </w:r>
      <w:r>
        <w:t xml:space="preserve">: ___________ </w:t>
      </w:r>
      <w:r>
        <w:tab/>
        <w:t xml:space="preserve">   _____</w:t>
      </w:r>
      <w:r w:rsidR="00CE6378">
        <w:t xml:space="preserve">___________  </w:t>
      </w:r>
    </w:p>
    <w:p w:rsidR="00BF461A" w:rsidRDefault="00BF461A" w:rsidP="00CF5027">
      <w:pPr>
        <w:pStyle w:val="ListParagraph"/>
        <w:ind w:left="360"/>
        <w:jc w:val="both"/>
      </w:pPr>
    </w:p>
    <w:p w:rsidR="0062712F" w:rsidRDefault="0062712F" w:rsidP="0062712F">
      <w:pPr>
        <w:pStyle w:val="ListParagraph"/>
        <w:ind w:left="360"/>
      </w:pPr>
    </w:p>
    <w:p w:rsidR="0062712F" w:rsidRDefault="00C54D7D" w:rsidP="0062712F">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62712F">
        <w:t xml:space="preserve"> </w:t>
      </w:r>
    </w:p>
    <w:p w:rsidR="0062712F" w:rsidRPr="001D52CF" w:rsidRDefault="0062712F" w:rsidP="0062712F">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62712F" w:rsidRDefault="0062712F" w:rsidP="0062712F">
      <w:pPr>
        <w:pStyle w:val="ListParagraph"/>
        <w:pBdr>
          <w:top w:val="single" w:sz="4" w:space="1" w:color="auto"/>
          <w:left w:val="single" w:sz="4" w:space="4" w:color="auto"/>
          <w:bottom w:val="single" w:sz="4" w:space="1" w:color="auto"/>
          <w:right w:val="single" w:sz="4" w:space="4" w:color="auto"/>
        </w:pBdr>
        <w:ind w:left="432"/>
      </w:pPr>
    </w:p>
    <w:p w:rsidR="0062712F" w:rsidRPr="001D52CF" w:rsidRDefault="0062712F" w:rsidP="0062712F">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1A0331" w:rsidRDefault="001A0331" w:rsidP="001A0331">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62712F" w:rsidRPr="00432AE8" w:rsidRDefault="0062712F" w:rsidP="0062712F">
      <w:pPr>
        <w:pStyle w:val="ListParagraph"/>
        <w:ind w:left="432"/>
      </w:pPr>
    </w:p>
    <w:p w:rsidR="00B61188" w:rsidRPr="00D617A7" w:rsidRDefault="00B61188" w:rsidP="00143E2F">
      <w:pPr>
        <w:pStyle w:val="ListParagraph"/>
        <w:ind w:left="0" w:firstLine="360"/>
        <w:rPr>
          <w:color w:val="F2F2F2" w:themeColor="background1" w:themeShade="F2"/>
        </w:rPr>
      </w:pPr>
      <w:r w:rsidRPr="00D617A7">
        <w:rPr>
          <w:b/>
          <w:color w:val="F2F2F2" w:themeColor="background1" w:themeShade="F2"/>
        </w:rPr>
        <w:t>SCENARIO:</w:t>
      </w:r>
      <w:r w:rsidRPr="00D617A7">
        <w:rPr>
          <w:color w:val="F2F2F2" w:themeColor="background1" w:themeShade="F2"/>
        </w:rPr>
        <w:t xml:space="preserve"> Finding time based information</w:t>
      </w:r>
    </w:p>
    <w:p w:rsidR="00F107D7" w:rsidRDefault="00413BCA" w:rsidP="00F107D7">
      <w:pPr>
        <w:pStyle w:val="ListParagraph"/>
        <w:numPr>
          <w:ilvl w:val="0"/>
          <w:numId w:val="24"/>
        </w:numPr>
        <w:jc w:val="both"/>
      </w:pPr>
      <w:r>
        <w:t xml:space="preserve"> </w:t>
      </w:r>
      <w:r w:rsidR="00F107D7">
        <w:t xml:space="preserve">Supposed you had a personal emergency that prevented you from attending class during the first week of the year and now you want to know what topics were covered when you were out.  Can you find activity that occurred between </w:t>
      </w:r>
      <w:r w:rsidR="00F107D7">
        <w:rPr>
          <w:b/>
        </w:rPr>
        <w:t>August 20</w:t>
      </w:r>
      <w:r w:rsidR="00F107D7" w:rsidRPr="007E6FD3">
        <w:rPr>
          <w:b/>
          <w:vertAlign w:val="superscript"/>
        </w:rPr>
        <w:t>th</w:t>
      </w:r>
      <w:r w:rsidR="00F107D7">
        <w:rPr>
          <w:b/>
        </w:rPr>
        <w:t xml:space="preserve"> 2008</w:t>
      </w:r>
      <w:r w:rsidR="00F107D7" w:rsidRPr="00B24790">
        <w:rPr>
          <w:b/>
        </w:rPr>
        <w:t xml:space="preserve"> </w:t>
      </w:r>
      <w:r w:rsidR="00F107D7" w:rsidRPr="00B24790">
        <w:t>and</w:t>
      </w:r>
      <w:r w:rsidR="00F107D7">
        <w:rPr>
          <w:b/>
        </w:rPr>
        <w:t xml:space="preserve"> August 25</w:t>
      </w:r>
      <w:r w:rsidR="00F107D7" w:rsidRPr="007E6FD3">
        <w:rPr>
          <w:b/>
          <w:vertAlign w:val="superscript"/>
        </w:rPr>
        <w:t>th</w:t>
      </w:r>
      <w:r w:rsidR="00F107D7">
        <w:rPr>
          <w:b/>
        </w:rPr>
        <w:t xml:space="preserve"> 2008</w:t>
      </w:r>
      <w:r w:rsidR="00F107D7">
        <w:t>?</w:t>
      </w:r>
      <w:r w:rsidR="003557A5">
        <w:t xml:space="preserve"> (Pick any </w:t>
      </w:r>
      <w:r w:rsidR="00CE6378">
        <w:t>2</w:t>
      </w:r>
      <w:r w:rsidR="003557A5">
        <w:t xml:space="preserve"> discussions you identify)</w:t>
      </w:r>
    </w:p>
    <w:p w:rsidR="00BF461A" w:rsidRDefault="00BF461A" w:rsidP="00CF5027">
      <w:pPr>
        <w:pStyle w:val="ListParagraph"/>
        <w:ind w:left="360"/>
        <w:jc w:val="both"/>
        <w:rPr>
          <w:b/>
        </w:rPr>
      </w:pPr>
    </w:p>
    <w:p w:rsidR="00BF461A" w:rsidRDefault="00BF461A" w:rsidP="00CF5027">
      <w:pPr>
        <w:pStyle w:val="ListParagraph"/>
        <w:ind w:left="360"/>
        <w:jc w:val="both"/>
      </w:pPr>
      <w:r w:rsidRPr="00B17FB8">
        <w:rPr>
          <w:b/>
        </w:rPr>
        <w:t>ANSWER (Discussion ID)</w:t>
      </w:r>
      <w:r>
        <w:t>: ________</w:t>
      </w:r>
      <w:r w:rsidR="00CE6378">
        <w:t xml:space="preserve">___ </w:t>
      </w:r>
      <w:r w:rsidR="00CE6378">
        <w:tab/>
        <w:t xml:space="preserve">   ________________  </w:t>
      </w:r>
    </w:p>
    <w:p w:rsidR="00BF461A" w:rsidRDefault="00BF461A" w:rsidP="00CF5027">
      <w:pPr>
        <w:pStyle w:val="ListParagraph"/>
        <w:ind w:left="360"/>
        <w:jc w:val="both"/>
      </w:pPr>
    </w:p>
    <w:p w:rsidR="006A0C69" w:rsidRDefault="006A0C69" w:rsidP="00B61188">
      <w:pPr>
        <w:pStyle w:val="ListParagraph"/>
        <w:ind w:left="360"/>
      </w:pPr>
    </w:p>
    <w:p w:rsidR="0062712F" w:rsidRDefault="00C54D7D" w:rsidP="0062712F">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62712F">
        <w:t xml:space="preserve"> </w:t>
      </w:r>
    </w:p>
    <w:p w:rsidR="0062712F" w:rsidRPr="001D52CF" w:rsidRDefault="0062712F" w:rsidP="0062712F">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62712F" w:rsidRDefault="0062712F" w:rsidP="0062712F">
      <w:pPr>
        <w:pStyle w:val="ListParagraph"/>
        <w:pBdr>
          <w:top w:val="single" w:sz="4" w:space="1" w:color="auto"/>
          <w:left w:val="single" w:sz="4" w:space="4" w:color="auto"/>
          <w:bottom w:val="single" w:sz="4" w:space="1" w:color="auto"/>
          <w:right w:val="single" w:sz="4" w:space="4" w:color="auto"/>
        </w:pBdr>
        <w:ind w:left="432"/>
      </w:pPr>
    </w:p>
    <w:p w:rsidR="0062712F" w:rsidRPr="001D52CF" w:rsidRDefault="0062712F" w:rsidP="0062712F">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1A0331" w:rsidRDefault="001A0331" w:rsidP="001A0331">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62712F" w:rsidRPr="00432AE8" w:rsidRDefault="0062712F" w:rsidP="0062712F">
      <w:pPr>
        <w:pStyle w:val="ListParagraph"/>
        <w:ind w:left="432"/>
      </w:pPr>
    </w:p>
    <w:p w:rsidR="00D05E48" w:rsidRDefault="00D05E48">
      <w:r>
        <w:br w:type="page"/>
      </w:r>
    </w:p>
    <w:p w:rsidR="00F8082D" w:rsidRDefault="00F8082D" w:rsidP="0023544A">
      <w:pPr>
        <w:pStyle w:val="ListParagraph"/>
        <w:numPr>
          <w:ilvl w:val="0"/>
          <w:numId w:val="24"/>
        </w:numPr>
        <w:jc w:val="both"/>
      </w:pPr>
      <w:r>
        <w:lastRenderedPageBreak/>
        <w:t xml:space="preserve">During the month of </w:t>
      </w:r>
      <w:r>
        <w:rPr>
          <w:b/>
        </w:rPr>
        <w:t>August 2008</w:t>
      </w:r>
      <w:r w:rsidRPr="00E51B8D">
        <w:t>,</w:t>
      </w:r>
      <w:r>
        <w:t xml:space="preserve"> the instructor covered the benefits of using a </w:t>
      </w:r>
      <w:r>
        <w:rPr>
          <w:b/>
        </w:rPr>
        <w:t>template</w:t>
      </w:r>
      <w:r>
        <w:t xml:space="preserve"> for consistency and speed when writing Java Swing applications.  The instructor suggested reviewing discussions about this topic.  Can you find some questions related to using templates during the month of </w:t>
      </w:r>
      <w:r w:rsidR="000327CD">
        <w:t>August 2008</w:t>
      </w:r>
      <w:r>
        <w:t>?</w:t>
      </w:r>
      <w:r w:rsidRPr="00D142A3">
        <w:t xml:space="preserve"> </w:t>
      </w:r>
      <w:r w:rsidR="003557A5">
        <w:t xml:space="preserve"> (Pick any </w:t>
      </w:r>
      <w:r w:rsidR="00CE6378">
        <w:t>2</w:t>
      </w:r>
      <w:r w:rsidR="003557A5">
        <w:t xml:space="preserve"> discussions you identify)</w:t>
      </w:r>
    </w:p>
    <w:p w:rsidR="00BF461A" w:rsidRDefault="00BF461A" w:rsidP="00CF5027">
      <w:pPr>
        <w:pStyle w:val="ListParagraph"/>
        <w:ind w:left="360"/>
        <w:jc w:val="both"/>
        <w:rPr>
          <w:b/>
        </w:rPr>
      </w:pPr>
    </w:p>
    <w:p w:rsidR="00BF461A" w:rsidRDefault="00BF461A" w:rsidP="00CF5027">
      <w:pPr>
        <w:pStyle w:val="ListParagraph"/>
        <w:ind w:left="360"/>
        <w:jc w:val="both"/>
      </w:pPr>
      <w:r w:rsidRPr="00B17FB8">
        <w:rPr>
          <w:b/>
        </w:rPr>
        <w:t>ANSWER (Discussion ID)</w:t>
      </w:r>
      <w:r>
        <w:t xml:space="preserve">: ___________ </w:t>
      </w:r>
      <w:r>
        <w:tab/>
        <w:t xml:space="preserve">   _____</w:t>
      </w:r>
      <w:r w:rsidR="00CE6378">
        <w:t xml:space="preserve">___________  </w:t>
      </w:r>
    </w:p>
    <w:p w:rsidR="00BF461A" w:rsidRDefault="00BF461A" w:rsidP="00CF5027">
      <w:pPr>
        <w:pStyle w:val="ListParagraph"/>
        <w:ind w:left="360"/>
        <w:jc w:val="both"/>
      </w:pPr>
    </w:p>
    <w:p w:rsidR="0062712F" w:rsidRDefault="0062712F" w:rsidP="0062712F">
      <w:pPr>
        <w:pStyle w:val="ListParagraph"/>
        <w:ind w:left="360"/>
      </w:pPr>
    </w:p>
    <w:p w:rsidR="0062712F" w:rsidRDefault="00C54D7D" w:rsidP="0062712F">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62712F">
        <w:t xml:space="preserve"> </w:t>
      </w:r>
    </w:p>
    <w:p w:rsidR="0062712F" w:rsidRPr="001D52CF" w:rsidRDefault="0062712F" w:rsidP="0062712F">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62712F" w:rsidRDefault="0062712F" w:rsidP="0062712F">
      <w:pPr>
        <w:pStyle w:val="ListParagraph"/>
        <w:pBdr>
          <w:top w:val="single" w:sz="4" w:space="1" w:color="auto"/>
          <w:left w:val="single" w:sz="4" w:space="4" w:color="auto"/>
          <w:bottom w:val="single" w:sz="4" w:space="1" w:color="auto"/>
          <w:right w:val="single" w:sz="4" w:space="4" w:color="auto"/>
        </w:pBdr>
        <w:ind w:left="432"/>
      </w:pPr>
    </w:p>
    <w:p w:rsidR="0062712F" w:rsidRPr="001D52CF" w:rsidRDefault="0062712F" w:rsidP="0062712F">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560B58" w:rsidRDefault="00560B58" w:rsidP="00560B58">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62712F" w:rsidRDefault="0062712F" w:rsidP="0062712F">
      <w:pPr>
        <w:pStyle w:val="ListParagraph"/>
        <w:ind w:left="432"/>
      </w:pPr>
    </w:p>
    <w:p w:rsidR="001B2FF7" w:rsidRDefault="001B2FF7" w:rsidP="0062712F">
      <w:pPr>
        <w:pStyle w:val="ListParagraph"/>
        <w:ind w:left="432"/>
      </w:pPr>
    </w:p>
    <w:p w:rsidR="0097790B" w:rsidRDefault="0097790B" w:rsidP="0062712F">
      <w:pPr>
        <w:pStyle w:val="ListParagraph"/>
        <w:ind w:left="432"/>
      </w:pPr>
    </w:p>
    <w:p w:rsidR="00502D40" w:rsidRPr="00432AE8" w:rsidRDefault="00502D40" w:rsidP="0062712F">
      <w:pPr>
        <w:pStyle w:val="ListParagraph"/>
        <w:ind w:left="432"/>
      </w:pPr>
    </w:p>
    <w:p w:rsidR="00BE1161" w:rsidRDefault="00A91ABB" w:rsidP="00BE1161">
      <w:pPr>
        <w:pStyle w:val="ListParagraph"/>
        <w:numPr>
          <w:ilvl w:val="0"/>
          <w:numId w:val="24"/>
        </w:numPr>
      </w:pPr>
      <w:r>
        <w:t xml:space="preserve">Suppose you have been given an assignment to help answering classmates’ questions. To prepare for this assignment, you decide to find the most recent question which do not currently have an </w:t>
      </w:r>
      <w:r w:rsidRPr="002E0AA4">
        <w:rPr>
          <w:b/>
        </w:rPr>
        <w:t>accepted</w:t>
      </w:r>
      <w:r>
        <w:t xml:space="preserve"> answer. Can you find it?</w:t>
      </w:r>
      <w:r w:rsidDel="00A91ABB">
        <w:t xml:space="preserve"> </w:t>
      </w:r>
    </w:p>
    <w:p w:rsidR="00502D40" w:rsidRDefault="00502D40" w:rsidP="00CF5027">
      <w:pPr>
        <w:pStyle w:val="ListParagraph"/>
        <w:ind w:left="360"/>
      </w:pPr>
    </w:p>
    <w:p w:rsidR="00BF461A" w:rsidRDefault="00BF461A" w:rsidP="00CF5027">
      <w:pPr>
        <w:pStyle w:val="ListParagraph"/>
        <w:ind w:left="360"/>
        <w:jc w:val="both"/>
        <w:rPr>
          <w:b/>
        </w:rPr>
      </w:pPr>
    </w:p>
    <w:p w:rsidR="00BF461A" w:rsidRDefault="00BF461A" w:rsidP="00CF5027">
      <w:pPr>
        <w:pStyle w:val="ListParagraph"/>
        <w:ind w:left="360"/>
        <w:jc w:val="both"/>
      </w:pPr>
      <w:r w:rsidRPr="00B17FB8">
        <w:rPr>
          <w:b/>
        </w:rPr>
        <w:t>ANSWER (Discussion ID)</w:t>
      </w:r>
      <w:r>
        <w:t xml:space="preserve">: ___________ </w:t>
      </w:r>
    </w:p>
    <w:p w:rsidR="00BF461A" w:rsidRDefault="00BF461A" w:rsidP="00CF5027">
      <w:pPr>
        <w:pStyle w:val="ListParagraph"/>
        <w:ind w:left="360"/>
        <w:jc w:val="both"/>
      </w:pPr>
    </w:p>
    <w:p w:rsidR="00185E56" w:rsidRDefault="00185E56" w:rsidP="00185E56">
      <w:pPr>
        <w:pStyle w:val="ListParagraph"/>
        <w:ind w:left="360"/>
      </w:pPr>
    </w:p>
    <w:p w:rsidR="00185E56" w:rsidRDefault="00C54D7D" w:rsidP="00185E5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185E56">
        <w:t xml:space="preserve"> </w:t>
      </w:r>
    </w:p>
    <w:p w:rsidR="00185E56" w:rsidRPr="001D52CF" w:rsidRDefault="00185E56" w:rsidP="00185E5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185E56" w:rsidRDefault="00185E56" w:rsidP="00185E56">
      <w:pPr>
        <w:pStyle w:val="ListParagraph"/>
        <w:pBdr>
          <w:top w:val="single" w:sz="4" w:space="1" w:color="auto"/>
          <w:left w:val="single" w:sz="4" w:space="4" w:color="auto"/>
          <w:bottom w:val="single" w:sz="4" w:space="1" w:color="auto"/>
          <w:right w:val="single" w:sz="4" w:space="4" w:color="auto"/>
        </w:pBdr>
        <w:ind w:left="432"/>
      </w:pPr>
    </w:p>
    <w:p w:rsidR="00185E56" w:rsidRPr="001D52CF" w:rsidRDefault="00185E56" w:rsidP="00185E5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560B58" w:rsidRDefault="00560B58" w:rsidP="00560B58">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D84F4D" w:rsidRDefault="00D84F4D" w:rsidP="00B61188">
      <w:pPr>
        <w:rPr>
          <w:b/>
          <w:color w:val="F2F2F2" w:themeColor="background1" w:themeShade="F2"/>
        </w:rPr>
      </w:pPr>
    </w:p>
    <w:p w:rsidR="00D84F4D" w:rsidRDefault="00D84F4D" w:rsidP="00B61188">
      <w:pPr>
        <w:rPr>
          <w:b/>
          <w:color w:val="F2F2F2" w:themeColor="background1" w:themeShade="F2"/>
        </w:rPr>
      </w:pPr>
    </w:p>
    <w:p w:rsidR="00D84F4D" w:rsidRDefault="00D84F4D" w:rsidP="00B61188">
      <w:pPr>
        <w:rPr>
          <w:b/>
          <w:color w:val="F2F2F2" w:themeColor="background1" w:themeShade="F2"/>
        </w:rPr>
      </w:pPr>
    </w:p>
    <w:p w:rsidR="00D84F4D" w:rsidRDefault="00D84F4D" w:rsidP="00B61188">
      <w:pPr>
        <w:rPr>
          <w:b/>
          <w:color w:val="F2F2F2" w:themeColor="background1" w:themeShade="F2"/>
        </w:rPr>
      </w:pPr>
    </w:p>
    <w:p w:rsidR="001B2FF7" w:rsidRDefault="001B2FF7" w:rsidP="00B61188">
      <w:pPr>
        <w:rPr>
          <w:b/>
          <w:color w:val="F2F2F2" w:themeColor="background1" w:themeShade="F2"/>
        </w:rPr>
      </w:pPr>
    </w:p>
    <w:p w:rsidR="00B61188" w:rsidRPr="00D617A7" w:rsidRDefault="00B61188" w:rsidP="00B61188">
      <w:pPr>
        <w:rPr>
          <w:color w:val="F2F2F2" w:themeColor="background1" w:themeShade="F2"/>
        </w:rPr>
      </w:pPr>
      <w:r w:rsidRPr="00D617A7">
        <w:rPr>
          <w:b/>
          <w:color w:val="F2F2F2" w:themeColor="background1" w:themeShade="F2"/>
        </w:rPr>
        <w:t>SCENARIO:</w:t>
      </w:r>
      <w:r w:rsidRPr="00D617A7">
        <w:rPr>
          <w:color w:val="F2F2F2" w:themeColor="background1" w:themeShade="F2"/>
        </w:rPr>
        <w:t xml:space="preserve"> Using Pattern information to perform knowledge discovery</w:t>
      </w:r>
    </w:p>
    <w:p w:rsidR="00A10DE1" w:rsidRDefault="00A10DE1" w:rsidP="00A10DE1">
      <w:pPr>
        <w:pStyle w:val="ListParagraph"/>
        <w:numPr>
          <w:ilvl w:val="0"/>
          <w:numId w:val="24"/>
        </w:numPr>
        <w:jc w:val="both"/>
      </w:pPr>
      <w:r>
        <w:lastRenderedPageBreak/>
        <w:t xml:space="preserve">Suppose the instructor asked you to collaborate with your classmates by answering questions posted by each other requesting recommendations or advice.  To gain experience for how to complete the assignment, you decide to find some examples where the questions have been answered by referencing other tools as part of their answer.  Can you find </w:t>
      </w:r>
      <w:r w:rsidR="00AA15F2">
        <w:t>two</w:t>
      </w:r>
      <w:r>
        <w:t xml:space="preserve"> examples?</w:t>
      </w:r>
      <w:r w:rsidRPr="005E4FD1">
        <w:t xml:space="preserve"> </w:t>
      </w:r>
    </w:p>
    <w:p w:rsidR="000F57A6" w:rsidRDefault="000F57A6" w:rsidP="000F57A6">
      <w:pPr>
        <w:pStyle w:val="ListParagraph"/>
        <w:ind w:left="360"/>
      </w:pPr>
    </w:p>
    <w:p w:rsidR="002F494D" w:rsidRDefault="002F494D" w:rsidP="002F494D">
      <w:pPr>
        <w:pStyle w:val="ListParagraph"/>
        <w:ind w:left="360"/>
        <w:jc w:val="both"/>
        <w:rPr>
          <w:b/>
        </w:rPr>
      </w:pPr>
    </w:p>
    <w:p w:rsidR="002F494D" w:rsidRDefault="002F494D" w:rsidP="002F494D">
      <w:pPr>
        <w:pStyle w:val="ListParagraph"/>
        <w:ind w:left="360"/>
        <w:jc w:val="both"/>
      </w:pPr>
      <w:r w:rsidRPr="00B17FB8">
        <w:rPr>
          <w:b/>
        </w:rPr>
        <w:t>ANSWER (Discussion ID)</w:t>
      </w:r>
      <w:r>
        <w:t xml:space="preserve">: ___________ </w:t>
      </w:r>
      <w:r>
        <w:tab/>
        <w:t xml:space="preserve">   _____</w:t>
      </w:r>
      <w:r w:rsidR="00AA15F2">
        <w:t>___________</w:t>
      </w:r>
    </w:p>
    <w:p w:rsidR="002F494D" w:rsidRDefault="002F494D" w:rsidP="00CF5027"/>
    <w:p w:rsidR="000F57A6" w:rsidRDefault="00C54D7D" w:rsidP="000F57A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p>
    <w:p w:rsidR="000F57A6" w:rsidRPr="001D52CF" w:rsidRDefault="000F57A6" w:rsidP="000F57A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0F57A6" w:rsidRDefault="000F57A6" w:rsidP="000F57A6">
      <w:pPr>
        <w:pStyle w:val="ListParagraph"/>
        <w:pBdr>
          <w:top w:val="single" w:sz="4" w:space="1" w:color="auto"/>
          <w:left w:val="single" w:sz="4" w:space="4" w:color="auto"/>
          <w:bottom w:val="single" w:sz="4" w:space="1" w:color="auto"/>
          <w:right w:val="single" w:sz="4" w:space="4" w:color="auto"/>
        </w:pBdr>
        <w:ind w:left="432"/>
      </w:pPr>
    </w:p>
    <w:p w:rsidR="000F57A6" w:rsidRPr="001D52CF" w:rsidRDefault="000F57A6" w:rsidP="000F57A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560B58" w:rsidRDefault="00560B58" w:rsidP="00560B58">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AC38E0" w:rsidRDefault="00AC38E0" w:rsidP="00CF5027">
      <w:pPr>
        <w:pStyle w:val="ListParagraph"/>
        <w:ind w:left="360"/>
      </w:pPr>
    </w:p>
    <w:p w:rsidR="001B2FF7" w:rsidRDefault="001B2FF7" w:rsidP="00CF5027">
      <w:pPr>
        <w:pStyle w:val="ListParagraph"/>
        <w:ind w:left="360"/>
      </w:pPr>
    </w:p>
    <w:p w:rsidR="001B2FF7" w:rsidRDefault="001B2FF7" w:rsidP="00CF5027">
      <w:pPr>
        <w:pStyle w:val="ListParagraph"/>
        <w:ind w:left="360"/>
      </w:pPr>
    </w:p>
    <w:p w:rsidR="001B2FF7" w:rsidRDefault="001B2FF7" w:rsidP="00CF5027">
      <w:pPr>
        <w:pStyle w:val="ListParagraph"/>
        <w:ind w:left="360"/>
      </w:pPr>
    </w:p>
    <w:p w:rsidR="00AC38E0" w:rsidRDefault="00AC38E0" w:rsidP="00CF5027">
      <w:pPr>
        <w:pStyle w:val="ListParagraph"/>
        <w:ind w:left="360"/>
      </w:pPr>
    </w:p>
    <w:p w:rsidR="00003F0D" w:rsidRDefault="00003F0D" w:rsidP="00003F0D">
      <w:pPr>
        <w:pStyle w:val="ListParagraph"/>
        <w:numPr>
          <w:ilvl w:val="0"/>
          <w:numId w:val="24"/>
        </w:numPr>
      </w:pPr>
      <w:r>
        <w:t xml:space="preserve">Browsing discussions about Java testing frameworks, you believe discussion </w:t>
      </w:r>
      <w:r w:rsidRPr="00956BFC">
        <w:rPr>
          <w:rFonts w:ascii="Consolas" w:hAnsi="Consolas" w:cs="Consolas"/>
          <w:b/>
          <w:color w:val="000000"/>
          <w:sz w:val="20"/>
          <w:szCs w:val="20"/>
        </w:rPr>
        <w:t xml:space="preserve">Junit vs </w:t>
      </w:r>
      <w:proofErr w:type="spellStart"/>
      <w:r w:rsidRPr="00956BFC">
        <w:rPr>
          <w:rFonts w:ascii="Consolas" w:hAnsi="Consolas" w:cs="Consolas"/>
          <w:b/>
          <w:color w:val="000000"/>
          <w:sz w:val="20"/>
          <w:szCs w:val="20"/>
        </w:rPr>
        <w:t>TestNG</w:t>
      </w:r>
      <w:proofErr w:type="spellEnd"/>
      <w:r>
        <w:t xml:space="preserve"> might helpful for students looking for examples of discussions that </w:t>
      </w:r>
      <w:r w:rsidRPr="00CC37DA">
        <w:rPr>
          <w:u w:val="single"/>
        </w:rPr>
        <w:t xml:space="preserve">provide </w:t>
      </w:r>
      <w:r w:rsidR="00887705">
        <w:rPr>
          <w:u w:val="single"/>
        </w:rPr>
        <w:t>a comparison between two application</w:t>
      </w:r>
      <w:r w:rsidRPr="00CC37DA">
        <w:rPr>
          <w:u w:val="single"/>
        </w:rPr>
        <w:t>s</w:t>
      </w:r>
      <w:r>
        <w:t>.  Can you find the discussion and improve it so that it can be useful for other students looking for examples on answering questions using external references? (hint: how can you make it easier for other students looking for these type of examples to find it)</w:t>
      </w:r>
    </w:p>
    <w:p w:rsidR="00AC38E0" w:rsidRDefault="00AC38E0" w:rsidP="00CF5027">
      <w:pPr>
        <w:pStyle w:val="ListParagraph"/>
        <w:ind w:left="360"/>
        <w:jc w:val="both"/>
        <w:rPr>
          <w:b/>
        </w:rPr>
      </w:pPr>
    </w:p>
    <w:p w:rsidR="001B2FF7" w:rsidRDefault="001B2FF7" w:rsidP="001B2FF7">
      <w:pPr>
        <w:pStyle w:val="ListParagraph"/>
        <w:ind w:left="360"/>
        <w:jc w:val="both"/>
      </w:pPr>
      <w:r w:rsidRPr="001A5B27">
        <w:rPr>
          <w:b/>
        </w:rPr>
        <w:t>ANSWER (</w:t>
      </w:r>
      <w:r>
        <w:rPr>
          <w:b/>
        </w:rPr>
        <w:t>What did you do</w:t>
      </w:r>
      <w:r w:rsidRPr="001A5B27">
        <w:rPr>
          <w:b/>
        </w:rPr>
        <w:t>)</w:t>
      </w:r>
      <w:r>
        <w:t>: __________________________________________________________</w:t>
      </w:r>
    </w:p>
    <w:p w:rsidR="001B2FF7" w:rsidRPr="001B2FF7" w:rsidRDefault="001B2FF7" w:rsidP="001B2FF7">
      <w:pPr>
        <w:jc w:val="both"/>
      </w:pPr>
      <w:r>
        <w:tab/>
        <w:t>________________________________________________________________________</w:t>
      </w:r>
    </w:p>
    <w:p w:rsidR="00410DA8" w:rsidRDefault="00410DA8" w:rsidP="00CF5027">
      <w:pPr>
        <w:pStyle w:val="ListParagraph"/>
        <w:ind w:left="360"/>
        <w:jc w:val="both"/>
      </w:pPr>
    </w:p>
    <w:p w:rsidR="006A0C69" w:rsidRDefault="006A0C69" w:rsidP="00B61188">
      <w:pPr>
        <w:pStyle w:val="ListParagraph"/>
        <w:ind w:left="360"/>
        <w:jc w:val="both"/>
      </w:pPr>
    </w:p>
    <w:p w:rsidR="000F57A6" w:rsidRDefault="00C54D7D" w:rsidP="000F57A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p>
    <w:p w:rsidR="000F57A6" w:rsidRPr="001D52CF" w:rsidRDefault="000F57A6" w:rsidP="000F57A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0F57A6" w:rsidRDefault="000F57A6" w:rsidP="000F57A6">
      <w:pPr>
        <w:pStyle w:val="ListParagraph"/>
        <w:pBdr>
          <w:top w:val="single" w:sz="4" w:space="1" w:color="auto"/>
          <w:left w:val="single" w:sz="4" w:space="4" w:color="auto"/>
          <w:bottom w:val="single" w:sz="4" w:space="1" w:color="auto"/>
          <w:right w:val="single" w:sz="4" w:space="4" w:color="auto"/>
        </w:pBdr>
        <w:ind w:left="432"/>
      </w:pPr>
    </w:p>
    <w:p w:rsidR="000F57A6" w:rsidRPr="001D52CF" w:rsidRDefault="000F57A6" w:rsidP="000F57A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560B58" w:rsidRDefault="00560B58" w:rsidP="00560B58">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0F57A6" w:rsidRPr="00432AE8" w:rsidRDefault="000F57A6" w:rsidP="000F57A6">
      <w:pPr>
        <w:pStyle w:val="ListParagraph"/>
        <w:ind w:left="432"/>
      </w:pPr>
    </w:p>
    <w:p w:rsidR="000F57A6" w:rsidRDefault="000F57A6" w:rsidP="00B61188">
      <w:pPr>
        <w:pStyle w:val="ListParagraph"/>
        <w:ind w:left="360"/>
        <w:jc w:val="both"/>
      </w:pPr>
    </w:p>
    <w:p w:rsidR="00B61188" w:rsidRDefault="00B61188" w:rsidP="00B61188">
      <w:pPr>
        <w:pStyle w:val="ListParagraph"/>
        <w:ind w:left="360"/>
        <w:jc w:val="both"/>
      </w:pPr>
    </w:p>
    <w:p w:rsidR="001B2FF7" w:rsidRDefault="001B2FF7" w:rsidP="00B61188">
      <w:pPr>
        <w:pStyle w:val="ListParagraph"/>
        <w:ind w:left="360"/>
        <w:jc w:val="both"/>
      </w:pPr>
    </w:p>
    <w:p w:rsidR="00B61188" w:rsidRDefault="00B61188" w:rsidP="004561AC">
      <w:pPr>
        <w:pStyle w:val="ListParagraph"/>
        <w:numPr>
          <w:ilvl w:val="0"/>
          <w:numId w:val="24"/>
        </w:numPr>
        <w:jc w:val="both"/>
      </w:pPr>
      <w:r>
        <w:lastRenderedPageBreak/>
        <w:t>Suppose you have</w:t>
      </w:r>
      <w:r w:rsidRPr="00B83BC8">
        <w:t xml:space="preserve"> been asked to answer a question from the list of unanswered ones.  However, </w:t>
      </w:r>
      <w:r>
        <w:t>you are</w:t>
      </w:r>
      <w:r w:rsidRPr="00B83BC8">
        <w:t xml:space="preserve"> afraid of wording </w:t>
      </w:r>
      <w:r>
        <w:t>your</w:t>
      </w:r>
      <w:r w:rsidRPr="00B83BC8">
        <w:t xml:space="preserve"> answer incorrectly</w:t>
      </w:r>
      <w:r>
        <w:t>.  Can you</w:t>
      </w:r>
      <w:r w:rsidR="007B5EBB">
        <w:t xml:space="preserve"> find two</w:t>
      </w:r>
      <w:r w:rsidRPr="00B83BC8">
        <w:t xml:space="preserve"> examples for recommended ways to </w:t>
      </w:r>
      <w:r>
        <w:t>structure your answers</w:t>
      </w:r>
      <w:r w:rsidRPr="00B83BC8">
        <w:t xml:space="preserve">?  </w:t>
      </w:r>
    </w:p>
    <w:p w:rsidR="00F864C3" w:rsidRDefault="00F864C3" w:rsidP="00CF5027">
      <w:pPr>
        <w:pStyle w:val="ListParagraph"/>
        <w:ind w:left="360"/>
        <w:jc w:val="both"/>
        <w:rPr>
          <w:b/>
        </w:rPr>
      </w:pPr>
    </w:p>
    <w:p w:rsidR="001B2FF7" w:rsidRDefault="001B2FF7" w:rsidP="001B2FF7">
      <w:pPr>
        <w:pStyle w:val="ListParagraph"/>
        <w:ind w:left="360"/>
        <w:jc w:val="both"/>
      </w:pPr>
      <w:r w:rsidRPr="001A5B27">
        <w:rPr>
          <w:b/>
        </w:rPr>
        <w:t>ANSWER (</w:t>
      </w:r>
      <w:r>
        <w:rPr>
          <w:b/>
        </w:rPr>
        <w:t>What did you do</w:t>
      </w:r>
      <w:r w:rsidRPr="001A5B27">
        <w:rPr>
          <w:b/>
        </w:rPr>
        <w:t>)</w:t>
      </w:r>
      <w:r>
        <w:t>: __________________________________________________________</w:t>
      </w:r>
    </w:p>
    <w:p w:rsidR="001B2FF7" w:rsidRPr="001B2FF7" w:rsidRDefault="001B2FF7" w:rsidP="001B2FF7">
      <w:pPr>
        <w:jc w:val="both"/>
      </w:pPr>
      <w:r>
        <w:tab/>
        <w:t>________________________________________________________________________</w:t>
      </w:r>
    </w:p>
    <w:p w:rsidR="00410DA8" w:rsidRDefault="00410DA8" w:rsidP="00CF5027">
      <w:pPr>
        <w:pStyle w:val="ListParagraph"/>
        <w:ind w:left="360"/>
        <w:jc w:val="both"/>
      </w:pPr>
    </w:p>
    <w:p w:rsidR="007B5EBB" w:rsidRPr="00B67BEA" w:rsidRDefault="007B5EBB" w:rsidP="00CF5027">
      <w:pPr>
        <w:pStyle w:val="ListParagraph"/>
        <w:ind w:left="360"/>
        <w:jc w:val="both"/>
      </w:pPr>
    </w:p>
    <w:p w:rsidR="00F864C3" w:rsidRDefault="00F864C3" w:rsidP="00CF5027">
      <w:pPr>
        <w:pStyle w:val="ListParagraph"/>
        <w:ind w:left="360"/>
        <w:jc w:val="both"/>
      </w:pPr>
      <w:r w:rsidRPr="00B17FB8">
        <w:rPr>
          <w:b/>
        </w:rPr>
        <w:t>ANSWER (Discussion ID)</w:t>
      </w:r>
      <w:r>
        <w:t xml:space="preserve">: ___________ </w:t>
      </w:r>
      <w:r>
        <w:tab/>
        <w:t xml:space="preserve">   _____</w:t>
      </w:r>
      <w:r w:rsidR="002E3ED8">
        <w:t>___________</w:t>
      </w:r>
    </w:p>
    <w:p w:rsidR="00F864C3" w:rsidRDefault="00F864C3" w:rsidP="00CF5027">
      <w:pPr>
        <w:pStyle w:val="ListParagraph"/>
        <w:ind w:left="360"/>
        <w:jc w:val="both"/>
      </w:pPr>
    </w:p>
    <w:p w:rsidR="000F57A6" w:rsidRDefault="000F57A6" w:rsidP="000F57A6">
      <w:pPr>
        <w:pStyle w:val="ListParagraph"/>
        <w:ind w:left="360"/>
      </w:pPr>
    </w:p>
    <w:p w:rsidR="000F57A6" w:rsidRDefault="00C54D7D" w:rsidP="000F57A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0F57A6">
        <w:t xml:space="preserve"> </w:t>
      </w:r>
    </w:p>
    <w:p w:rsidR="000F57A6" w:rsidRPr="001D52CF" w:rsidRDefault="000F57A6" w:rsidP="000F57A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0F57A6" w:rsidRDefault="000F57A6" w:rsidP="000F57A6">
      <w:pPr>
        <w:pStyle w:val="ListParagraph"/>
        <w:pBdr>
          <w:top w:val="single" w:sz="4" w:space="1" w:color="auto"/>
          <w:left w:val="single" w:sz="4" w:space="4" w:color="auto"/>
          <w:bottom w:val="single" w:sz="4" w:space="1" w:color="auto"/>
          <w:right w:val="single" w:sz="4" w:space="4" w:color="auto"/>
        </w:pBdr>
        <w:ind w:left="432"/>
      </w:pPr>
    </w:p>
    <w:p w:rsidR="000F57A6" w:rsidRPr="001D52CF" w:rsidRDefault="000F57A6" w:rsidP="000F57A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560B58" w:rsidRDefault="00560B58" w:rsidP="00560B58">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2E2454" w:rsidRDefault="002E2454" w:rsidP="00B61188">
      <w:pPr>
        <w:pStyle w:val="ListParagraph"/>
        <w:ind w:left="360"/>
        <w:rPr>
          <w:rFonts w:eastAsiaTheme="minorHAnsi"/>
        </w:rPr>
      </w:pPr>
    </w:p>
    <w:p w:rsidR="002E2454" w:rsidRDefault="002E2454" w:rsidP="00B61188">
      <w:pPr>
        <w:pStyle w:val="ListParagraph"/>
        <w:ind w:left="360"/>
        <w:rPr>
          <w:rFonts w:eastAsiaTheme="minorHAnsi"/>
        </w:rPr>
      </w:pPr>
    </w:p>
    <w:p w:rsidR="002E2454" w:rsidRDefault="002E2454" w:rsidP="00B61188">
      <w:pPr>
        <w:pStyle w:val="ListParagraph"/>
        <w:ind w:left="360"/>
        <w:rPr>
          <w:rFonts w:eastAsiaTheme="minorHAnsi"/>
        </w:rPr>
      </w:pPr>
    </w:p>
    <w:p w:rsidR="00B61188" w:rsidRPr="00D617A7" w:rsidRDefault="00B61188" w:rsidP="00B61188">
      <w:pPr>
        <w:rPr>
          <w:color w:val="F2F2F2" w:themeColor="background1" w:themeShade="F2"/>
        </w:rPr>
      </w:pPr>
      <w:r w:rsidRPr="00D617A7">
        <w:rPr>
          <w:b/>
          <w:color w:val="F2F2F2" w:themeColor="background1" w:themeShade="F2"/>
        </w:rPr>
        <w:t>SCENARIO:</w:t>
      </w:r>
      <w:r w:rsidRPr="00D617A7">
        <w:rPr>
          <w:color w:val="F2F2F2" w:themeColor="background1" w:themeShade="F2"/>
        </w:rPr>
        <w:t xml:space="preserve"> Using patterns to improve the quality of answers</w:t>
      </w:r>
    </w:p>
    <w:p w:rsidR="00B61188" w:rsidRDefault="00B61188" w:rsidP="004561AC">
      <w:pPr>
        <w:pStyle w:val="ListParagraph"/>
        <w:numPr>
          <w:ilvl w:val="0"/>
          <w:numId w:val="24"/>
        </w:numPr>
        <w:jc w:val="both"/>
      </w:pPr>
      <w:r>
        <w:t xml:space="preserve">Suppose the instructor noted you are an expert on writing </w:t>
      </w:r>
      <w:r w:rsidR="003A2E98">
        <w:t>SQL</w:t>
      </w:r>
      <w:r>
        <w:t xml:space="preserve"> applications and has asked you to answer questions where users ask for recommendations or </w:t>
      </w:r>
      <w:r w:rsidR="00093BF0">
        <w:t>advice</w:t>
      </w:r>
      <w:r>
        <w:t xml:space="preserve">.  To gain experience for how to state your answers, you decide to find some examples, even if not related </w:t>
      </w:r>
      <w:r w:rsidR="00795B7A">
        <w:t>to SQL</w:t>
      </w:r>
      <w:r>
        <w:t xml:space="preserve">, where the questions have been answered by providing recommendations.  Can you find </w:t>
      </w:r>
      <w:r w:rsidR="00B61A4C">
        <w:t>two</w:t>
      </w:r>
      <w:r>
        <w:t xml:space="preserve"> examples?</w:t>
      </w:r>
      <w:r w:rsidRPr="005E4FD1">
        <w:t xml:space="preserve"> </w:t>
      </w:r>
    </w:p>
    <w:p w:rsidR="00173C82" w:rsidRDefault="00173C82" w:rsidP="00CF5027">
      <w:pPr>
        <w:pStyle w:val="ListParagraph"/>
        <w:ind w:left="360"/>
        <w:jc w:val="both"/>
        <w:rPr>
          <w:b/>
        </w:rPr>
      </w:pPr>
    </w:p>
    <w:p w:rsidR="001B2FF7" w:rsidRDefault="001B2FF7" w:rsidP="001B2FF7">
      <w:pPr>
        <w:pStyle w:val="ListParagraph"/>
        <w:ind w:left="360"/>
        <w:jc w:val="both"/>
      </w:pPr>
      <w:r w:rsidRPr="001A5B27">
        <w:rPr>
          <w:b/>
        </w:rPr>
        <w:t>ANSWER (</w:t>
      </w:r>
      <w:r>
        <w:rPr>
          <w:b/>
        </w:rPr>
        <w:t>What did you do</w:t>
      </w:r>
      <w:r w:rsidRPr="001A5B27">
        <w:rPr>
          <w:b/>
        </w:rPr>
        <w:t>)</w:t>
      </w:r>
      <w:r>
        <w:t>: __________________________________________________________</w:t>
      </w:r>
    </w:p>
    <w:p w:rsidR="001B2FF7" w:rsidRPr="001B2FF7" w:rsidRDefault="001B2FF7" w:rsidP="001B2FF7">
      <w:pPr>
        <w:jc w:val="both"/>
      </w:pPr>
      <w:r>
        <w:tab/>
        <w:t>________________________________________________________________________</w:t>
      </w:r>
    </w:p>
    <w:p w:rsidR="00BB69B8" w:rsidRDefault="00BB69B8" w:rsidP="00CF5027">
      <w:pPr>
        <w:pStyle w:val="ListParagraph"/>
        <w:ind w:left="360"/>
        <w:jc w:val="both"/>
        <w:rPr>
          <w:b/>
        </w:rPr>
      </w:pPr>
    </w:p>
    <w:p w:rsidR="000F57A6" w:rsidRDefault="00173C82" w:rsidP="00BB69B8">
      <w:pPr>
        <w:pStyle w:val="ListParagraph"/>
        <w:ind w:left="360"/>
        <w:jc w:val="both"/>
      </w:pPr>
      <w:r w:rsidRPr="00B17FB8">
        <w:rPr>
          <w:b/>
        </w:rPr>
        <w:t>ANSWER (Discussion ID)</w:t>
      </w:r>
      <w:r>
        <w:t xml:space="preserve">: ___________ </w:t>
      </w:r>
      <w:r>
        <w:tab/>
        <w:t xml:space="preserve">   ____</w:t>
      </w:r>
      <w:r w:rsidR="00B61A4C">
        <w:t xml:space="preserve">____________  </w:t>
      </w:r>
    </w:p>
    <w:p w:rsidR="00B61A4C" w:rsidRDefault="00B61A4C" w:rsidP="00B61A4C">
      <w:pPr>
        <w:pStyle w:val="ListParagraph"/>
        <w:ind w:left="360"/>
        <w:jc w:val="both"/>
        <w:rPr>
          <w:b/>
        </w:rPr>
      </w:pPr>
    </w:p>
    <w:p w:rsidR="00657F34" w:rsidRDefault="00657F34" w:rsidP="000F57A6">
      <w:pPr>
        <w:pStyle w:val="ListParagraph"/>
        <w:ind w:left="360"/>
      </w:pPr>
    </w:p>
    <w:p w:rsidR="000F57A6" w:rsidRDefault="00C54D7D" w:rsidP="000F57A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0F57A6">
        <w:t xml:space="preserve"> </w:t>
      </w:r>
    </w:p>
    <w:p w:rsidR="000F57A6" w:rsidRPr="001D52CF" w:rsidRDefault="000F57A6" w:rsidP="000F57A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0F57A6" w:rsidRDefault="000F57A6" w:rsidP="000F57A6">
      <w:pPr>
        <w:pStyle w:val="ListParagraph"/>
        <w:pBdr>
          <w:top w:val="single" w:sz="4" w:space="1" w:color="auto"/>
          <w:left w:val="single" w:sz="4" w:space="4" w:color="auto"/>
          <w:bottom w:val="single" w:sz="4" w:space="1" w:color="auto"/>
          <w:right w:val="single" w:sz="4" w:space="4" w:color="auto"/>
        </w:pBdr>
        <w:ind w:left="432"/>
      </w:pPr>
    </w:p>
    <w:p w:rsidR="000F57A6" w:rsidRPr="001D52CF" w:rsidRDefault="000F57A6" w:rsidP="000F57A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560B58" w:rsidRDefault="00560B58" w:rsidP="00560B58">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0F57A6" w:rsidRPr="00432AE8" w:rsidRDefault="000F57A6" w:rsidP="000F57A6">
      <w:pPr>
        <w:pStyle w:val="ListParagraph"/>
        <w:ind w:left="432"/>
      </w:pPr>
    </w:p>
    <w:p w:rsidR="00B61188" w:rsidRDefault="00B61188" w:rsidP="002D7416">
      <w:pPr>
        <w:pStyle w:val="ListParagraph"/>
        <w:numPr>
          <w:ilvl w:val="0"/>
          <w:numId w:val="24"/>
        </w:numPr>
      </w:pPr>
      <w:r>
        <w:lastRenderedPageBreak/>
        <w:t xml:space="preserve">Browsing discussions about </w:t>
      </w:r>
      <w:r w:rsidR="002D7416">
        <w:t>Java AOP</w:t>
      </w:r>
      <w:r>
        <w:t xml:space="preserve"> (keyword: </w:t>
      </w:r>
      <w:r w:rsidR="002D7416">
        <w:rPr>
          <w:b/>
        </w:rPr>
        <w:t>Java AOP</w:t>
      </w:r>
      <w:r>
        <w:t xml:space="preserve">), you believe discussion </w:t>
      </w:r>
      <w:r w:rsidR="002D7416" w:rsidRPr="002D7416">
        <w:rPr>
          <w:b/>
        </w:rPr>
        <w:t xml:space="preserve">Where can I find a good tutorial about Java AOP that is proxy based? </w:t>
      </w:r>
      <w:proofErr w:type="gramStart"/>
      <w:r>
        <w:t>to</w:t>
      </w:r>
      <w:proofErr w:type="gramEnd"/>
      <w:r>
        <w:t xml:space="preserve"> be very helpful for other students looking for examples of discussions that </w:t>
      </w:r>
      <w:r w:rsidRPr="00CC37DA">
        <w:rPr>
          <w:u w:val="single"/>
        </w:rPr>
        <w:t>provide references</w:t>
      </w:r>
      <w:r>
        <w:t>.  Can you find the discussion and improve it so that it can be useful for other students looking for examples on answering questions using external references? (hint: how can you make it easier for others looking for these type of examples to find it)</w:t>
      </w:r>
    </w:p>
    <w:p w:rsidR="00206D3C" w:rsidRDefault="00206D3C" w:rsidP="00CF5027">
      <w:pPr>
        <w:pStyle w:val="ListParagraph"/>
        <w:ind w:left="360"/>
        <w:jc w:val="both"/>
        <w:rPr>
          <w:b/>
        </w:rPr>
      </w:pPr>
    </w:p>
    <w:p w:rsidR="001B2FF7" w:rsidRDefault="001B2FF7" w:rsidP="001B2FF7">
      <w:pPr>
        <w:pStyle w:val="ListParagraph"/>
        <w:ind w:left="360"/>
        <w:jc w:val="both"/>
        <w:rPr>
          <w:b/>
        </w:rPr>
      </w:pPr>
    </w:p>
    <w:p w:rsidR="001B2FF7" w:rsidRDefault="001B2FF7" w:rsidP="001B2FF7">
      <w:pPr>
        <w:pStyle w:val="ListParagraph"/>
        <w:ind w:left="360"/>
        <w:jc w:val="both"/>
      </w:pPr>
      <w:r w:rsidRPr="001A5B27">
        <w:rPr>
          <w:b/>
        </w:rPr>
        <w:t>ANSWER (</w:t>
      </w:r>
      <w:r>
        <w:rPr>
          <w:b/>
        </w:rPr>
        <w:t>What did you do</w:t>
      </w:r>
      <w:r w:rsidRPr="001A5B27">
        <w:rPr>
          <w:b/>
        </w:rPr>
        <w:t>)</w:t>
      </w:r>
      <w:r>
        <w:t>: __________________________________________________________</w:t>
      </w:r>
    </w:p>
    <w:p w:rsidR="001B2FF7" w:rsidRPr="001B2FF7" w:rsidRDefault="001B2FF7" w:rsidP="001B2FF7">
      <w:pPr>
        <w:jc w:val="both"/>
      </w:pPr>
      <w:r>
        <w:tab/>
        <w:t>________________________________________________________________________</w:t>
      </w:r>
    </w:p>
    <w:p w:rsidR="00B61188" w:rsidRDefault="00B61188" w:rsidP="00B61188">
      <w:pPr>
        <w:pStyle w:val="ListParagraph"/>
        <w:ind w:left="360"/>
      </w:pPr>
    </w:p>
    <w:p w:rsidR="001B2FF7" w:rsidRDefault="001B2FF7" w:rsidP="00B61188">
      <w:pPr>
        <w:pStyle w:val="ListParagraph"/>
        <w:ind w:left="360"/>
      </w:pPr>
    </w:p>
    <w:p w:rsidR="000F57A6" w:rsidRDefault="00C54D7D" w:rsidP="000F57A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0F57A6">
        <w:t xml:space="preserve"> </w:t>
      </w:r>
    </w:p>
    <w:p w:rsidR="000F57A6" w:rsidRPr="001D52CF" w:rsidRDefault="000F57A6" w:rsidP="000F57A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0F57A6" w:rsidRDefault="000F57A6" w:rsidP="000F57A6">
      <w:pPr>
        <w:pStyle w:val="ListParagraph"/>
        <w:pBdr>
          <w:top w:val="single" w:sz="4" w:space="1" w:color="auto"/>
          <w:left w:val="single" w:sz="4" w:space="4" w:color="auto"/>
          <w:bottom w:val="single" w:sz="4" w:space="1" w:color="auto"/>
          <w:right w:val="single" w:sz="4" w:space="4" w:color="auto"/>
        </w:pBdr>
        <w:ind w:left="432"/>
      </w:pPr>
    </w:p>
    <w:p w:rsidR="000F57A6" w:rsidRPr="001D52CF" w:rsidRDefault="000F57A6" w:rsidP="000F57A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560B58" w:rsidRDefault="00560B58" w:rsidP="00560B58">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p w:rsidR="00E2785C" w:rsidRDefault="00E2785C">
      <w:pPr>
        <w:rPr>
          <w:rFonts w:eastAsiaTheme="minorEastAsia"/>
        </w:rPr>
      </w:pPr>
    </w:p>
    <w:p w:rsidR="001B2FF7" w:rsidRDefault="001B2FF7">
      <w:pPr>
        <w:rPr>
          <w:rFonts w:eastAsiaTheme="minorEastAsia"/>
        </w:rPr>
      </w:pPr>
    </w:p>
    <w:p w:rsidR="00B61188" w:rsidRDefault="00B61188" w:rsidP="004561AC">
      <w:pPr>
        <w:pStyle w:val="ListParagraph"/>
        <w:numPr>
          <w:ilvl w:val="0"/>
          <w:numId w:val="24"/>
        </w:numPr>
        <w:jc w:val="both"/>
      </w:pPr>
      <w:r>
        <w:t>Find the discussion</w:t>
      </w:r>
      <w:r w:rsidRPr="00B83BC8">
        <w:t xml:space="preserve"> </w:t>
      </w:r>
      <w:r>
        <w:rPr>
          <w:b/>
        </w:rPr>
        <w:t>Java File IO Compendium</w:t>
      </w:r>
      <w:r w:rsidRPr="009653CB">
        <w:rPr>
          <w:b/>
        </w:rPr>
        <w:t xml:space="preserve"> </w:t>
      </w:r>
      <w:r>
        <w:t>and submit the following answer for it:</w:t>
      </w:r>
      <w:r w:rsidRPr="00B83BC8">
        <w:t xml:space="preserve"> </w:t>
      </w:r>
      <w:r w:rsidRPr="009D6E41">
        <w:rPr>
          <w:b/>
        </w:rPr>
        <w:t xml:space="preserve">From a previous project I worked on, I found that the following tutorial provides a good example of </w:t>
      </w:r>
      <w:r>
        <w:rPr>
          <w:b/>
        </w:rPr>
        <w:t>file manipulation using Java</w:t>
      </w:r>
      <w:r w:rsidRPr="009D6E41">
        <w:rPr>
          <w:b/>
        </w:rPr>
        <w:t>:</w:t>
      </w:r>
      <w:r w:rsidRPr="00802CD6">
        <w:rPr>
          <w:b/>
        </w:rPr>
        <w:t xml:space="preserve"> http://docs.oracle.com/javase/tutorial/essential/io</w:t>
      </w:r>
      <w:r>
        <w:t>.</w:t>
      </w:r>
      <w:r w:rsidRPr="009653CB">
        <w:t xml:space="preserve"> </w:t>
      </w:r>
      <w:r>
        <w:t xml:space="preserve"> Can you think of a way to allow other users to re-use how you presented your answer to the question?</w:t>
      </w:r>
    </w:p>
    <w:p w:rsidR="00AC2DC6" w:rsidRDefault="00AC2DC6" w:rsidP="00143E2F">
      <w:pPr>
        <w:pStyle w:val="ListParagraph"/>
        <w:ind w:left="360"/>
        <w:jc w:val="both"/>
      </w:pPr>
    </w:p>
    <w:p w:rsidR="00587DBE" w:rsidRDefault="00587DBE" w:rsidP="00587DBE">
      <w:pPr>
        <w:pStyle w:val="ListParagraph"/>
        <w:ind w:left="360"/>
        <w:jc w:val="both"/>
        <w:rPr>
          <w:b/>
        </w:rPr>
      </w:pPr>
    </w:p>
    <w:p w:rsidR="001B2FF7" w:rsidRDefault="001B2FF7" w:rsidP="001B2FF7">
      <w:pPr>
        <w:pStyle w:val="ListParagraph"/>
        <w:ind w:left="360"/>
        <w:jc w:val="both"/>
      </w:pPr>
      <w:r w:rsidRPr="001A5B27">
        <w:rPr>
          <w:b/>
        </w:rPr>
        <w:t>ANSWER (</w:t>
      </w:r>
      <w:r>
        <w:rPr>
          <w:b/>
        </w:rPr>
        <w:t>What did you do</w:t>
      </w:r>
      <w:r w:rsidRPr="001A5B27">
        <w:rPr>
          <w:b/>
        </w:rPr>
        <w:t>)</w:t>
      </w:r>
      <w:r>
        <w:t>: __________________________________________________________</w:t>
      </w:r>
    </w:p>
    <w:p w:rsidR="001B2FF7" w:rsidRPr="001B2FF7" w:rsidRDefault="001B2FF7" w:rsidP="001B2FF7">
      <w:pPr>
        <w:jc w:val="both"/>
      </w:pPr>
      <w:r>
        <w:tab/>
        <w:t>________________________________________________________________________</w:t>
      </w:r>
    </w:p>
    <w:p w:rsidR="00BB69B8" w:rsidRDefault="00BB69B8" w:rsidP="00BB69B8">
      <w:pPr>
        <w:pStyle w:val="ListParagraph"/>
        <w:ind w:left="360"/>
        <w:jc w:val="both"/>
      </w:pPr>
    </w:p>
    <w:p w:rsidR="001B2FF7" w:rsidRDefault="001B2FF7" w:rsidP="00BB69B8">
      <w:pPr>
        <w:pStyle w:val="ListParagraph"/>
        <w:ind w:left="360"/>
        <w:jc w:val="both"/>
      </w:pPr>
    </w:p>
    <w:p w:rsidR="000F57A6" w:rsidRDefault="00C54D7D" w:rsidP="000F57A6">
      <w:pPr>
        <w:pStyle w:val="ListParagraph"/>
        <w:pBdr>
          <w:top w:val="single" w:sz="4" w:space="1" w:color="auto"/>
          <w:left w:val="single" w:sz="4" w:space="4" w:color="auto"/>
          <w:bottom w:val="single" w:sz="4" w:space="1" w:color="auto"/>
          <w:right w:val="single" w:sz="4" w:space="4" w:color="auto"/>
        </w:pBdr>
        <w:ind w:left="432"/>
      </w:pPr>
      <w:r>
        <w:rPr>
          <w:b/>
        </w:rPr>
        <w:t>How difficult was to complete the task using the application?</w:t>
      </w:r>
      <w:r w:rsidR="000F57A6">
        <w:t xml:space="preserve"> </w:t>
      </w:r>
    </w:p>
    <w:p w:rsidR="000F57A6" w:rsidRPr="001D52CF" w:rsidRDefault="000F57A6" w:rsidP="000F57A6">
      <w:pPr>
        <w:pStyle w:val="ListParagraph"/>
        <w:pBdr>
          <w:top w:val="single" w:sz="4" w:space="1" w:color="auto"/>
          <w:left w:val="single" w:sz="4" w:space="4" w:color="auto"/>
          <w:bottom w:val="single" w:sz="4" w:space="1" w:color="auto"/>
          <w:right w:val="single" w:sz="4" w:space="4" w:color="auto"/>
        </w:pBdr>
        <w:ind w:left="432" w:firstLine="288"/>
      </w:pPr>
      <w:r w:rsidRPr="001D52CF">
        <w:t>Very difficult</w:t>
      </w:r>
      <w:r w:rsidRPr="001D52CF">
        <w:tab/>
      </w:r>
      <w:r w:rsidRPr="001D52CF">
        <w:tab/>
      </w:r>
      <w:proofErr w:type="spellStart"/>
      <w:r w:rsidRPr="001D52CF">
        <w:t>Difficult</w:t>
      </w:r>
      <w:proofErr w:type="spellEnd"/>
      <w:r w:rsidRPr="001D52CF">
        <w:tab/>
      </w:r>
      <w:r>
        <w:tab/>
      </w:r>
      <w:r w:rsidRPr="001D52CF">
        <w:t>Neutral</w:t>
      </w:r>
      <w:r w:rsidRPr="001D52CF">
        <w:tab/>
      </w:r>
      <w:r w:rsidRPr="001D52CF">
        <w:tab/>
        <w:t>Easy</w:t>
      </w:r>
      <w:r w:rsidRPr="001D52CF">
        <w:tab/>
      </w:r>
      <w:r w:rsidRPr="001D52CF">
        <w:tab/>
        <w:t>Very easy</w:t>
      </w:r>
    </w:p>
    <w:p w:rsidR="000F57A6" w:rsidRDefault="000F57A6" w:rsidP="000F57A6">
      <w:pPr>
        <w:pStyle w:val="ListParagraph"/>
        <w:pBdr>
          <w:top w:val="single" w:sz="4" w:space="1" w:color="auto"/>
          <w:left w:val="single" w:sz="4" w:space="4" w:color="auto"/>
          <w:bottom w:val="single" w:sz="4" w:space="1" w:color="auto"/>
          <w:right w:val="single" w:sz="4" w:space="4" w:color="auto"/>
        </w:pBdr>
        <w:ind w:left="432"/>
      </w:pPr>
    </w:p>
    <w:p w:rsidR="000F57A6" w:rsidRPr="001D52CF" w:rsidRDefault="000F57A6" w:rsidP="000F57A6">
      <w:pPr>
        <w:pStyle w:val="ListParagraph"/>
        <w:pBdr>
          <w:top w:val="single" w:sz="4" w:space="1" w:color="auto"/>
          <w:left w:val="single" w:sz="4" w:space="4" w:color="auto"/>
          <w:bottom w:val="single" w:sz="4" w:space="1" w:color="auto"/>
          <w:right w:val="single" w:sz="4" w:space="4" w:color="auto"/>
        </w:pBdr>
        <w:ind w:left="432"/>
        <w:rPr>
          <w:b/>
        </w:rPr>
      </w:pPr>
      <w:r>
        <w:rPr>
          <w:b/>
        </w:rPr>
        <w:t>How likely is that an instructor would have asked you to complete a similar task</w:t>
      </w:r>
      <w:r w:rsidRPr="001D52CF">
        <w:rPr>
          <w:b/>
        </w:rPr>
        <w:t>?</w:t>
      </w:r>
    </w:p>
    <w:p w:rsidR="000F57A6" w:rsidRPr="000E41EA" w:rsidRDefault="00560B58" w:rsidP="00560B58">
      <w:pPr>
        <w:pStyle w:val="ListParagraph"/>
        <w:pBdr>
          <w:top w:val="single" w:sz="4" w:space="1" w:color="auto"/>
          <w:left w:val="single" w:sz="4" w:space="4" w:color="auto"/>
          <w:bottom w:val="single" w:sz="4" w:space="1" w:color="auto"/>
          <w:right w:val="single" w:sz="4" w:space="4" w:color="auto"/>
        </w:pBdr>
        <w:ind w:left="432" w:firstLine="288"/>
      </w:pPr>
      <w:r>
        <w:t xml:space="preserve">Very unlikely </w:t>
      </w:r>
      <w:r>
        <w:tab/>
      </w:r>
      <w:r>
        <w:tab/>
      </w:r>
      <w:proofErr w:type="spellStart"/>
      <w:r>
        <w:t>Unlikely</w:t>
      </w:r>
      <w:proofErr w:type="spellEnd"/>
      <w:r>
        <w:t xml:space="preserve"> </w:t>
      </w:r>
      <w:r>
        <w:tab/>
        <w:t xml:space="preserve">Neutral </w:t>
      </w:r>
      <w:r>
        <w:tab/>
        <w:t>Likely</w:t>
      </w:r>
      <w:r>
        <w:tab/>
      </w:r>
      <w:r>
        <w:tab/>
        <w:t>Very likely</w:t>
      </w:r>
    </w:p>
    <w:sectPr w:rsidR="000F57A6" w:rsidRPr="000E41E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CFB" w:rsidRDefault="00DD0CFB" w:rsidP="002629E5">
      <w:pPr>
        <w:spacing w:after="0" w:line="240" w:lineRule="auto"/>
      </w:pPr>
      <w:r>
        <w:separator/>
      </w:r>
    </w:p>
  </w:endnote>
  <w:endnote w:type="continuationSeparator" w:id="0">
    <w:p w:rsidR="00DD0CFB" w:rsidRDefault="00DD0CFB" w:rsidP="00262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CFB" w:rsidRDefault="00DD0CFB" w:rsidP="002629E5">
      <w:pPr>
        <w:spacing w:after="0" w:line="240" w:lineRule="auto"/>
      </w:pPr>
      <w:r>
        <w:separator/>
      </w:r>
    </w:p>
  </w:footnote>
  <w:footnote w:type="continuationSeparator" w:id="0">
    <w:p w:rsidR="00DD0CFB" w:rsidRDefault="00DD0CFB" w:rsidP="002629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9E5" w:rsidRPr="00182994" w:rsidRDefault="002629E5" w:rsidP="002629E5">
    <w:pPr>
      <w:pStyle w:val="Header"/>
      <w:pBdr>
        <w:top w:val="single" w:sz="4" w:space="1" w:color="auto"/>
        <w:left w:val="single" w:sz="4" w:space="0" w:color="auto"/>
        <w:bottom w:val="single" w:sz="4" w:space="1" w:color="auto"/>
        <w:right w:val="single" w:sz="4" w:space="4" w:color="auto"/>
      </w:pBdr>
      <w:tabs>
        <w:tab w:val="clear" w:pos="4680"/>
        <w:tab w:val="center" w:pos="0"/>
      </w:tabs>
      <w:spacing w:line="360" w:lineRule="auto"/>
      <w:ind w:left="5850"/>
      <w:jc w:val="right"/>
      <w:rPr>
        <w:b/>
      </w:rPr>
    </w:pPr>
    <w:r>
      <w:rPr>
        <w:b/>
      </w:rPr>
      <w:t>Investigator Use Only:</w:t>
    </w:r>
    <w:r>
      <w:t xml:space="preserve"> Subject ______</w:t>
    </w:r>
  </w:p>
  <w:p w:rsidR="002629E5" w:rsidRDefault="002629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6B3C"/>
    <w:multiLevelType w:val="hybridMultilevel"/>
    <w:tmpl w:val="B934919A"/>
    <w:lvl w:ilvl="0" w:tplc="B248F58E">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E0685"/>
    <w:multiLevelType w:val="hybridMultilevel"/>
    <w:tmpl w:val="8C6A5980"/>
    <w:lvl w:ilvl="0" w:tplc="5B2AF390">
      <w:start w:val="1"/>
      <w:numFmt w:val="decimal"/>
      <w:lvlText w:val="TASK %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732CF0"/>
    <w:multiLevelType w:val="multilevel"/>
    <w:tmpl w:val="295E475C"/>
    <w:lvl w:ilvl="0">
      <w:start w:val="4"/>
      <w:numFmt w:val="decimal"/>
      <w:lvlText w:val="TASK %1: "/>
      <w:lvlJc w:val="left"/>
      <w:pPr>
        <w:ind w:left="360" w:hanging="360"/>
      </w:pPr>
      <w:rPr>
        <w:rFonts w:hint="default"/>
        <w:b/>
      </w:rPr>
    </w:lvl>
    <w:lvl w:ilvl="1">
      <w:start w:val="1"/>
      <w:numFmt w:val="decimal"/>
      <w:lvlText w:val="TASK %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CB6999"/>
    <w:multiLevelType w:val="hybridMultilevel"/>
    <w:tmpl w:val="A1F6EBBA"/>
    <w:lvl w:ilvl="0" w:tplc="6B9A7244">
      <w:start w:val="1"/>
      <w:numFmt w:val="decimal"/>
      <w:lvlText w:val="TASK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75583"/>
    <w:multiLevelType w:val="hybridMultilevel"/>
    <w:tmpl w:val="76308BD2"/>
    <w:lvl w:ilvl="0" w:tplc="6B9A7244">
      <w:start w:val="1"/>
      <w:numFmt w:val="decimal"/>
      <w:lvlText w:val="TASK %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EE25B7"/>
    <w:multiLevelType w:val="hybridMultilevel"/>
    <w:tmpl w:val="3A926BE6"/>
    <w:lvl w:ilvl="0" w:tplc="E4541BD2">
      <w:start w:val="1"/>
      <w:numFmt w:val="decimal"/>
      <w:lvlText w:val="TASK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190677"/>
    <w:multiLevelType w:val="hybridMultilevel"/>
    <w:tmpl w:val="DDB4D550"/>
    <w:lvl w:ilvl="0" w:tplc="B248F58E">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3B1D32"/>
    <w:multiLevelType w:val="hybridMultilevel"/>
    <w:tmpl w:val="F4C4B142"/>
    <w:lvl w:ilvl="0" w:tplc="B248F58E">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134CF8"/>
    <w:multiLevelType w:val="hybridMultilevel"/>
    <w:tmpl w:val="04B028E0"/>
    <w:lvl w:ilvl="0" w:tplc="E4541BD2">
      <w:start w:val="1"/>
      <w:numFmt w:val="decimal"/>
      <w:lvlText w:val="TASK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8502CEA"/>
    <w:multiLevelType w:val="hybridMultilevel"/>
    <w:tmpl w:val="B0BEFB24"/>
    <w:lvl w:ilvl="0" w:tplc="8DB019A4">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05A39"/>
    <w:multiLevelType w:val="hybridMultilevel"/>
    <w:tmpl w:val="1C7E95E4"/>
    <w:lvl w:ilvl="0" w:tplc="E4541BD2">
      <w:start w:val="1"/>
      <w:numFmt w:val="decimal"/>
      <w:lvlText w:val="TASK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D9D5E01"/>
    <w:multiLevelType w:val="hybridMultilevel"/>
    <w:tmpl w:val="518C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8077BF"/>
    <w:multiLevelType w:val="hybridMultilevel"/>
    <w:tmpl w:val="03680D32"/>
    <w:lvl w:ilvl="0" w:tplc="5B2AF390">
      <w:start w:val="1"/>
      <w:numFmt w:val="decimal"/>
      <w:lvlText w:val="TASK %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852E42"/>
    <w:multiLevelType w:val="hybridMultilevel"/>
    <w:tmpl w:val="105638C6"/>
    <w:lvl w:ilvl="0" w:tplc="5B2AF390">
      <w:start w:val="1"/>
      <w:numFmt w:val="decimal"/>
      <w:lvlText w:val="TASK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22654"/>
    <w:multiLevelType w:val="hybridMultilevel"/>
    <w:tmpl w:val="5CD8648E"/>
    <w:lvl w:ilvl="0" w:tplc="E4541BD2">
      <w:start w:val="1"/>
      <w:numFmt w:val="decimal"/>
      <w:lvlText w:val="TASK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6F23C87"/>
    <w:multiLevelType w:val="hybridMultilevel"/>
    <w:tmpl w:val="981E5AE6"/>
    <w:lvl w:ilvl="0" w:tplc="6B9A7244">
      <w:start w:val="1"/>
      <w:numFmt w:val="decimal"/>
      <w:lvlText w:val="TASK %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71F60D2"/>
    <w:multiLevelType w:val="hybridMultilevel"/>
    <w:tmpl w:val="5BB831CA"/>
    <w:lvl w:ilvl="0" w:tplc="E4541BD2">
      <w:start w:val="1"/>
      <w:numFmt w:val="decimal"/>
      <w:lvlText w:val="TASK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B9041BA"/>
    <w:multiLevelType w:val="hybridMultilevel"/>
    <w:tmpl w:val="A6128EEE"/>
    <w:lvl w:ilvl="0" w:tplc="97D2CF48">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C00D76"/>
    <w:multiLevelType w:val="hybridMultilevel"/>
    <w:tmpl w:val="59207DFC"/>
    <w:lvl w:ilvl="0" w:tplc="6B9A7244">
      <w:start w:val="1"/>
      <w:numFmt w:val="decimal"/>
      <w:lvlText w:val="TASK %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2C3006D"/>
    <w:multiLevelType w:val="hybridMultilevel"/>
    <w:tmpl w:val="17C65F90"/>
    <w:lvl w:ilvl="0" w:tplc="B248F58E">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074EDF"/>
    <w:multiLevelType w:val="multilevel"/>
    <w:tmpl w:val="F668832E"/>
    <w:lvl w:ilvl="0">
      <w:start w:val="1"/>
      <w:numFmt w:val="decimal"/>
      <w:lvlText w:val="TASK %1: "/>
      <w:lvlJc w:val="left"/>
      <w:pPr>
        <w:ind w:left="360" w:hanging="360"/>
      </w:pPr>
      <w:rPr>
        <w:rFonts w:hint="default"/>
        <w:b/>
      </w:rPr>
    </w:lvl>
    <w:lvl w:ilvl="1">
      <w:start w:val="1"/>
      <w:numFmt w:val="decimal"/>
      <w:lvlText w:val="TASK %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752495E"/>
    <w:multiLevelType w:val="hybridMultilevel"/>
    <w:tmpl w:val="97340970"/>
    <w:lvl w:ilvl="0" w:tplc="0BF643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2213D8"/>
    <w:multiLevelType w:val="hybridMultilevel"/>
    <w:tmpl w:val="0F44F89A"/>
    <w:lvl w:ilvl="0" w:tplc="5B2AF390">
      <w:start w:val="1"/>
      <w:numFmt w:val="decimal"/>
      <w:lvlText w:val="TASK %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9D817AF"/>
    <w:multiLevelType w:val="hybridMultilevel"/>
    <w:tmpl w:val="8910A4B8"/>
    <w:lvl w:ilvl="0" w:tplc="B248F58E">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B9F6339"/>
    <w:multiLevelType w:val="hybridMultilevel"/>
    <w:tmpl w:val="1F78ADCE"/>
    <w:lvl w:ilvl="0" w:tplc="E4541BD2">
      <w:start w:val="1"/>
      <w:numFmt w:val="decimal"/>
      <w:lvlText w:val="TASK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D493C8D"/>
    <w:multiLevelType w:val="hybridMultilevel"/>
    <w:tmpl w:val="72909D4C"/>
    <w:lvl w:ilvl="0" w:tplc="6B9A7244">
      <w:start w:val="1"/>
      <w:numFmt w:val="decimal"/>
      <w:lvlText w:val="TASK %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7"/>
  </w:num>
  <w:num w:numId="3">
    <w:abstractNumId w:val="0"/>
  </w:num>
  <w:num w:numId="4">
    <w:abstractNumId w:val="21"/>
  </w:num>
  <w:num w:numId="5">
    <w:abstractNumId w:val="19"/>
  </w:num>
  <w:num w:numId="6">
    <w:abstractNumId w:val="6"/>
  </w:num>
  <w:num w:numId="7">
    <w:abstractNumId w:val="23"/>
  </w:num>
  <w:num w:numId="8">
    <w:abstractNumId w:val="2"/>
  </w:num>
  <w:num w:numId="9">
    <w:abstractNumId w:val="9"/>
  </w:num>
  <w:num w:numId="10">
    <w:abstractNumId w:val="24"/>
  </w:num>
  <w:num w:numId="11">
    <w:abstractNumId w:val="1"/>
  </w:num>
  <w:num w:numId="12">
    <w:abstractNumId w:val="3"/>
  </w:num>
  <w:num w:numId="13">
    <w:abstractNumId w:val="14"/>
  </w:num>
  <w:num w:numId="14">
    <w:abstractNumId w:val="10"/>
  </w:num>
  <w:num w:numId="15">
    <w:abstractNumId w:val="8"/>
  </w:num>
  <w:num w:numId="16">
    <w:abstractNumId w:val="16"/>
  </w:num>
  <w:num w:numId="17">
    <w:abstractNumId w:val="5"/>
  </w:num>
  <w:num w:numId="18">
    <w:abstractNumId w:val="25"/>
  </w:num>
  <w:num w:numId="19">
    <w:abstractNumId w:val="15"/>
  </w:num>
  <w:num w:numId="20">
    <w:abstractNumId w:val="18"/>
  </w:num>
  <w:num w:numId="21">
    <w:abstractNumId w:val="4"/>
  </w:num>
  <w:num w:numId="22">
    <w:abstractNumId w:val="17"/>
  </w:num>
  <w:num w:numId="23">
    <w:abstractNumId w:val="22"/>
  </w:num>
  <w:num w:numId="24">
    <w:abstractNumId w:val="12"/>
  </w:num>
  <w:num w:numId="25">
    <w:abstractNumId w:val="1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1F7"/>
    <w:rsid w:val="00003F0D"/>
    <w:rsid w:val="00012468"/>
    <w:rsid w:val="00015A42"/>
    <w:rsid w:val="00016777"/>
    <w:rsid w:val="0002114C"/>
    <w:rsid w:val="000238F4"/>
    <w:rsid w:val="00026310"/>
    <w:rsid w:val="00027DBD"/>
    <w:rsid w:val="000327CD"/>
    <w:rsid w:val="00034D1A"/>
    <w:rsid w:val="00037A00"/>
    <w:rsid w:val="00052ECD"/>
    <w:rsid w:val="0005329B"/>
    <w:rsid w:val="000568D2"/>
    <w:rsid w:val="00056B55"/>
    <w:rsid w:val="000608E8"/>
    <w:rsid w:val="0006547D"/>
    <w:rsid w:val="00066E3E"/>
    <w:rsid w:val="000824B5"/>
    <w:rsid w:val="0009291B"/>
    <w:rsid w:val="00093BF0"/>
    <w:rsid w:val="000A3DBE"/>
    <w:rsid w:val="000A4456"/>
    <w:rsid w:val="000B43D9"/>
    <w:rsid w:val="000B758A"/>
    <w:rsid w:val="000C218B"/>
    <w:rsid w:val="000D4500"/>
    <w:rsid w:val="000D7121"/>
    <w:rsid w:val="000E41EA"/>
    <w:rsid w:val="000E6629"/>
    <w:rsid w:val="000F57A6"/>
    <w:rsid w:val="001004B5"/>
    <w:rsid w:val="001057E1"/>
    <w:rsid w:val="001061BD"/>
    <w:rsid w:val="00106BEA"/>
    <w:rsid w:val="001264E6"/>
    <w:rsid w:val="00126E7F"/>
    <w:rsid w:val="00131A43"/>
    <w:rsid w:val="00131A65"/>
    <w:rsid w:val="00132E3C"/>
    <w:rsid w:val="0013447D"/>
    <w:rsid w:val="001359A0"/>
    <w:rsid w:val="00136C41"/>
    <w:rsid w:val="00143E2F"/>
    <w:rsid w:val="00147D0B"/>
    <w:rsid w:val="001501DD"/>
    <w:rsid w:val="00151FE6"/>
    <w:rsid w:val="00152B8B"/>
    <w:rsid w:val="001540BE"/>
    <w:rsid w:val="00162A65"/>
    <w:rsid w:val="001632AC"/>
    <w:rsid w:val="001650E2"/>
    <w:rsid w:val="001672AF"/>
    <w:rsid w:val="001706C5"/>
    <w:rsid w:val="00170A2E"/>
    <w:rsid w:val="00170EF7"/>
    <w:rsid w:val="00172807"/>
    <w:rsid w:val="00173C82"/>
    <w:rsid w:val="0017640D"/>
    <w:rsid w:val="00176611"/>
    <w:rsid w:val="00183F6D"/>
    <w:rsid w:val="00185E56"/>
    <w:rsid w:val="001865DC"/>
    <w:rsid w:val="00186917"/>
    <w:rsid w:val="0019014D"/>
    <w:rsid w:val="001925E6"/>
    <w:rsid w:val="001A0331"/>
    <w:rsid w:val="001A2DB4"/>
    <w:rsid w:val="001A5B27"/>
    <w:rsid w:val="001B2FF7"/>
    <w:rsid w:val="001B46E1"/>
    <w:rsid w:val="001B75C3"/>
    <w:rsid w:val="001C0202"/>
    <w:rsid w:val="001C1185"/>
    <w:rsid w:val="001D22A2"/>
    <w:rsid w:val="001D6213"/>
    <w:rsid w:val="001D6228"/>
    <w:rsid w:val="001E1FBB"/>
    <w:rsid w:val="001E2690"/>
    <w:rsid w:val="001F6AA5"/>
    <w:rsid w:val="001F75F7"/>
    <w:rsid w:val="00204942"/>
    <w:rsid w:val="00206D3C"/>
    <w:rsid w:val="00215E27"/>
    <w:rsid w:val="00220770"/>
    <w:rsid w:val="0022179C"/>
    <w:rsid w:val="002347CE"/>
    <w:rsid w:val="0023544A"/>
    <w:rsid w:val="00236F75"/>
    <w:rsid w:val="002413FC"/>
    <w:rsid w:val="00241DA4"/>
    <w:rsid w:val="00241F09"/>
    <w:rsid w:val="00244786"/>
    <w:rsid w:val="00245D0D"/>
    <w:rsid w:val="00247B53"/>
    <w:rsid w:val="002570EA"/>
    <w:rsid w:val="002629E5"/>
    <w:rsid w:val="00262BF0"/>
    <w:rsid w:val="002653F4"/>
    <w:rsid w:val="00276B69"/>
    <w:rsid w:val="00281995"/>
    <w:rsid w:val="0029006F"/>
    <w:rsid w:val="00297F77"/>
    <w:rsid w:val="002A1377"/>
    <w:rsid w:val="002A4235"/>
    <w:rsid w:val="002B7937"/>
    <w:rsid w:val="002C6C9A"/>
    <w:rsid w:val="002C7C30"/>
    <w:rsid w:val="002C7E66"/>
    <w:rsid w:val="002D2A84"/>
    <w:rsid w:val="002D6CD5"/>
    <w:rsid w:val="002D7416"/>
    <w:rsid w:val="002E0AA4"/>
    <w:rsid w:val="002E2454"/>
    <w:rsid w:val="002E3956"/>
    <w:rsid w:val="002E3ED8"/>
    <w:rsid w:val="002F0265"/>
    <w:rsid w:val="002F2F8D"/>
    <w:rsid w:val="002F494D"/>
    <w:rsid w:val="002F516A"/>
    <w:rsid w:val="002F5BFC"/>
    <w:rsid w:val="00302FF8"/>
    <w:rsid w:val="00307214"/>
    <w:rsid w:val="00307AB4"/>
    <w:rsid w:val="00314C0C"/>
    <w:rsid w:val="00315C96"/>
    <w:rsid w:val="00321BC7"/>
    <w:rsid w:val="00323834"/>
    <w:rsid w:val="003371CB"/>
    <w:rsid w:val="00337470"/>
    <w:rsid w:val="00342CE8"/>
    <w:rsid w:val="00344788"/>
    <w:rsid w:val="00344E6C"/>
    <w:rsid w:val="003503B2"/>
    <w:rsid w:val="003557A5"/>
    <w:rsid w:val="003570B1"/>
    <w:rsid w:val="003607ED"/>
    <w:rsid w:val="0037446E"/>
    <w:rsid w:val="0037619C"/>
    <w:rsid w:val="0037720F"/>
    <w:rsid w:val="00377CA3"/>
    <w:rsid w:val="00381386"/>
    <w:rsid w:val="00386B63"/>
    <w:rsid w:val="00397D68"/>
    <w:rsid w:val="003A25FC"/>
    <w:rsid w:val="003A2E98"/>
    <w:rsid w:val="003A737F"/>
    <w:rsid w:val="003C1DAD"/>
    <w:rsid w:val="003C6FAC"/>
    <w:rsid w:val="003D1384"/>
    <w:rsid w:val="003D2331"/>
    <w:rsid w:val="003D2922"/>
    <w:rsid w:val="003E53EE"/>
    <w:rsid w:val="003E7440"/>
    <w:rsid w:val="003F04AB"/>
    <w:rsid w:val="003F670F"/>
    <w:rsid w:val="003F76AB"/>
    <w:rsid w:val="004054D4"/>
    <w:rsid w:val="00410DA8"/>
    <w:rsid w:val="0041117D"/>
    <w:rsid w:val="00411271"/>
    <w:rsid w:val="0041283E"/>
    <w:rsid w:val="00413BCA"/>
    <w:rsid w:val="00414DCB"/>
    <w:rsid w:val="004152BC"/>
    <w:rsid w:val="0042083E"/>
    <w:rsid w:val="00421372"/>
    <w:rsid w:val="00422935"/>
    <w:rsid w:val="004305D2"/>
    <w:rsid w:val="00430DD8"/>
    <w:rsid w:val="00432AE8"/>
    <w:rsid w:val="004365B9"/>
    <w:rsid w:val="004401A2"/>
    <w:rsid w:val="00442F86"/>
    <w:rsid w:val="0044310F"/>
    <w:rsid w:val="00444CB6"/>
    <w:rsid w:val="004561AC"/>
    <w:rsid w:val="0045713B"/>
    <w:rsid w:val="004609E8"/>
    <w:rsid w:val="0046292D"/>
    <w:rsid w:val="00464418"/>
    <w:rsid w:val="0046721E"/>
    <w:rsid w:val="00472106"/>
    <w:rsid w:val="0048176E"/>
    <w:rsid w:val="00485B90"/>
    <w:rsid w:val="00487CC7"/>
    <w:rsid w:val="00490418"/>
    <w:rsid w:val="00494836"/>
    <w:rsid w:val="00497294"/>
    <w:rsid w:val="004A2420"/>
    <w:rsid w:val="004A5B24"/>
    <w:rsid w:val="004B0CE8"/>
    <w:rsid w:val="004B5D91"/>
    <w:rsid w:val="004C0CA3"/>
    <w:rsid w:val="004C1D8D"/>
    <w:rsid w:val="004C37D5"/>
    <w:rsid w:val="004C5F3E"/>
    <w:rsid w:val="004C6891"/>
    <w:rsid w:val="004D0E2B"/>
    <w:rsid w:val="004D3A47"/>
    <w:rsid w:val="004E6CCC"/>
    <w:rsid w:val="004F3264"/>
    <w:rsid w:val="004F4B56"/>
    <w:rsid w:val="004F4DBE"/>
    <w:rsid w:val="004F533A"/>
    <w:rsid w:val="004F75D7"/>
    <w:rsid w:val="00501DDF"/>
    <w:rsid w:val="00502D40"/>
    <w:rsid w:val="005034E1"/>
    <w:rsid w:val="005037F1"/>
    <w:rsid w:val="00504550"/>
    <w:rsid w:val="00510A36"/>
    <w:rsid w:val="00512F09"/>
    <w:rsid w:val="0051443B"/>
    <w:rsid w:val="00514EFD"/>
    <w:rsid w:val="0051504F"/>
    <w:rsid w:val="005164FE"/>
    <w:rsid w:val="005227A5"/>
    <w:rsid w:val="0052314E"/>
    <w:rsid w:val="00523886"/>
    <w:rsid w:val="00523987"/>
    <w:rsid w:val="0052521B"/>
    <w:rsid w:val="00530522"/>
    <w:rsid w:val="00531914"/>
    <w:rsid w:val="00540601"/>
    <w:rsid w:val="00543F69"/>
    <w:rsid w:val="00552F69"/>
    <w:rsid w:val="00560B58"/>
    <w:rsid w:val="0056162C"/>
    <w:rsid w:val="00561B02"/>
    <w:rsid w:val="005724F7"/>
    <w:rsid w:val="00575CF2"/>
    <w:rsid w:val="005762EA"/>
    <w:rsid w:val="0058161F"/>
    <w:rsid w:val="00581CFB"/>
    <w:rsid w:val="005837D1"/>
    <w:rsid w:val="00586AE1"/>
    <w:rsid w:val="00587DBE"/>
    <w:rsid w:val="00595FC4"/>
    <w:rsid w:val="005A04CF"/>
    <w:rsid w:val="005A4EA2"/>
    <w:rsid w:val="005B0A5E"/>
    <w:rsid w:val="005C434E"/>
    <w:rsid w:val="005C525B"/>
    <w:rsid w:val="005D0AD9"/>
    <w:rsid w:val="005D76D8"/>
    <w:rsid w:val="005E3B67"/>
    <w:rsid w:val="005E49C3"/>
    <w:rsid w:val="005E4FD1"/>
    <w:rsid w:val="005F3BEB"/>
    <w:rsid w:val="005F7417"/>
    <w:rsid w:val="00607FF6"/>
    <w:rsid w:val="006162EF"/>
    <w:rsid w:val="006201CB"/>
    <w:rsid w:val="00622D92"/>
    <w:rsid w:val="0062301F"/>
    <w:rsid w:val="0062712F"/>
    <w:rsid w:val="00631042"/>
    <w:rsid w:val="006330ED"/>
    <w:rsid w:val="006366E9"/>
    <w:rsid w:val="0063678A"/>
    <w:rsid w:val="00645C28"/>
    <w:rsid w:val="00651DD3"/>
    <w:rsid w:val="00657F34"/>
    <w:rsid w:val="00665630"/>
    <w:rsid w:val="00665DC8"/>
    <w:rsid w:val="0066777D"/>
    <w:rsid w:val="00676AE4"/>
    <w:rsid w:val="0068236D"/>
    <w:rsid w:val="006921A8"/>
    <w:rsid w:val="006A0C69"/>
    <w:rsid w:val="006A5550"/>
    <w:rsid w:val="006B2630"/>
    <w:rsid w:val="006B5966"/>
    <w:rsid w:val="006C0BF8"/>
    <w:rsid w:val="006C1B7D"/>
    <w:rsid w:val="006C2BB6"/>
    <w:rsid w:val="006C6AAA"/>
    <w:rsid w:val="006C6E1C"/>
    <w:rsid w:val="006D0C16"/>
    <w:rsid w:val="006D1173"/>
    <w:rsid w:val="006E4527"/>
    <w:rsid w:val="006F0FF7"/>
    <w:rsid w:val="00702998"/>
    <w:rsid w:val="00705B2A"/>
    <w:rsid w:val="00707E86"/>
    <w:rsid w:val="00713387"/>
    <w:rsid w:val="00722023"/>
    <w:rsid w:val="00724D3B"/>
    <w:rsid w:val="0073571A"/>
    <w:rsid w:val="00741109"/>
    <w:rsid w:val="007460BE"/>
    <w:rsid w:val="007516BF"/>
    <w:rsid w:val="00752069"/>
    <w:rsid w:val="00753577"/>
    <w:rsid w:val="00761F11"/>
    <w:rsid w:val="00770140"/>
    <w:rsid w:val="00770CBA"/>
    <w:rsid w:val="00772560"/>
    <w:rsid w:val="00787F86"/>
    <w:rsid w:val="007903EC"/>
    <w:rsid w:val="00795B7A"/>
    <w:rsid w:val="007A2850"/>
    <w:rsid w:val="007A3688"/>
    <w:rsid w:val="007A7188"/>
    <w:rsid w:val="007B01B8"/>
    <w:rsid w:val="007B25F8"/>
    <w:rsid w:val="007B27EC"/>
    <w:rsid w:val="007B5EBB"/>
    <w:rsid w:val="007B7168"/>
    <w:rsid w:val="007C335A"/>
    <w:rsid w:val="007C5AE4"/>
    <w:rsid w:val="007D3069"/>
    <w:rsid w:val="007D6290"/>
    <w:rsid w:val="007D6879"/>
    <w:rsid w:val="007E6FD3"/>
    <w:rsid w:val="007F3F80"/>
    <w:rsid w:val="007F5A6B"/>
    <w:rsid w:val="00802CD6"/>
    <w:rsid w:val="00805DDA"/>
    <w:rsid w:val="00806633"/>
    <w:rsid w:val="00806CD9"/>
    <w:rsid w:val="00810A28"/>
    <w:rsid w:val="00823A87"/>
    <w:rsid w:val="00826F28"/>
    <w:rsid w:val="00830B9C"/>
    <w:rsid w:val="00835697"/>
    <w:rsid w:val="008363F7"/>
    <w:rsid w:val="008433EC"/>
    <w:rsid w:val="00851C7A"/>
    <w:rsid w:val="008521BD"/>
    <w:rsid w:val="00855784"/>
    <w:rsid w:val="00857A14"/>
    <w:rsid w:val="00860700"/>
    <w:rsid w:val="008643A7"/>
    <w:rsid w:val="00866DD4"/>
    <w:rsid w:val="00866F40"/>
    <w:rsid w:val="00880A80"/>
    <w:rsid w:val="00884541"/>
    <w:rsid w:val="00884B50"/>
    <w:rsid w:val="00887705"/>
    <w:rsid w:val="008A0A5A"/>
    <w:rsid w:val="008A4AB7"/>
    <w:rsid w:val="008A522B"/>
    <w:rsid w:val="008B5687"/>
    <w:rsid w:val="008B786B"/>
    <w:rsid w:val="008C6F31"/>
    <w:rsid w:val="008C7E6B"/>
    <w:rsid w:val="008D219D"/>
    <w:rsid w:val="008D2B2B"/>
    <w:rsid w:val="008E6979"/>
    <w:rsid w:val="008F0D64"/>
    <w:rsid w:val="008F32CB"/>
    <w:rsid w:val="00904076"/>
    <w:rsid w:val="00905E84"/>
    <w:rsid w:val="009060E2"/>
    <w:rsid w:val="00912267"/>
    <w:rsid w:val="0092430F"/>
    <w:rsid w:val="00924564"/>
    <w:rsid w:val="00927557"/>
    <w:rsid w:val="009326B6"/>
    <w:rsid w:val="00932A6D"/>
    <w:rsid w:val="009332E8"/>
    <w:rsid w:val="00935700"/>
    <w:rsid w:val="00940765"/>
    <w:rsid w:val="00942F8E"/>
    <w:rsid w:val="0094442B"/>
    <w:rsid w:val="00945480"/>
    <w:rsid w:val="00950CA9"/>
    <w:rsid w:val="00955CB5"/>
    <w:rsid w:val="00956BFC"/>
    <w:rsid w:val="0096042A"/>
    <w:rsid w:val="009653CB"/>
    <w:rsid w:val="009665CE"/>
    <w:rsid w:val="00977698"/>
    <w:rsid w:val="0097790B"/>
    <w:rsid w:val="00980DBC"/>
    <w:rsid w:val="0098178D"/>
    <w:rsid w:val="00985DB3"/>
    <w:rsid w:val="00991427"/>
    <w:rsid w:val="009A1C36"/>
    <w:rsid w:val="009A1CF4"/>
    <w:rsid w:val="009A5A19"/>
    <w:rsid w:val="009A5A1D"/>
    <w:rsid w:val="009B002F"/>
    <w:rsid w:val="009B1842"/>
    <w:rsid w:val="009B4032"/>
    <w:rsid w:val="009C1580"/>
    <w:rsid w:val="009D427A"/>
    <w:rsid w:val="009D6E41"/>
    <w:rsid w:val="009D76EB"/>
    <w:rsid w:val="009E239B"/>
    <w:rsid w:val="009E3D1A"/>
    <w:rsid w:val="009E7533"/>
    <w:rsid w:val="009E7813"/>
    <w:rsid w:val="009F445A"/>
    <w:rsid w:val="009F4A49"/>
    <w:rsid w:val="009F60D0"/>
    <w:rsid w:val="009F7077"/>
    <w:rsid w:val="00A044C0"/>
    <w:rsid w:val="00A05917"/>
    <w:rsid w:val="00A10DE1"/>
    <w:rsid w:val="00A14379"/>
    <w:rsid w:val="00A15FAB"/>
    <w:rsid w:val="00A213E9"/>
    <w:rsid w:val="00A23171"/>
    <w:rsid w:val="00A26266"/>
    <w:rsid w:val="00A3210F"/>
    <w:rsid w:val="00A5504F"/>
    <w:rsid w:val="00A55710"/>
    <w:rsid w:val="00A6015F"/>
    <w:rsid w:val="00A7034D"/>
    <w:rsid w:val="00A73D3C"/>
    <w:rsid w:val="00A74930"/>
    <w:rsid w:val="00A82EA8"/>
    <w:rsid w:val="00A86EFC"/>
    <w:rsid w:val="00A91ABB"/>
    <w:rsid w:val="00AA15F2"/>
    <w:rsid w:val="00AB6F18"/>
    <w:rsid w:val="00AB703F"/>
    <w:rsid w:val="00AC2DC6"/>
    <w:rsid w:val="00AC38E0"/>
    <w:rsid w:val="00AD11F9"/>
    <w:rsid w:val="00AD53BF"/>
    <w:rsid w:val="00AE306D"/>
    <w:rsid w:val="00AE3687"/>
    <w:rsid w:val="00AF144F"/>
    <w:rsid w:val="00AF3936"/>
    <w:rsid w:val="00AF79B6"/>
    <w:rsid w:val="00B11B21"/>
    <w:rsid w:val="00B12388"/>
    <w:rsid w:val="00B1430D"/>
    <w:rsid w:val="00B16B4F"/>
    <w:rsid w:val="00B170EE"/>
    <w:rsid w:val="00B17FB8"/>
    <w:rsid w:val="00B24790"/>
    <w:rsid w:val="00B25346"/>
    <w:rsid w:val="00B265D3"/>
    <w:rsid w:val="00B533EA"/>
    <w:rsid w:val="00B54B7D"/>
    <w:rsid w:val="00B56A38"/>
    <w:rsid w:val="00B61188"/>
    <w:rsid w:val="00B612B3"/>
    <w:rsid w:val="00B61A4C"/>
    <w:rsid w:val="00B65849"/>
    <w:rsid w:val="00B65A7C"/>
    <w:rsid w:val="00B67BEA"/>
    <w:rsid w:val="00B72128"/>
    <w:rsid w:val="00B83BC8"/>
    <w:rsid w:val="00B96E93"/>
    <w:rsid w:val="00B97ABE"/>
    <w:rsid w:val="00BA20E4"/>
    <w:rsid w:val="00BA48A6"/>
    <w:rsid w:val="00BB5DC9"/>
    <w:rsid w:val="00BB69B8"/>
    <w:rsid w:val="00BB72E6"/>
    <w:rsid w:val="00BC2A75"/>
    <w:rsid w:val="00BC7231"/>
    <w:rsid w:val="00BD16D5"/>
    <w:rsid w:val="00BD3094"/>
    <w:rsid w:val="00BD3CF5"/>
    <w:rsid w:val="00BE1161"/>
    <w:rsid w:val="00BE1728"/>
    <w:rsid w:val="00BE6A8F"/>
    <w:rsid w:val="00BF28CA"/>
    <w:rsid w:val="00BF461A"/>
    <w:rsid w:val="00BF58C3"/>
    <w:rsid w:val="00BF722F"/>
    <w:rsid w:val="00C048EA"/>
    <w:rsid w:val="00C04C09"/>
    <w:rsid w:val="00C12E72"/>
    <w:rsid w:val="00C2664F"/>
    <w:rsid w:val="00C304DB"/>
    <w:rsid w:val="00C35498"/>
    <w:rsid w:val="00C35E28"/>
    <w:rsid w:val="00C36307"/>
    <w:rsid w:val="00C450DA"/>
    <w:rsid w:val="00C463F0"/>
    <w:rsid w:val="00C50667"/>
    <w:rsid w:val="00C53B21"/>
    <w:rsid w:val="00C54D7D"/>
    <w:rsid w:val="00C569F2"/>
    <w:rsid w:val="00C6211D"/>
    <w:rsid w:val="00C6565E"/>
    <w:rsid w:val="00C66A5E"/>
    <w:rsid w:val="00C71740"/>
    <w:rsid w:val="00C722B3"/>
    <w:rsid w:val="00C730F9"/>
    <w:rsid w:val="00C74EB6"/>
    <w:rsid w:val="00C752FA"/>
    <w:rsid w:val="00C774FE"/>
    <w:rsid w:val="00C85801"/>
    <w:rsid w:val="00C92810"/>
    <w:rsid w:val="00C92936"/>
    <w:rsid w:val="00C934BF"/>
    <w:rsid w:val="00C93D73"/>
    <w:rsid w:val="00CA1F1F"/>
    <w:rsid w:val="00CA4C5D"/>
    <w:rsid w:val="00CB01D5"/>
    <w:rsid w:val="00CB1999"/>
    <w:rsid w:val="00CC37DA"/>
    <w:rsid w:val="00CC6F2A"/>
    <w:rsid w:val="00CD5E76"/>
    <w:rsid w:val="00CD7243"/>
    <w:rsid w:val="00CE02B4"/>
    <w:rsid w:val="00CE21F7"/>
    <w:rsid w:val="00CE2436"/>
    <w:rsid w:val="00CE2D62"/>
    <w:rsid w:val="00CE6378"/>
    <w:rsid w:val="00CE733F"/>
    <w:rsid w:val="00CF0856"/>
    <w:rsid w:val="00CF2625"/>
    <w:rsid w:val="00CF2C87"/>
    <w:rsid w:val="00CF5027"/>
    <w:rsid w:val="00CF7F0D"/>
    <w:rsid w:val="00D01054"/>
    <w:rsid w:val="00D05E48"/>
    <w:rsid w:val="00D142A3"/>
    <w:rsid w:val="00D212CF"/>
    <w:rsid w:val="00D2708F"/>
    <w:rsid w:val="00D3193D"/>
    <w:rsid w:val="00D330D2"/>
    <w:rsid w:val="00D42446"/>
    <w:rsid w:val="00D433D8"/>
    <w:rsid w:val="00D4367D"/>
    <w:rsid w:val="00D47E0D"/>
    <w:rsid w:val="00D566F9"/>
    <w:rsid w:val="00D617A7"/>
    <w:rsid w:val="00D624BC"/>
    <w:rsid w:val="00D64258"/>
    <w:rsid w:val="00D64E41"/>
    <w:rsid w:val="00D6633A"/>
    <w:rsid w:val="00D7502A"/>
    <w:rsid w:val="00D76B00"/>
    <w:rsid w:val="00D846C1"/>
    <w:rsid w:val="00D84F4D"/>
    <w:rsid w:val="00D87441"/>
    <w:rsid w:val="00D87E64"/>
    <w:rsid w:val="00D9246F"/>
    <w:rsid w:val="00D9315B"/>
    <w:rsid w:val="00DB03DD"/>
    <w:rsid w:val="00DB68CC"/>
    <w:rsid w:val="00DC164C"/>
    <w:rsid w:val="00DD0CFB"/>
    <w:rsid w:val="00DD17A8"/>
    <w:rsid w:val="00DE6CB6"/>
    <w:rsid w:val="00DF1DD3"/>
    <w:rsid w:val="00DF3EC7"/>
    <w:rsid w:val="00E024BF"/>
    <w:rsid w:val="00E02860"/>
    <w:rsid w:val="00E113DF"/>
    <w:rsid w:val="00E11FE7"/>
    <w:rsid w:val="00E13153"/>
    <w:rsid w:val="00E136E8"/>
    <w:rsid w:val="00E26088"/>
    <w:rsid w:val="00E27664"/>
    <w:rsid w:val="00E2785C"/>
    <w:rsid w:val="00E316E5"/>
    <w:rsid w:val="00E33A7E"/>
    <w:rsid w:val="00E36A69"/>
    <w:rsid w:val="00E51B8D"/>
    <w:rsid w:val="00E530D7"/>
    <w:rsid w:val="00E555A7"/>
    <w:rsid w:val="00E55A4E"/>
    <w:rsid w:val="00E55B3F"/>
    <w:rsid w:val="00E606C6"/>
    <w:rsid w:val="00E63A95"/>
    <w:rsid w:val="00E70BE8"/>
    <w:rsid w:val="00E727C6"/>
    <w:rsid w:val="00E81747"/>
    <w:rsid w:val="00E81D25"/>
    <w:rsid w:val="00E8458F"/>
    <w:rsid w:val="00E85C73"/>
    <w:rsid w:val="00E912D3"/>
    <w:rsid w:val="00E96909"/>
    <w:rsid w:val="00EA1CBD"/>
    <w:rsid w:val="00EA37A6"/>
    <w:rsid w:val="00EB4F01"/>
    <w:rsid w:val="00EC2B0C"/>
    <w:rsid w:val="00EC4D5F"/>
    <w:rsid w:val="00EC5077"/>
    <w:rsid w:val="00EC770F"/>
    <w:rsid w:val="00EC7B32"/>
    <w:rsid w:val="00EC7C66"/>
    <w:rsid w:val="00ED0167"/>
    <w:rsid w:val="00ED1F60"/>
    <w:rsid w:val="00ED2826"/>
    <w:rsid w:val="00ED4699"/>
    <w:rsid w:val="00ED6F3F"/>
    <w:rsid w:val="00ED718B"/>
    <w:rsid w:val="00EE0BD7"/>
    <w:rsid w:val="00EF2451"/>
    <w:rsid w:val="00EF4153"/>
    <w:rsid w:val="00F01EBC"/>
    <w:rsid w:val="00F107D7"/>
    <w:rsid w:val="00F16ECB"/>
    <w:rsid w:val="00F218E8"/>
    <w:rsid w:val="00F24613"/>
    <w:rsid w:val="00F24B4C"/>
    <w:rsid w:val="00F24E0A"/>
    <w:rsid w:val="00F33BB2"/>
    <w:rsid w:val="00F340BA"/>
    <w:rsid w:val="00F3755A"/>
    <w:rsid w:val="00F37697"/>
    <w:rsid w:val="00F42361"/>
    <w:rsid w:val="00F46A4B"/>
    <w:rsid w:val="00F50CD1"/>
    <w:rsid w:val="00F5161D"/>
    <w:rsid w:val="00F52034"/>
    <w:rsid w:val="00F61AFB"/>
    <w:rsid w:val="00F63051"/>
    <w:rsid w:val="00F6327F"/>
    <w:rsid w:val="00F65305"/>
    <w:rsid w:val="00F74A58"/>
    <w:rsid w:val="00F75037"/>
    <w:rsid w:val="00F80221"/>
    <w:rsid w:val="00F8082D"/>
    <w:rsid w:val="00F8308F"/>
    <w:rsid w:val="00F847EE"/>
    <w:rsid w:val="00F864C3"/>
    <w:rsid w:val="00F87E0C"/>
    <w:rsid w:val="00F94C80"/>
    <w:rsid w:val="00F97F47"/>
    <w:rsid w:val="00FB20ED"/>
    <w:rsid w:val="00FB6724"/>
    <w:rsid w:val="00FC0D7C"/>
    <w:rsid w:val="00FC616C"/>
    <w:rsid w:val="00FD0032"/>
    <w:rsid w:val="00FD0BBB"/>
    <w:rsid w:val="00FD736B"/>
    <w:rsid w:val="00FF240E"/>
    <w:rsid w:val="00FF51F9"/>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89D60-1686-44BB-AE0B-0A7CB569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D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1F7"/>
    <w:pPr>
      <w:ind w:left="720"/>
      <w:contextualSpacing/>
    </w:pPr>
    <w:rPr>
      <w:rFonts w:eastAsiaTheme="minorEastAsia"/>
    </w:rPr>
  </w:style>
  <w:style w:type="character" w:styleId="Hyperlink">
    <w:name w:val="Hyperlink"/>
    <w:basedOn w:val="DefaultParagraphFont"/>
    <w:uiPriority w:val="99"/>
    <w:unhideWhenUsed/>
    <w:rsid w:val="00CE21F7"/>
    <w:rPr>
      <w:color w:val="0000FF" w:themeColor="hyperlink"/>
      <w:u w:val="single"/>
    </w:rPr>
  </w:style>
  <w:style w:type="paragraph" w:styleId="Title">
    <w:name w:val="Title"/>
    <w:basedOn w:val="Normal"/>
    <w:next w:val="Normal"/>
    <w:link w:val="TitleChar"/>
    <w:uiPriority w:val="10"/>
    <w:qFormat/>
    <w:rsid w:val="00D64E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E4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C0D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7D6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C2B0C"/>
    <w:pPr>
      <w:spacing w:after="0" w:line="240" w:lineRule="auto"/>
    </w:pPr>
  </w:style>
  <w:style w:type="character" w:styleId="Emphasis">
    <w:name w:val="Emphasis"/>
    <w:basedOn w:val="DefaultParagraphFont"/>
    <w:uiPriority w:val="20"/>
    <w:qFormat/>
    <w:rsid w:val="00EC2B0C"/>
    <w:rPr>
      <w:i/>
      <w:iCs/>
    </w:rPr>
  </w:style>
  <w:style w:type="paragraph" w:styleId="BalloonText">
    <w:name w:val="Balloon Text"/>
    <w:basedOn w:val="Normal"/>
    <w:link w:val="BalloonTextChar"/>
    <w:uiPriority w:val="99"/>
    <w:semiHidden/>
    <w:unhideWhenUsed/>
    <w:rsid w:val="00924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30F"/>
    <w:rPr>
      <w:rFonts w:ascii="Segoe UI" w:hAnsi="Segoe UI" w:cs="Segoe UI"/>
      <w:sz w:val="18"/>
      <w:szCs w:val="18"/>
    </w:rPr>
  </w:style>
  <w:style w:type="paragraph" w:styleId="Header">
    <w:name w:val="header"/>
    <w:basedOn w:val="Normal"/>
    <w:link w:val="HeaderChar"/>
    <w:uiPriority w:val="99"/>
    <w:unhideWhenUsed/>
    <w:rsid w:val="00262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9E5"/>
  </w:style>
  <w:style w:type="paragraph" w:styleId="Footer">
    <w:name w:val="footer"/>
    <w:basedOn w:val="Normal"/>
    <w:link w:val="FooterChar"/>
    <w:uiPriority w:val="99"/>
    <w:unhideWhenUsed/>
    <w:rsid w:val="00262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0041D-6B51-4354-B43E-CD7987F2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2A429B18.dotm</Template>
  <TotalTime>1299</TotalTime>
  <Pages>17</Pages>
  <Words>3757</Words>
  <Characters>21421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25128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Zegarra</dc:creator>
  <cp:lastModifiedBy>Emilio F. Zegarra</cp:lastModifiedBy>
  <cp:revision>390</cp:revision>
  <cp:lastPrinted>2014-11-24T13:27:00Z</cp:lastPrinted>
  <dcterms:created xsi:type="dcterms:W3CDTF">2014-04-29T05:09:00Z</dcterms:created>
  <dcterms:modified xsi:type="dcterms:W3CDTF">2014-12-10T15:18:00Z</dcterms:modified>
</cp:coreProperties>
</file>